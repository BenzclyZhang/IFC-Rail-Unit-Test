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2C627" w14:textId="3A784790" w:rsidR="005C5E35" w:rsidRPr="000D1272" w:rsidRDefault="005C5E35" w:rsidP="00FA4AAA">
      <w:pPr>
        <w:spacing w:after="0"/>
        <w:rPr>
          <w:lang w:val="en-GB"/>
        </w:rPr>
      </w:pPr>
      <w:r w:rsidRPr="000D1272">
        <w:rPr>
          <w:lang w:val="en-GB"/>
        </w:rPr>
        <w:br/>
      </w:r>
      <w:r w:rsidRPr="000D1272">
        <w:rPr>
          <w:lang w:val="en-GB"/>
        </w:rPr>
        <w:tab/>
      </w:r>
      <w:r w:rsidRPr="000D1272">
        <w:rPr>
          <w:lang w:val="en-GB"/>
        </w:rPr>
        <w:tab/>
      </w:r>
    </w:p>
    <w:p w14:paraId="30E88C14" w14:textId="72CD61D3" w:rsidR="00B45D4A" w:rsidRPr="000D1272" w:rsidRDefault="00B45D4A" w:rsidP="00FA4AAA">
      <w:pPr>
        <w:rPr>
          <w:lang w:val="en-GB"/>
        </w:rPr>
      </w:pPr>
    </w:p>
    <w:p w14:paraId="50EFA187" w14:textId="3C27BBAA" w:rsidR="00F73883" w:rsidRPr="000D1272" w:rsidRDefault="00914B4F" w:rsidP="00FA4AAA">
      <w:pPr>
        <w:tabs>
          <w:tab w:val="left" w:pos="6200"/>
        </w:tabs>
        <w:rPr>
          <w:lang w:val="en-GB"/>
        </w:rPr>
      </w:pPr>
      <w:r w:rsidRPr="000D1272">
        <w:rPr>
          <w:lang w:val="en-GB"/>
        </w:rPr>
        <w:tab/>
      </w:r>
    </w:p>
    <w:p w14:paraId="5B574F8F" w14:textId="77777777" w:rsidR="00590353" w:rsidRPr="000D1272" w:rsidRDefault="00590353" w:rsidP="00FA4AAA">
      <w:pPr>
        <w:tabs>
          <w:tab w:val="left" w:pos="6200"/>
        </w:tabs>
        <w:rPr>
          <w:lang w:val="en-GB"/>
        </w:rPr>
      </w:pPr>
    </w:p>
    <w:p w14:paraId="141495B5" w14:textId="77777777" w:rsidR="008F1DE8" w:rsidRPr="000D1272" w:rsidRDefault="008F1DE8" w:rsidP="00FA4AAA">
      <w:pPr>
        <w:rPr>
          <w:lang w:val="en-GB"/>
        </w:rPr>
      </w:pPr>
    </w:p>
    <w:p w14:paraId="7668F308" w14:textId="77777777" w:rsidR="00AD34CE" w:rsidRPr="000D1272" w:rsidRDefault="00AD34CE" w:rsidP="00FA4AAA">
      <w:pPr>
        <w:pStyle w:val="Title"/>
        <w:rPr>
          <w:rStyle w:val="BookTitle"/>
          <w:lang w:val="en-GB"/>
        </w:rPr>
      </w:pPr>
    </w:p>
    <w:p w14:paraId="7B3BD16C" w14:textId="4D4B7DED" w:rsidR="00D3341A" w:rsidRPr="004A3A89" w:rsidRDefault="00DE54B8" w:rsidP="00376232">
      <w:pPr>
        <w:pStyle w:val="Title"/>
        <w:rPr>
          <w:rStyle w:val="BookTitle"/>
          <w:lang w:val="en-GB" w:eastAsia="zh-CN"/>
        </w:rPr>
      </w:pPr>
      <w:r>
        <w:rPr>
          <w:rStyle w:val="BookTitle"/>
          <w:lang w:val="en-GB"/>
        </w:rPr>
        <w:t>Template</w:t>
      </w:r>
    </w:p>
    <w:p w14:paraId="02B15F3C" w14:textId="77777777" w:rsidR="00D878BA" w:rsidRDefault="00D878BA" w:rsidP="00FA4AAA">
      <w:pPr>
        <w:pStyle w:val="Title"/>
        <w:rPr>
          <w:rStyle w:val="BookTitle"/>
          <w:sz w:val="36"/>
          <w:szCs w:val="36"/>
          <w:lang w:val="en-GB"/>
        </w:rPr>
      </w:pPr>
    </w:p>
    <w:p w14:paraId="4CEC08F6" w14:textId="691BECEB" w:rsidR="0087089F" w:rsidRPr="00346BEC" w:rsidRDefault="00DE54B8" w:rsidP="00346BEC">
      <w:pPr>
        <w:pStyle w:val="Title"/>
        <w:rPr>
          <w:b/>
          <w:bCs/>
          <w:i/>
          <w:iCs/>
          <w:spacing w:val="5"/>
          <w:sz w:val="36"/>
          <w:szCs w:val="36"/>
          <w:lang w:val="en-GB"/>
        </w:rPr>
      </w:pPr>
      <w:r>
        <w:rPr>
          <w:rStyle w:val="BookTitle"/>
          <w:sz w:val="36"/>
          <w:szCs w:val="36"/>
          <w:lang w:val="en-GB"/>
        </w:rPr>
        <w:t>for Unit Test Documentation</w:t>
      </w:r>
    </w:p>
    <w:p w14:paraId="5ADC8CE0" w14:textId="77777777" w:rsidR="00346BEC" w:rsidRDefault="00346BEC" w:rsidP="00346BEC">
      <w:pPr>
        <w:rPr>
          <w:lang w:val="en-GB"/>
        </w:rPr>
      </w:pPr>
    </w:p>
    <w:p w14:paraId="17322CEB" w14:textId="6F5CEC27" w:rsidR="00346BEC" w:rsidRDefault="00346BEC" w:rsidP="00346BEC">
      <w:pPr>
        <w:rPr>
          <w:lang w:val="en-GB"/>
        </w:rPr>
      </w:pPr>
      <w:r>
        <w:rPr>
          <w:lang w:val="en-GB"/>
        </w:rPr>
        <w:t>This Appendix describes the template for the Unit Test Documentation, which is positioned in the workflow diagram as follows.</w:t>
      </w:r>
    </w:p>
    <w:p w14:paraId="2942090E" w14:textId="640AECE2" w:rsidR="00960767" w:rsidRPr="005C6CA4" w:rsidRDefault="00914AF5" w:rsidP="005C6CA4">
      <w:pPr>
        <w:rPr>
          <w:lang w:val="en-GB"/>
        </w:rPr>
      </w:pPr>
      <w:r>
        <w:rPr>
          <w:noProof/>
        </w:rPr>
        <mc:AlternateContent>
          <mc:Choice Requires="wps">
            <w:drawing>
              <wp:anchor distT="0" distB="0" distL="114300" distR="114300" simplePos="0" relativeHeight="251661312" behindDoc="0" locked="0" layoutInCell="1" allowOverlap="1" wp14:anchorId="122E778A" wp14:editId="1DF9EE4F">
                <wp:simplePos x="0" y="0"/>
                <wp:positionH relativeFrom="column">
                  <wp:posOffset>3570289</wp:posOffset>
                </wp:positionH>
                <wp:positionV relativeFrom="paragraph">
                  <wp:posOffset>2784271</wp:posOffset>
                </wp:positionV>
                <wp:extent cx="420526" cy="464535"/>
                <wp:effectExtent l="0" t="0" r="17780" b="12065"/>
                <wp:wrapNone/>
                <wp:docPr id="16" name="Rectangle 16"/>
                <wp:cNvGraphicFramePr/>
                <a:graphic xmlns:a="http://schemas.openxmlformats.org/drawingml/2006/main">
                  <a:graphicData uri="http://schemas.microsoft.com/office/word/2010/wordprocessingShape">
                    <wps:wsp>
                      <wps:cNvSpPr/>
                      <wps:spPr>
                        <a:xfrm>
                          <a:off x="0" y="0"/>
                          <a:ext cx="420526" cy="4645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AC706" id="Rectangle 16" o:spid="_x0000_s1026" style="position:absolute;margin-left:281.15pt;margin-top:219.25pt;width:33.1pt;height:3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21561E48" wp14:editId="79BA4E68">
                <wp:simplePos x="0" y="0"/>
                <wp:positionH relativeFrom="column">
                  <wp:posOffset>1564684</wp:posOffset>
                </wp:positionH>
                <wp:positionV relativeFrom="paragraph">
                  <wp:posOffset>1908365</wp:posOffset>
                </wp:positionV>
                <wp:extent cx="420526" cy="464535"/>
                <wp:effectExtent l="0" t="0" r="17780" b="12065"/>
                <wp:wrapNone/>
                <wp:docPr id="14" name="Rectangle 14"/>
                <wp:cNvGraphicFramePr/>
                <a:graphic xmlns:a="http://schemas.openxmlformats.org/drawingml/2006/main">
                  <a:graphicData uri="http://schemas.microsoft.com/office/word/2010/wordprocessingShape">
                    <wps:wsp>
                      <wps:cNvSpPr/>
                      <wps:spPr>
                        <a:xfrm>
                          <a:off x="0" y="0"/>
                          <a:ext cx="420526" cy="4645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5B7EC" id="Rectangle 14" o:spid="_x0000_s1026" style="position:absolute;margin-left:123.2pt;margin-top:150.25pt;width:33.1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" filled="f" strokecolor="#243f60 [1604]" strokeweight="2pt"/>
            </w:pict>
          </mc:Fallback>
        </mc:AlternateContent>
      </w:r>
      <w:r w:rsidR="00960767" w:rsidRPr="00040743">
        <w:rPr>
          <w:noProof/>
        </w:rPr>
        <w:drawing>
          <wp:inline distT="0" distB="0" distL="0" distR="0" wp14:anchorId="01AF8BCD" wp14:editId="1278E83F">
            <wp:extent cx="5760720" cy="4172360"/>
            <wp:effectExtent l="0" t="0" r="0" b="0"/>
            <wp:docPr id="12" name="Picture 2">
              <a:extLst xmlns:a="http://schemas.openxmlformats.org/drawingml/2006/main">
                <a:ext uri="{FF2B5EF4-FFF2-40B4-BE49-F238E27FC236}">
                  <a16:creationId xmlns:a16="http://schemas.microsoft.com/office/drawing/2014/main" id="{EFEBD775-9EED-4BF4-9BA8-A01D18F5F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FEBD775-9EED-4BF4-9BA8-A01D18F5F138}"/>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300" r="-2069" b="7967"/>
                    <a:stretch/>
                  </pic:blipFill>
                  <pic:spPr>
                    <a:xfrm>
                      <a:off x="0" y="0"/>
                      <a:ext cx="5760720" cy="4172360"/>
                    </a:xfrm>
                    <a:prstGeom prst="rect">
                      <a:avLst/>
                    </a:prstGeom>
                  </pic:spPr>
                </pic:pic>
              </a:graphicData>
            </a:graphic>
          </wp:inline>
        </w:drawing>
      </w:r>
    </w:p>
    <w:p w14:paraId="7D3A118E" w14:textId="37C060DC" w:rsidR="008E0A93" w:rsidRDefault="008E0A93" w:rsidP="008E0A93">
      <w:pPr>
        <w:rPr>
          <w:lang w:val="en-GB"/>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4111"/>
        <w:gridCol w:w="147"/>
        <w:gridCol w:w="1134"/>
        <w:gridCol w:w="1838"/>
      </w:tblGrid>
      <w:tr w:rsidR="00B766E6" w:rsidRPr="00AE2566" w14:paraId="77B9280C" w14:textId="77777777" w:rsidTr="00FE4D42">
        <w:trPr>
          <w:trHeight w:val="291"/>
        </w:trPr>
        <w:tc>
          <w:tcPr>
            <w:tcW w:w="1701" w:type="dxa"/>
          </w:tcPr>
          <w:p w14:paraId="00A6AF85" w14:textId="77777777" w:rsidR="00B766E6" w:rsidRPr="00AE2566" w:rsidRDefault="00B766E6" w:rsidP="00FE4D42">
            <w:pPr>
              <w:rPr>
                <w:b/>
              </w:rPr>
            </w:pPr>
          </w:p>
        </w:tc>
        <w:tc>
          <w:tcPr>
            <w:tcW w:w="4111" w:type="dxa"/>
            <w:tcBorders>
              <w:right w:val="single" w:sz="4" w:space="0" w:color="A6A6A6" w:themeColor="background1" w:themeShade="A6"/>
            </w:tcBorders>
          </w:tcPr>
          <w:p w14:paraId="15A8316C" w14:textId="77777777" w:rsidR="00B766E6" w:rsidRPr="00AE2566" w:rsidRDefault="00B766E6" w:rsidP="00FE4D42"/>
        </w:tc>
        <w:tc>
          <w:tcPr>
            <w:tcW w:w="147" w:type="dxa"/>
            <w:tcBorders>
              <w:left w:val="single" w:sz="4" w:space="0" w:color="A6A6A6" w:themeColor="background1" w:themeShade="A6"/>
            </w:tcBorders>
          </w:tcPr>
          <w:p w14:paraId="707CC73C" w14:textId="77777777" w:rsidR="00B766E6" w:rsidRPr="00AE2566" w:rsidRDefault="00B766E6" w:rsidP="00FE4D42">
            <w:pPr>
              <w:pStyle w:val="Standard1"/>
              <w:rPr>
                <w:rFonts w:asciiTheme="minorHAnsi" w:hAnsiTheme="minorHAnsi"/>
                <w:b/>
                <w:color w:val="auto"/>
                <w:sz w:val="16"/>
                <w:lang w:val="en-GB"/>
              </w:rPr>
            </w:pPr>
          </w:p>
        </w:tc>
        <w:tc>
          <w:tcPr>
            <w:tcW w:w="1134" w:type="dxa"/>
          </w:tcPr>
          <w:p w14:paraId="7DF44DAE" w14:textId="77777777" w:rsidR="00B766E6" w:rsidRPr="00AE2566" w:rsidRDefault="00B766E6" w:rsidP="00FE4D42">
            <w:pPr>
              <w:pStyle w:val="Standard1"/>
              <w:rPr>
                <w:rFonts w:asciiTheme="minorHAnsi" w:hAnsiTheme="minorHAnsi"/>
                <w:color w:val="auto"/>
                <w:sz w:val="16"/>
                <w:lang w:val="en-GB"/>
              </w:rPr>
            </w:pPr>
          </w:p>
        </w:tc>
        <w:tc>
          <w:tcPr>
            <w:tcW w:w="1838" w:type="dxa"/>
          </w:tcPr>
          <w:p w14:paraId="2054FEA1" w14:textId="77777777" w:rsidR="00B766E6" w:rsidRPr="00AE2566" w:rsidRDefault="00B766E6" w:rsidP="00FE4D42"/>
        </w:tc>
      </w:tr>
      <w:tr w:rsidR="00B766E6" w:rsidRPr="00AE2566" w14:paraId="03D10D26" w14:textId="77777777" w:rsidTr="00FE4D42">
        <w:trPr>
          <w:trHeight w:val="291"/>
        </w:trPr>
        <w:tc>
          <w:tcPr>
            <w:tcW w:w="1701" w:type="dxa"/>
          </w:tcPr>
          <w:p w14:paraId="15425218" w14:textId="77777777" w:rsidR="00B766E6" w:rsidRPr="00546B1D" w:rsidRDefault="00B766E6" w:rsidP="00FE4D42">
            <w:pPr>
              <w:pStyle w:val="Subtitle"/>
              <w:spacing w:before="100" w:beforeAutospacing="1" w:after="0"/>
              <w:rPr>
                <w:sz w:val="22"/>
              </w:rPr>
            </w:pPr>
            <w:r w:rsidRPr="00546B1D">
              <w:rPr>
                <w:sz w:val="22"/>
              </w:rPr>
              <w:t>Room:</w:t>
            </w:r>
          </w:p>
        </w:tc>
        <w:tc>
          <w:tcPr>
            <w:tcW w:w="4111" w:type="dxa"/>
            <w:tcBorders>
              <w:right w:val="single" w:sz="4" w:space="0" w:color="A6A6A6" w:themeColor="background1" w:themeShade="A6"/>
            </w:tcBorders>
          </w:tcPr>
          <w:p w14:paraId="2C540E67" w14:textId="77777777" w:rsidR="00B766E6" w:rsidRPr="00546B1D" w:rsidRDefault="00B766E6" w:rsidP="00FE4D42">
            <w:pPr>
              <w:spacing w:before="100" w:beforeAutospacing="1"/>
            </w:pPr>
            <w:r w:rsidRPr="00546B1D">
              <w:t>Infrastructure Room</w:t>
            </w:r>
          </w:p>
        </w:tc>
        <w:tc>
          <w:tcPr>
            <w:tcW w:w="147" w:type="dxa"/>
            <w:tcBorders>
              <w:left w:val="single" w:sz="4" w:space="0" w:color="A6A6A6" w:themeColor="background1" w:themeShade="A6"/>
            </w:tcBorders>
          </w:tcPr>
          <w:p w14:paraId="2FB95B4A" w14:textId="77777777" w:rsidR="00B766E6" w:rsidRPr="00546B1D" w:rsidRDefault="00B766E6" w:rsidP="00FE4D42">
            <w:pPr>
              <w:pStyle w:val="Standard1"/>
              <w:rPr>
                <w:rFonts w:asciiTheme="minorHAnsi" w:hAnsiTheme="minorHAnsi"/>
                <w:b/>
                <w:color w:val="auto"/>
                <w:lang w:val="en-GB"/>
              </w:rPr>
            </w:pPr>
          </w:p>
        </w:tc>
        <w:tc>
          <w:tcPr>
            <w:tcW w:w="1134" w:type="dxa"/>
          </w:tcPr>
          <w:p w14:paraId="74EFDF80" w14:textId="77777777" w:rsidR="00B766E6" w:rsidRPr="00546B1D" w:rsidRDefault="00B766E6" w:rsidP="00FE4D42">
            <w:pPr>
              <w:pStyle w:val="Standard1"/>
              <w:rPr>
                <w:rFonts w:asciiTheme="minorHAnsi" w:hAnsiTheme="minorHAnsi"/>
                <w:b/>
                <w:color w:val="auto"/>
                <w:lang w:val="en-GB"/>
              </w:rPr>
            </w:pPr>
            <w:r w:rsidRPr="00546B1D">
              <w:rPr>
                <w:rFonts w:asciiTheme="minorHAnsi" w:hAnsiTheme="minorHAnsi"/>
                <w:b/>
                <w:color w:val="auto"/>
                <w:lang w:val="en-GB"/>
              </w:rPr>
              <w:t>Date:</w:t>
            </w:r>
          </w:p>
        </w:tc>
        <w:tc>
          <w:tcPr>
            <w:tcW w:w="1838" w:type="dxa"/>
          </w:tcPr>
          <w:p w14:paraId="315E257D" w14:textId="77777777" w:rsidR="00B766E6" w:rsidRPr="00546B1D" w:rsidRDefault="00346BEC" w:rsidP="00FE4D42">
            <w:sdt>
              <w:sdtPr>
                <w:rPr>
                  <w:rStyle w:val="MnormalChar"/>
                  <w:sz w:val="22"/>
                  <w:szCs w:val="22"/>
                </w:rPr>
                <w:alias w:val="Date"/>
                <w:tag w:val="Date"/>
                <w:id w:val="1491607735"/>
                <w:placeholder>
                  <w:docPart w:val="E8F596AFDFF84168A45F1C16B252F2F3"/>
                </w:placeholder>
                <w:date w:fullDate="2019-06-12T00:00:00Z">
                  <w:dateFormat w:val="yyyy.MM.dd"/>
                  <w:lid w:val="en-GB"/>
                  <w:storeMappedDataAs w:val="date"/>
                  <w:calendar w:val="gregorian"/>
                </w:date>
              </w:sdtPr>
              <w:sdtEndPr>
                <w:rPr>
                  <w:rStyle w:val="DefaultParagraphFont"/>
                  <w:rFonts w:asciiTheme="minorHAnsi" w:eastAsia="SimSun" w:hAnsiTheme="minorHAnsi"/>
                  <w:lang w:val="nl-NL"/>
                </w:rPr>
              </w:sdtEndPr>
              <w:sdtContent>
                <w:r w:rsidR="00B766E6" w:rsidRPr="00546B1D">
                  <w:rPr>
                    <w:rStyle w:val="MnormalChar"/>
                    <w:sz w:val="22"/>
                    <w:szCs w:val="22"/>
                  </w:rPr>
                  <w:t>2019.06.12</w:t>
                </w:r>
              </w:sdtContent>
            </w:sdt>
          </w:p>
        </w:tc>
      </w:tr>
      <w:tr w:rsidR="00B766E6" w:rsidRPr="00AE2566" w14:paraId="5B05B2B4" w14:textId="77777777" w:rsidTr="00FE4D42">
        <w:trPr>
          <w:trHeight w:val="355"/>
        </w:trPr>
        <w:tc>
          <w:tcPr>
            <w:tcW w:w="1701" w:type="dxa"/>
          </w:tcPr>
          <w:p w14:paraId="05F20B07" w14:textId="77777777" w:rsidR="00B766E6" w:rsidRPr="00546B1D" w:rsidRDefault="00B766E6" w:rsidP="00FE4D42">
            <w:pPr>
              <w:pStyle w:val="Standard1"/>
              <w:rPr>
                <w:rFonts w:asciiTheme="minorHAnsi" w:hAnsiTheme="minorHAnsi"/>
                <w:b/>
                <w:color w:val="auto"/>
                <w:lang w:val="en-GB"/>
              </w:rPr>
            </w:pPr>
            <w:r w:rsidRPr="00546B1D">
              <w:rPr>
                <w:b/>
              </w:rPr>
              <w:t>Project/Activity:</w:t>
            </w:r>
          </w:p>
        </w:tc>
        <w:tc>
          <w:tcPr>
            <w:tcW w:w="4111" w:type="dxa"/>
            <w:tcBorders>
              <w:right w:val="single" w:sz="4" w:space="0" w:color="A6A6A6" w:themeColor="background1" w:themeShade="A6"/>
            </w:tcBorders>
          </w:tcPr>
          <w:p w14:paraId="319DC311" w14:textId="77777777" w:rsidR="00B766E6" w:rsidRPr="00546B1D" w:rsidRDefault="00346BEC" w:rsidP="00FE4D42">
            <w:sdt>
              <w:sdtPr>
                <w:rPr>
                  <w:rStyle w:val="MnormalChar"/>
                  <w:sz w:val="22"/>
                  <w:szCs w:val="22"/>
                </w:rPr>
                <w:alias w:val="Activity/Project"/>
                <w:tag w:val="Activity/Project"/>
                <w:id w:val="-1089461188"/>
                <w:placeholder>
                  <w:docPart w:val="E5BDE0562A95406BBE07487D5CE734D3"/>
                </w:placeholder>
                <w:comboBox>
                  <w:listItem w:value="Choose an item."/>
                  <w:listItem w:displayText="Steering Committee (IRSC)" w:value="(IRSC)"/>
                  <w:listItem w:displayText="Project Steering Committee (IRPSC)" w:value="(IRPSC)"/>
                  <w:listItem w:displayText="Roadmap Working Group" w:value="Roadmap Working Group"/>
                  <w:listItem w:displayText="IFC Road" w:value="IFC Road"/>
                  <w:listItem w:displayText="IFC Tunnel" w:value="IFC Tunnel"/>
                  <w:listItem w:displayText="IFC Bridge" w:value="IFC Bridge"/>
                  <w:listItem w:displayText="IFC Ports &amp; Waterways" w:value="IFC Ports &amp; Waterways"/>
                  <w:listItem w:displayText="IFC Common Schema" w:value="IFC Common Schema"/>
                </w:comboBox>
              </w:sdtPr>
              <w:sdtEndPr>
                <w:rPr>
                  <w:rStyle w:val="DefaultParagraphFont"/>
                  <w:rFonts w:asciiTheme="minorHAnsi" w:eastAsia="SimSun" w:hAnsiTheme="minorHAnsi"/>
                  <w:lang w:val="nl-NL"/>
                </w:rPr>
              </w:sdtEndPr>
              <w:sdtContent>
                <w:r w:rsidR="00B766E6" w:rsidRPr="00546B1D">
                  <w:rPr>
                    <w:rStyle w:val="MnormalChar"/>
                    <w:sz w:val="22"/>
                    <w:szCs w:val="22"/>
                  </w:rPr>
                  <w:t>IFC Road</w:t>
                </w:r>
              </w:sdtContent>
            </w:sdt>
          </w:p>
        </w:tc>
        <w:tc>
          <w:tcPr>
            <w:tcW w:w="147" w:type="dxa"/>
            <w:tcBorders>
              <w:left w:val="single" w:sz="4" w:space="0" w:color="A6A6A6" w:themeColor="background1" w:themeShade="A6"/>
            </w:tcBorders>
          </w:tcPr>
          <w:p w14:paraId="0C512D82" w14:textId="77777777" w:rsidR="00B766E6" w:rsidRPr="00546B1D" w:rsidRDefault="00B766E6" w:rsidP="00FE4D42">
            <w:pPr>
              <w:pStyle w:val="Standard1"/>
              <w:rPr>
                <w:rFonts w:asciiTheme="minorHAnsi" w:hAnsiTheme="minorHAnsi"/>
                <w:b/>
                <w:color w:val="auto"/>
                <w:lang w:val="en-GB"/>
              </w:rPr>
            </w:pPr>
          </w:p>
        </w:tc>
        <w:tc>
          <w:tcPr>
            <w:tcW w:w="1134" w:type="dxa"/>
          </w:tcPr>
          <w:p w14:paraId="214B8EE6" w14:textId="77777777" w:rsidR="00B766E6" w:rsidRPr="00546B1D" w:rsidRDefault="00B766E6" w:rsidP="00FE4D42">
            <w:pPr>
              <w:pStyle w:val="Standard1"/>
              <w:rPr>
                <w:rFonts w:asciiTheme="minorHAnsi" w:hAnsiTheme="minorHAnsi"/>
                <w:b/>
                <w:color w:val="auto"/>
                <w:lang w:val="en-GB"/>
              </w:rPr>
            </w:pPr>
            <w:r w:rsidRPr="00546B1D">
              <w:rPr>
                <w:rFonts w:asciiTheme="minorHAnsi" w:hAnsiTheme="minorHAnsi"/>
                <w:b/>
                <w:color w:val="auto"/>
                <w:lang w:val="en-GB"/>
              </w:rPr>
              <w:t>Author:</w:t>
            </w:r>
          </w:p>
        </w:tc>
        <w:tc>
          <w:tcPr>
            <w:tcW w:w="1838" w:type="dxa"/>
          </w:tcPr>
          <w:p w14:paraId="6AB5C9A5" w14:textId="77777777" w:rsidR="00B766E6" w:rsidRPr="00546B1D" w:rsidRDefault="00B766E6" w:rsidP="00FE4D42">
            <w:pPr>
              <w:rPr>
                <w:lang w:val="de-DE"/>
              </w:rPr>
            </w:pPr>
            <w:r w:rsidRPr="00546B1D">
              <w:rPr>
                <w:lang w:val="sl-SI"/>
              </w:rPr>
              <w:t>Štefan Jaud</w:t>
            </w:r>
          </w:p>
        </w:tc>
      </w:tr>
      <w:tr w:rsidR="00B766E6" w:rsidRPr="00AE2566" w14:paraId="35752938" w14:textId="77777777" w:rsidTr="00FE4D42">
        <w:tc>
          <w:tcPr>
            <w:tcW w:w="1701" w:type="dxa"/>
          </w:tcPr>
          <w:p w14:paraId="04A59596" w14:textId="77777777" w:rsidR="00B766E6" w:rsidRPr="00546B1D" w:rsidRDefault="00B766E6" w:rsidP="00FE4D42">
            <w:pPr>
              <w:pStyle w:val="Standard1"/>
              <w:rPr>
                <w:rStyle w:val="Emphasis"/>
                <w:lang w:val="en-GB"/>
              </w:rPr>
            </w:pPr>
            <w:r w:rsidRPr="00546B1D">
              <w:rPr>
                <w:rFonts w:asciiTheme="minorHAnsi" w:hAnsiTheme="minorHAnsi"/>
                <w:b/>
                <w:color w:val="auto"/>
                <w:lang w:val="en-GB"/>
              </w:rPr>
              <w:t>Document Title:</w:t>
            </w:r>
          </w:p>
        </w:tc>
        <w:tc>
          <w:tcPr>
            <w:tcW w:w="4111" w:type="dxa"/>
            <w:tcBorders>
              <w:right w:val="single" w:sz="4" w:space="0" w:color="A6A6A6" w:themeColor="background1" w:themeShade="A6"/>
            </w:tcBorders>
          </w:tcPr>
          <w:p w14:paraId="5F684813" w14:textId="77777777" w:rsidR="00B766E6" w:rsidRPr="00546B1D" w:rsidRDefault="00346BEC" w:rsidP="00FE4D42">
            <w:pPr>
              <w:pStyle w:val="Standard1"/>
              <w:rPr>
                <w:rStyle w:val="Emphasis"/>
                <w:lang w:val="en-GB"/>
              </w:rPr>
            </w:pPr>
            <w:sdt>
              <w:sdtPr>
                <w:rPr>
                  <w:rStyle w:val="MnormalChar"/>
                  <w:sz w:val="22"/>
                  <w:szCs w:val="22"/>
                </w:rPr>
                <w:alias w:val="Document Title"/>
                <w:tag w:val="Document Title"/>
                <w:id w:val="347224450"/>
                <w:placeholder>
                  <w:docPart w:val="95CBF703FB1B4BF694D94A6BB1B8AD95"/>
                </w:placeholder>
                <w:comboBox>
                  <w:listItem w:value="Choose an item."/>
                  <w:listItem w:displayText="Project Team Meeting Minutes" w:value="Project Team Meeting Minutes"/>
                  <w:listItem w:displayText="Technical Team Meeting Minutes" w:value="Technical Team Meeting Minutes"/>
                  <w:listItem w:displayText="Stakeholder Meeting Minutes" w:value="Stakeholder Meeting Minutes"/>
                  <w:listItem w:displayText="Working Group Meeting Minutes" w:value="Working Group Meeting Minutes"/>
                  <w:listItem w:displayText="Steering Committee Meeting Minutes" w:value="Steering Committee Meeting Minutes"/>
                  <w:listItem w:displayText="Expert Panel Minutes" w:value="Expert Panel Minutes"/>
                  <w:listItem w:displayText="Summit Session Minutes" w:value="Summit Session Minutes"/>
                </w:comboBox>
              </w:sdtPr>
              <w:sdtEndPr>
                <w:rPr>
                  <w:rStyle w:val="MnormalChar"/>
                </w:rPr>
              </w:sdtEndPr>
              <w:sdtContent>
                <w:r w:rsidR="00B766E6" w:rsidRPr="00546B1D">
                  <w:rPr>
                    <w:rStyle w:val="MnormalChar"/>
                    <w:sz w:val="22"/>
                    <w:szCs w:val="22"/>
                  </w:rPr>
                  <w:t>WP5: Implementation Scenario GeoRef_1</w:t>
                </w:r>
              </w:sdtContent>
            </w:sdt>
          </w:p>
        </w:tc>
        <w:tc>
          <w:tcPr>
            <w:tcW w:w="147" w:type="dxa"/>
            <w:tcBorders>
              <w:left w:val="single" w:sz="4" w:space="0" w:color="A6A6A6" w:themeColor="background1" w:themeShade="A6"/>
            </w:tcBorders>
          </w:tcPr>
          <w:p w14:paraId="3EA1DDAA" w14:textId="77777777" w:rsidR="00B766E6" w:rsidRPr="00546B1D" w:rsidRDefault="00B766E6" w:rsidP="00FE4D42">
            <w:pPr>
              <w:pStyle w:val="Standard1"/>
              <w:rPr>
                <w:rFonts w:asciiTheme="minorHAnsi" w:hAnsiTheme="minorHAnsi"/>
                <w:b/>
                <w:color w:val="auto"/>
                <w:lang w:val="en-GB"/>
              </w:rPr>
            </w:pPr>
          </w:p>
        </w:tc>
        <w:tc>
          <w:tcPr>
            <w:tcW w:w="1134" w:type="dxa"/>
          </w:tcPr>
          <w:p w14:paraId="62C197A6" w14:textId="77777777" w:rsidR="00B766E6" w:rsidRPr="00546B1D" w:rsidRDefault="00B766E6" w:rsidP="00FE4D42">
            <w:pPr>
              <w:pStyle w:val="Standard1"/>
              <w:rPr>
                <w:rFonts w:asciiTheme="minorHAnsi" w:hAnsiTheme="minorHAnsi"/>
                <w:b/>
                <w:color w:val="auto"/>
                <w:lang w:val="en-GB"/>
              </w:rPr>
            </w:pPr>
            <w:r w:rsidRPr="00546B1D">
              <w:rPr>
                <w:rFonts w:asciiTheme="minorHAnsi" w:hAnsiTheme="minorHAnsi"/>
                <w:b/>
                <w:color w:val="auto"/>
                <w:lang w:val="en-GB"/>
              </w:rPr>
              <w:t>Company:</w:t>
            </w:r>
          </w:p>
        </w:tc>
        <w:tc>
          <w:tcPr>
            <w:tcW w:w="1838" w:type="dxa"/>
          </w:tcPr>
          <w:p w14:paraId="37E3B3CA" w14:textId="77777777" w:rsidR="00B766E6" w:rsidRPr="00546B1D" w:rsidRDefault="00B766E6" w:rsidP="00FE4D42">
            <w:r w:rsidRPr="00546B1D">
              <w:t>ProVI GmbH</w:t>
            </w:r>
          </w:p>
        </w:tc>
      </w:tr>
      <w:tr w:rsidR="00B766E6" w:rsidRPr="00AE2566" w14:paraId="162D19FE" w14:textId="77777777" w:rsidTr="00FE4D42">
        <w:trPr>
          <w:trHeight w:val="201"/>
        </w:trPr>
        <w:tc>
          <w:tcPr>
            <w:tcW w:w="1701" w:type="dxa"/>
          </w:tcPr>
          <w:p w14:paraId="6ABB2534" w14:textId="77777777" w:rsidR="00B766E6" w:rsidRPr="00546B1D" w:rsidRDefault="00B766E6" w:rsidP="00FE4D42">
            <w:pPr>
              <w:pStyle w:val="Standard1"/>
              <w:rPr>
                <w:rFonts w:asciiTheme="minorHAnsi" w:hAnsiTheme="minorHAnsi"/>
                <w:b/>
                <w:color w:val="auto"/>
                <w:lang w:val="en-GB"/>
              </w:rPr>
            </w:pPr>
            <w:r w:rsidRPr="00546B1D">
              <w:rPr>
                <w:rFonts w:asciiTheme="minorHAnsi" w:hAnsiTheme="minorHAnsi"/>
                <w:b/>
                <w:color w:val="auto"/>
                <w:lang w:val="en-GB"/>
              </w:rPr>
              <w:t>Version:</w:t>
            </w:r>
          </w:p>
        </w:tc>
        <w:tc>
          <w:tcPr>
            <w:tcW w:w="4111" w:type="dxa"/>
            <w:tcBorders>
              <w:right w:val="single" w:sz="4" w:space="0" w:color="A6A6A6" w:themeColor="background1" w:themeShade="A6"/>
            </w:tcBorders>
          </w:tcPr>
          <w:p w14:paraId="288F3042" w14:textId="77777777" w:rsidR="00B766E6" w:rsidRPr="00546B1D" w:rsidRDefault="00B766E6" w:rsidP="00FE4D42">
            <w:pPr>
              <w:pStyle w:val="Standard1"/>
              <w:rPr>
                <w:rStyle w:val="MnormalChar"/>
                <w:sz w:val="22"/>
                <w:szCs w:val="22"/>
              </w:rPr>
            </w:pPr>
            <w:r w:rsidRPr="00546B1D">
              <w:rPr>
                <w:rStyle w:val="MnormalChar"/>
                <w:sz w:val="22"/>
                <w:szCs w:val="22"/>
              </w:rPr>
              <w:t>1.0</w:t>
            </w:r>
          </w:p>
        </w:tc>
        <w:tc>
          <w:tcPr>
            <w:tcW w:w="147" w:type="dxa"/>
            <w:tcBorders>
              <w:left w:val="single" w:sz="4" w:space="0" w:color="A6A6A6" w:themeColor="background1" w:themeShade="A6"/>
            </w:tcBorders>
          </w:tcPr>
          <w:p w14:paraId="183B0AD4" w14:textId="77777777" w:rsidR="00B766E6" w:rsidRPr="00546B1D" w:rsidRDefault="00B766E6" w:rsidP="00FE4D42">
            <w:pPr>
              <w:pStyle w:val="Standard1"/>
              <w:rPr>
                <w:rFonts w:asciiTheme="minorHAnsi" w:hAnsiTheme="minorHAnsi"/>
                <w:b/>
                <w:color w:val="auto"/>
                <w:lang w:val="en-GB"/>
              </w:rPr>
            </w:pPr>
          </w:p>
        </w:tc>
        <w:tc>
          <w:tcPr>
            <w:tcW w:w="1134" w:type="dxa"/>
          </w:tcPr>
          <w:p w14:paraId="2C1B18FF" w14:textId="77777777" w:rsidR="00B766E6" w:rsidRPr="00546B1D" w:rsidRDefault="00B766E6" w:rsidP="00FE4D42">
            <w:pPr>
              <w:pStyle w:val="Standard1"/>
              <w:rPr>
                <w:rFonts w:asciiTheme="minorHAnsi" w:hAnsiTheme="minorHAnsi"/>
                <w:b/>
                <w:color w:val="auto"/>
                <w:lang w:val="en-GB"/>
              </w:rPr>
            </w:pPr>
          </w:p>
        </w:tc>
        <w:tc>
          <w:tcPr>
            <w:tcW w:w="1838" w:type="dxa"/>
          </w:tcPr>
          <w:p w14:paraId="269AA809" w14:textId="77777777" w:rsidR="00B766E6" w:rsidRPr="00546B1D" w:rsidRDefault="00B766E6" w:rsidP="00FE4D42">
            <w:pPr>
              <w:rPr>
                <w:rStyle w:val="MnormalChar"/>
                <w:sz w:val="22"/>
                <w:szCs w:val="22"/>
              </w:rPr>
            </w:pPr>
          </w:p>
        </w:tc>
      </w:tr>
    </w:tbl>
    <w:p w14:paraId="0BD4F557" w14:textId="77777777" w:rsidR="00B9214E" w:rsidRDefault="00B9214E" w:rsidP="00B766E6">
      <w:pPr>
        <w:pStyle w:val="Title"/>
        <w:rPr>
          <w:sz w:val="40"/>
          <w:szCs w:val="40"/>
        </w:rPr>
      </w:pPr>
    </w:p>
    <w:p w14:paraId="5B4AEC01" w14:textId="3629F0E9" w:rsidR="00B766E6" w:rsidRPr="00B9214E" w:rsidRDefault="006D6600" w:rsidP="00B766E6">
      <w:pPr>
        <w:pStyle w:val="Title"/>
        <w:rPr>
          <w:sz w:val="40"/>
          <w:szCs w:val="40"/>
        </w:rPr>
      </w:pPr>
      <w:r>
        <w:rPr>
          <w:sz w:val="40"/>
          <w:szCs w:val="40"/>
        </w:rPr>
        <w:t>Unit Test</w:t>
      </w:r>
      <w:r w:rsidR="00B766E6" w:rsidRPr="00B9214E">
        <w:rPr>
          <w:sz w:val="40"/>
          <w:szCs w:val="40"/>
        </w:rPr>
        <w:t xml:space="preserve"> GeoRef_1 : Georeferencing 1</w:t>
      </w:r>
    </w:p>
    <w:tbl>
      <w:tblPr>
        <w:tblStyle w:val="TableGridLight1"/>
        <w:tblW w:w="9072" w:type="dxa"/>
        <w:tblBorders>
          <w:left w:val="none" w:sz="0" w:space="0" w:color="auto"/>
          <w:bottom w:val="none" w:sz="0" w:space="0" w:color="auto"/>
          <w:right w:val="none" w:sz="0" w:space="0" w:color="auto"/>
        </w:tblBorders>
        <w:tblLayout w:type="fixed"/>
        <w:tblCellMar>
          <w:top w:w="113" w:type="dxa"/>
          <w:left w:w="0" w:type="dxa"/>
          <w:bottom w:w="113" w:type="dxa"/>
          <w:right w:w="0" w:type="dxa"/>
        </w:tblCellMar>
        <w:tblLook w:val="04A0" w:firstRow="1" w:lastRow="0" w:firstColumn="1" w:lastColumn="0" w:noHBand="0" w:noVBand="1"/>
      </w:tblPr>
      <w:tblGrid>
        <w:gridCol w:w="9072"/>
      </w:tblGrid>
      <w:tr w:rsidR="00B766E6" w:rsidRPr="00AE2566" w14:paraId="0DD5FB77" w14:textId="77777777" w:rsidTr="00FE4D42">
        <w:tc>
          <w:tcPr>
            <w:tcW w:w="9072" w:type="dxa"/>
            <w:tcBorders>
              <w:top w:val="single" w:sz="4" w:space="0" w:color="FFFFFF" w:themeColor="background1"/>
              <w:bottom w:val="nil"/>
            </w:tcBorders>
          </w:tcPr>
          <w:p w14:paraId="644CCE2F" w14:textId="58513043" w:rsidR="00B766E6" w:rsidRPr="00AE2566" w:rsidRDefault="00B9214E" w:rsidP="0026334E">
            <w:pPr>
              <w:pStyle w:val="Heading1"/>
              <w:keepNext w:val="0"/>
              <w:numPr>
                <w:ilvl w:val="0"/>
                <w:numId w:val="11"/>
              </w:numPr>
              <w:pBdr>
                <w:top w:val="single" w:sz="4" w:space="6" w:color="BFBFBF" w:themeColor="background1" w:themeShade="BF"/>
              </w:pBdr>
              <w:spacing w:before="0" w:after="120"/>
              <w:contextualSpacing/>
              <w:jc w:val="left"/>
              <w:outlineLvl w:val="0"/>
            </w:pPr>
            <w:r>
              <w:t xml:space="preserve">        </w:t>
            </w:r>
            <w:bookmarkStart w:id="0" w:name="_Toc38448836"/>
            <w:r w:rsidR="00B766E6">
              <w:t>Intent</w:t>
            </w:r>
            <w:bookmarkEnd w:id="0"/>
          </w:p>
          <w:p w14:paraId="74F0FBE2" w14:textId="77777777" w:rsidR="00AF2586" w:rsidRDefault="00B766E6" w:rsidP="00FE4D42">
            <w:pPr>
              <w:pStyle w:val="Mnormal"/>
              <w:rPr>
                <w:sz w:val="22"/>
                <w:szCs w:val="22"/>
                <w:lang w:eastAsia="nl-NL"/>
              </w:rPr>
            </w:pPr>
            <w:r w:rsidRPr="00066F23">
              <w:rPr>
                <w:sz w:val="22"/>
                <w:szCs w:val="22"/>
                <w:lang w:eastAsia="nl-NL"/>
              </w:rPr>
              <w:t xml:space="preserve">This </w:t>
            </w:r>
            <w:r w:rsidR="00CE08C5">
              <w:rPr>
                <w:sz w:val="22"/>
                <w:szCs w:val="22"/>
                <w:lang w:eastAsia="nl-NL"/>
              </w:rPr>
              <w:t>Unit Test</w:t>
            </w:r>
            <w:r w:rsidRPr="00066F23">
              <w:rPr>
                <w:sz w:val="22"/>
                <w:szCs w:val="22"/>
                <w:lang w:eastAsia="nl-NL"/>
              </w:rPr>
              <w:t xml:space="preserve"> encapsulates the model set up with correct units and georeferencing. </w:t>
            </w:r>
          </w:p>
          <w:p w14:paraId="718EC986" w14:textId="1201DD5D" w:rsidR="00B766E6" w:rsidRPr="00066F23" w:rsidRDefault="001A166C" w:rsidP="00FE4D42">
            <w:pPr>
              <w:pStyle w:val="Mnormal"/>
              <w:rPr>
                <w:sz w:val="22"/>
                <w:szCs w:val="22"/>
                <w:lang w:eastAsia="nl-NL"/>
              </w:rPr>
            </w:pPr>
            <w:r>
              <w:rPr>
                <w:sz w:val="22"/>
                <w:szCs w:val="22"/>
                <w:lang w:eastAsia="nl-NL"/>
              </w:rPr>
              <w:t>The scenario</w:t>
            </w:r>
            <w:r w:rsidR="00B766E6" w:rsidRPr="00066F23">
              <w:rPr>
                <w:sz w:val="22"/>
                <w:szCs w:val="22"/>
                <w:lang w:eastAsia="nl-NL"/>
              </w:rPr>
              <w:t xml:space="preserve"> </w:t>
            </w:r>
            <w:r w:rsidR="00AF2586">
              <w:rPr>
                <w:sz w:val="22"/>
                <w:szCs w:val="22"/>
                <w:lang w:eastAsia="nl-NL"/>
              </w:rPr>
              <w:t xml:space="preserve">in this Unit Test </w:t>
            </w:r>
            <w:r w:rsidR="00B766E6" w:rsidRPr="00066F23">
              <w:rPr>
                <w:sz w:val="22"/>
                <w:szCs w:val="22"/>
                <w:lang w:eastAsia="nl-NL"/>
              </w:rPr>
              <w:t xml:space="preserve">puts the project’s base point at the entrance to the Technical University of Munich, aligns the coordinate axes with East and North, and sets the units of the project to SI units. </w:t>
            </w:r>
          </w:p>
        </w:tc>
      </w:tr>
      <w:tr w:rsidR="00B766E6" w:rsidRPr="00AE2566" w14:paraId="6E001E98" w14:textId="77777777" w:rsidTr="00D04832">
        <w:trPr>
          <w:trHeight w:val="1323"/>
        </w:trPr>
        <w:tc>
          <w:tcPr>
            <w:tcW w:w="9072" w:type="dxa"/>
            <w:tcBorders>
              <w:top w:val="nil"/>
              <w:bottom w:val="nil"/>
            </w:tcBorders>
          </w:tcPr>
          <w:p w14:paraId="651CB95A" w14:textId="0AA6002D" w:rsidR="00B766E6" w:rsidRDefault="00235F92" w:rsidP="0026334E">
            <w:pPr>
              <w:pStyle w:val="Heading1"/>
              <w:keepNext w:val="0"/>
              <w:numPr>
                <w:ilvl w:val="0"/>
                <w:numId w:val="11"/>
              </w:numPr>
              <w:pBdr>
                <w:top w:val="single" w:sz="4" w:space="6" w:color="BFBFBF" w:themeColor="background1" w:themeShade="BF"/>
              </w:pBdr>
              <w:spacing w:before="0" w:after="120"/>
              <w:contextualSpacing/>
              <w:jc w:val="left"/>
              <w:outlineLvl w:val="0"/>
            </w:pPr>
            <w:r>
              <w:t xml:space="preserve">        </w:t>
            </w:r>
            <w:bookmarkStart w:id="1" w:name="_Toc38448837"/>
            <w:r w:rsidR="00B766E6">
              <w:t>Prerequisites</w:t>
            </w:r>
            <w:bookmarkEnd w:id="1"/>
          </w:p>
          <w:p w14:paraId="19FFA995" w14:textId="77777777" w:rsidR="00B766E6" w:rsidRPr="00066F23" w:rsidRDefault="00B766E6" w:rsidP="00FE4D42">
            <w:pPr>
              <w:pStyle w:val="Mnormal"/>
              <w:rPr>
                <w:sz w:val="22"/>
                <w:szCs w:val="22"/>
                <w:lang w:eastAsia="nl-NL"/>
              </w:rPr>
            </w:pPr>
            <w:r w:rsidRPr="00066F23">
              <w:rPr>
                <w:sz w:val="22"/>
                <w:szCs w:val="22"/>
                <w:lang w:eastAsia="nl-NL"/>
              </w:rPr>
              <w:t>This scenario builds upon following scenarios:</w:t>
            </w:r>
          </w:p>
          <w:p w14:paraId="00198496" w14:textId="77777777" w:rsidR="00B766E6" w:rsidRPr="00AE2566" w:rsidRDefault="00B766E6" w:rsidP="00FE4D42">
            <w:pPr>
              <w:pStyle w:val="ListBullet"/>
              <w:rPr>
                <w:lang w:eastAsia="nl-NL"/>
              </w:rPr>
            </w:pPr>
            <w:r w:rsidRPr="00066F23">
              <w:rPr>
                <w:sz w:val="22"/>
                <w:szCs w:val="22"/>
                <w:lang w:eastAsia="nl-NL"/>
              </w:rPr>
              <w:t>None</w:t>
            </w:r>
          </w:p>
        </w:tc>
      </w:tr>
      <w:tr w:rsidR="00B766E6" w:rsidRPr="00AE2566" w14:paraId="659C070A" w14:textId="77777777" w:rsidTr="00FE4D42">
        <w:tc>
          <w:tcPr>
            <w:tcW w:w="9072" w:type="dxa"/>
            <w:tcBorders>
              <w:top w:val="nil"/>
              <w:bottom w:val="nil"/>
            </w:tcBorders>
          </w:tcPr>
          <w:p w14:paraId="15A29E97" w14:textId="1A2B48B7" w:rsidR="00B766E6" w:rsidRPr="00972B4E" w:rsidRDefault="00235F92" w:rsidP="0026334E">
            <w:pPr>
              <w:pStyle w:val="Heading1"/>
              <w:keepNext w:val="0"/>
              <w:numPr>
                <w:ilvl w:val="0"/>
                <w:numId w:val="11"/>
              </w:numPr>
              <w:pBdr>
                <w:top w:val="single" w:sz="4" w:space="6" w:color="BFBFBF" w:themeColor="background1" w:themeShade="BF"/>
              </w:pBdr>
              <w:spacing w:before="0" w:after="120"/>
              <w:contextualSpacing/>
              <w:jc w:val="left"/>
              <w:outlineLvl w:val="0"/>
            </w:pPr>
            <w:r>
              <w:t xml:space="preserve">        </w:t>
            </w:r>
            <w:bookmarkStart w:id="2" w:name="_Toc38448838"/>
            <w:r w:rsidR="00B766E6">
              <w:t>Content</w:t>
            </w:r>
            <w:bookmarkEnd w:id="2"/>
          </w:p>
          <w:p w14:paraId="1AAAC13A" w14:textId="77777777" w:rsidR="00B766E6" w:rsidRPr="00066F23" w:rsidRDefault="00B766E6" w:rsidP="00FE4D42">
            <w:pPr>
              <w:pStyle w:val="Mnormal"/>
              <w:rPr>
                <w:sz w:val="22"/>
                <w:szCs w:val="22"/>
                <w:lang w:eastAsia="nl-NL"/>
              </w:rPr>
            </w:pPr>
            <w:r w:rsidRPr="00066F23">
              <w:rPr>
                <w:sz w:val="22"/>
                <w:szCs w:val="22"/>
                <w:lang w:eastAsia="nl-NL"/>
              </w:rPr>
              <w:t>The scenario covers the following additional concepts and/or entities:</w:t>
            </w:r>
          </w:p>
          <w:p w14:paraId="23C394A8" w14:textId="77777777" w:rsidR="00B766E6" w:rsidRPr="00066F23" w:rsidRDefault="00B766E6" w:rsidP="00FE4D42">
            <w:pPr>
              <w:pStyle w:val="ListBullet"/>
              <w:rPr>
                <w:sz w:val="22"/>
                <w:szCs w:val="22"/>
                <w:lang w:eastAsia="nl-NL"/>
              </w:rPr>
            </w:pPr>
            <w:r w:rsidRPr="00066F23">
              <w:rPr>
                <w:sz w:val="22"/>
                <w:szCs w:val="22"/>
                <w:lang w:eastAsia="nl-NL"/>
              </w:rPr>
              <w:t>Project structure</w:t>
            </w:r>
          </w:p>
          <w:p w14:paraId="212AA88E" w14:textId="77777777" w:rsidR="00B766E6" w:rsidRPr="00066F23" w:rsidRDefault="00B766E6" w:rsidP="00FE4D42">
            <w:pPr>
              <w:pStyle w:val="ListBullet"/>
              <w:rPr>
                <w:sz w:val="22"/>
                <w:szCs w:val="22"/>
                <w:lang w:eastAsia="nl-NL"/>
              </w:rPr>
            </w:pPr>
            <w:r w:rsidRPr="00066F23">
              <w:rPr>
                <w:sz w:val="22"/>
                <w:szCs w:val="22"/>
                <w:lang w:eastAsia="nl-NL"/>
              </w:rPr>
              <w:t xml:space="preserve">Default </w:t>
            </w:r>
            <w:proofErr w:type="gramStart"/>
            <w:r w:rsidRPr="00066F23">
              <w:rPr>
                <w:sz w:val="22"/>
                <w:szCs w:val="22"/>
                <w:lang w:eastAsia="nl-NL"/>
              </w:rPr>
              <w:t>units</w:t>
            </w:r>
            <w:proofErr w:type="gramEnd"/>
            <w:r w:rsidRPr="00066F23">
              <w:rPr>
                <w:sz w:val="22"/>
                <w:szCs w:val="22"/>
                <w:lang w:eastAsia="nl-NL"/>
              </w:rPr>
              <w:t xml:space="preserve"> assignment</w:t>
            </w:r>
          </w:p>
          <w:p w14:paraId="7C9119E9" w14:textId="77777777" w:rsidR="00B766E6" w:rsidRPr="003B79CB" w:rsidRDefault="00B766E6" w:rsidP="00FE4D42">
            <w:pPr>
              <w:pStyle w:val="ListBullet"/>
              <w:rPr>
                <w:lang w:eastAsia="nl-NL"/>
              </w:rPr>
            </w:pPr>
            <w:r w:rsidRPr="00066F23">
              <w:rPr>
                <w:sz w:val="22"/>
                <w:szCs w:val="22"/>
                <w:lang w:eastAsia="nl-NL"/>
              </w:rPr>
              <w:t>Georeferencing meta-data of the project’s coordinate system</w:t>
            </w:r>
          </w:p>
        </w:tc>
      </w:tr>
      <w:tr w:rsidR="00B766E6" w:rsidRPr="00AE2566" w14:paraId="2225B9FB" w14:textId="77777777" w:rsidTr="00D04832">
        <w:trPr>
          <w:trHeight w:val="2484"/>
        </w:trPr>
        <w:tc>
          <w:tcPr>
            <w:tcW w:w="9072" w:type="dxa"/>
            <w:tcBorders>
              <w:top w:val="nil"/>
              <w:bottom w:val="nil"/>
            </w:tcBorders>
          </w:tcPr>
          <w:p w14:paraId="2DC6ED2A" w14:textId="54DCF3B0" w:rsidR="00B766E6" w:rsidRPr="00AE2566" w:rsidRDefault="00B766E6" w:rsidP="0026334E">
            <w:pPr>
              <w:pStyle w:val="Heading1"/>
              <w:keepNext w:val="0"/>
              <w:numPr>
                <w:ilvl w:val="0"/>
                <w:numId w:val="11"/>
              </w:numPr>
              <w:pBdr>
                <w:top w:val="single" w:sz="4" w:space="6" w:color="BFBFBF" w:themeColor="background1" w:themeShade="BF"/>
              </w:pBdr>
              <w:spacing w:before="0" w:after="120"/>
              <w:ind w:left="993" w:hanging="993"/>
              <w:contextualSpacing/>
              <w:jc w:val="left"/>
              <w:outlineLvl w:val="0"/>
            </w:pPr>
            <w:bookmarkStart w:id="3" w:name="_Toc38448839"/>
            <w:r>
              <w:t>Supporting files</w:t>
            </w:r>
            <w:bookmarkEnd w:id="3"/>
          </w:p>
          <w:p w14:paraId="438538A1" w14:textId="77777777" w:rsidR="00B766E6" w:rsidRPr="00066F23" w:rsidRDefault="00B766E6" w:rsidP="00FE4D42">
            <w:pPr>
              <w:pStyle w:val="Mnormal"/>
              <w:rPr>
                <w:rStyle w:val="Strong"/>
                <w:sz w:val="22"/>
                <w:szCs w:val="22"/>
              </w:rPr>
            </w:pPr>
            <w:r w:rsidRPr="00066F23">
              <w:rPr>
                <w:sz w:val="22"/>
                <w:szCs w:val="22"/>
                <w:lang w:eastAsia="nl-NL"/>
              </w:rPr>
              <w:t>Following files correspond to this scenario:</w:t>
            </w:r>
          </w:p>
          <w:p w14:paraId="68DA4031" w14:textId="77777777" w:rsidR="00B766E6" w:rsidRPr="00066F23" w:rsidRDefault="00B766E6" w:rsidP="00FE4D42">
            <w:pPr>
              <w:pStyle w:val="ListBullet"/>
              <w:rPr>
                <w:sz w:val="22"/>
                <w:szCs w:val="22"/>
                <w:lang w:val="en-GB" w:eastAsia="nl-NL"/>
              </w:rPr>
            </w:pPr>
            <w:proofErr w:type="gramStart"/>
            <w:r w:rsidRPr="00066F23">
              <w:rPr>
                <w:sz w:val="22"/>
                <w:szCs w:val="22"/>
                <w:lang w:val="en-GB" w:eastAsia="nl-NL"/>
              </w:rPr>
              <w:t>IR-Road-WP5_Scenario_GeoRef_1.docx :</w:t>
            </w:r>
            <w:proofErr w:type="gramEnd"/>
            <w:r w:rsidRPr="00066F23">
              <w:rPr>
                <w:sz w:val="22"/>
                <w:szCs w:val="22"/>
                <w:lang w:val="en-GB" w:eastAsia="nl-NL"/>
              </w:rPr>
              <w:t xml:space="preserve"> this document</w:t>
            </w:r>
          </w:p>
          <w:p w14:paraId="17DD917D" w14:textId="77777777" w:rsidR="00B766E6" w:rsidRPr="00066F23" w:rsidRDefault="00B766E6" w:rsidP="00FE4D42">
            <w:pPr>
              <w:pStyle w:val="ListBullet"/>
              <w:rPr>
                <w:sz w:val="22"/>
                <w:szCs w:val="22"/>
                <w:lang w:val="en-GB" w:eastAsia="nl-NL"/>
              </w:rPr>
            </w:pPr>
            <w:proofErr w:type="gramStart"/>
            <w:r w:rsidRPr="00066F23">
              <w:rPr>
                <w:sz w:val="22"/>
                <w:szCs w:val="22"/>
                <w:lang w:val="en-GB" w:eastAsia="nl-NL"/>
              </w:rPr>
              <w:t>IR-Road-WP5_Scenario_GeoRef_1.ifc :</w:t>
            </w:r>
            <w:proofErr w:type="gramEnd"/>
            <w:r w:rsidRPr="00066F23">
              <w:rPr>
                <w:sz w:val="22"/>
                <w:szCs w:val="22"/>
                <w:lang w:val="en-GB" w:eastAsia="nl-NL"/>
              </w:rPr>
              <w:t xml:space="preserve"> the exported content as IFC</w:t>
            </w:r>
          </w:p>
          <w:p w14:paraId="2A231B4A" w14:textId="77777777" w:rsidR="00B766E6" w:rsidRPr="00066F23" w:rsidRDefault="00B766E6" w:rsidP="00FE4D42">
            <w:pPr>
              <w:pStyle w:val="ListBullet"/>
              <w:rPr>
                <w:sz w:val="22"/>
                <w:szCs w:val="22"/>
                <w:lang w:val="en-GB" w:eastAsia="nl-NL"/>
              </w:rPr>
            </w:pPr>
            <w:proofErr w:type="gramStart"/>
            <w:r w:rsidRPr="00066F23">
              <w:rPr>
                <w:sz w:val="22"/>
                <w:szCs w:val="22"/>
                <w:lang w:val="en-GB" w:eastAsia="nl-NL"/>
              </w:rPr>
              <w:t>IR-Road-WP5_Scenario_GeoRef_1_1.png :</w:t>
            </w:r>
            <w:proofErr w:type="gramEnd"/>
            <w:r w:rsidRPr="00066F23">
              <w:rPr>
                <w:sz w:val="22"/>
                <w:szCs w:val="22"/>
                <w:lang w:val="en-GB" w:eastAsia="nl-NL"/>
              </w:rPr>
              <w:t xml:space="preserve"> screen shot of the spot on </w:t>
            </w:r>
            <w:proofErr w:type="spellStart"/>
            <w:r w:rsidRPr="00066F23">
              <w:rPr>
                <w:sz w:val="22"/>
                <w:szCs w:val="22"/>
                <w:lang w:val="en-GB" w:eastAsia="nl-NL"/>
              </w:rPr>
              <w:t>BayernAtlas</w:t>
            </w:r>
            <w:proofErr w:type="spellEnd"/>
          </w:p>
          <w:p w14:paraId="1FDAA62C" w14:textId="77777777" w:rsidR="00B766E6" w:rsidRPr="007206C7" w:rsidRDefault="00B766E6" w:rsidP="00FE4D42">
            <w:pPr>
              <w:pStyle w:val="ListBullet"/>
              <w:rPr>
                <w:lang w:val="en-GB" w:eastAsia="nl-NL"/>
              </w:rPr>
            </w:pPr>
            <w:proofErr w:type="gramStart"/>
            <w:r w:rsidRPr="00066F23">
              <w:rPr>
                <w:sz w:val="22"/>
                <w:szCs w:val="22"/>
                <w:lang w:val="en-GB" w:eastAsia="nl-NL"/>
              </w:rPr>
              <w:t>IR-Road-WP5_Scenario_GeoRef_1_2.jpg :</w:t>
            </w:r>
            <w:proofErr w:type="gramEnd"/>
            <w:r w:rsidRPr="00066F23">
              <w:rPr>
                <w:sz w:val="22"/>
                <w:szCs w:val="22"/>
                <w:lang w:val="en-GB" w:eastAsia="nl-NL"/>
              </w:rPr>
              <w:t xml:space="preserve"> schematic representation of georeferencing entities</w:t>
            </w:r>
          </w:p>
        </w:tc>
      </w:tr>
      <w:tr w:rsidR="00B766E6" w:rsidRPr="00AE2566" w14:paraId="7C6F62E7" w14:textId="77777777" w:rsidTr="00FE4D42">
        <w:tc>
          <w:tcPr>
            <w:tcW w:w="9072" w:type="dxa"/>
            <w:tcBorders>
              <w:top w:val="nil"/>
              <w:bottom w:val="nil"/>
            </w:tcBorders>
          </w:tcPr>
          <w:p w14:paraId="1C5C9D6A" w14:textId="1BCC6827" w:rsidR="00B766E6" w:rsidRDefault="00B766E6" w:rsidP="0026334E">
            <w:pPr>
              <w:pStyle w:val="Heading1"/>
              <w:keepNext w:val="0"/>
              <w:numPr>
                <w:ilvl w:val="0"/>
                <w:numId w:val="11"/>
              </w:numPr>
              <w:pBdr>
                <w:top w:val="single" w:sz="4" w:space="6" w:color="BFBFBF" w:themeColor="background1" w:themeShade="BF"/>
              </w:pBdr>
              <w:spacing w:before="0" w:after="120"/>
              <w:ind w:left="993" w:hanging="993"/>
              <w:contextualSpacing/>
              <w:jc w:val="left"/>
              <w:outlineLvl w:val="0"/>
            </w:pPr>
            <w:bookmarkStart w:id="4" w:name="_Toc38448840"/>
            <w:r>
              <w:t>Version</w:t>
            </w:r>
            <w:bookmarkEnd w:id="4"/>
          </w:p>
          <w:p w14:paraId="280FAD12" w14:textId="77777777" w:rsidR="00B766E6" w:rsidRPr="00C06F0F" w:rsidRDefault="00B766E6" w:rsidP="00FE4D42">
            <w:pPr>
              <w:pStyle w:val="Mnormal"/>
              <w:rPr>
                <w:sz w:val="22"/>
                <w:szCs w:val="22"/>
                <w:lang w:eastAsia="nl-NL"/>
              </w:rPr>
            </w:pPr>
            <w:r w:rsidRPr="00C06F0F">
              <w:rPr>
                <w:sz w:val="22"/>
                <w:szCs w:val="22"/>
                <w:lang w:eastAsia="nl-NL"/>
              </w:rPr>
              <w:t>1.0: Initial version (2019.06.12.)</w:t>
            </w:r>
          </w:p>
        </w:tc>
      </w:tr>
    </w:tbl>
    <w:p w14:paraId="5BA57315" w14:textId="4348B532" w:rsidR="007A4C9F" w:rsidRDefault="007A4C9F">
      <w:pPr>
        <w:jc w:val="left"/>
        <w:rPr>
          <w:rFonts w:asciiTheme="majorHAnsi" w:eastAsiaTheme="majorEastAsia" w:hAnsiTheme="majorHAnsi" w:cstheme="majorBidi"/>
          <w:spacing w:val="-10"/>
          <w:kern w:val="28"/>
          <w:sz w:val="36"/>
          <w:szCs w:val="36"/>
        </w:rPr>
      </w:pPr>
    </w:p>
    <w:sectPr w:rsidR="007A4C9F" w:rsidSect="008D12F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4B7D1" w14:textId="77777777" w:rsidR="00517FB4" w:rsidRDefault="00517FB4" w:rsidP="005C5E35">
      <w:pPr>
        <w:spacing w:after="0" w:line="240" w:lineRule="auto"/>
      </w:pPr>
      <w:r>
        <w:separator/>
      </w:r>
    </w:p>
  </w:endnote>
  <w:endnote w:type="continuationSeparator" w:id="0">
    <w:p w14:paraId="5E71C872" w14:textId="77777777" w:rsidR="00517FB4" w:rsidRDefault="00517FB4" w:rsidP="005C5E35">
      <w:pPr>
        <w:spacing w:after="0" w:line="240" w:lineRule="auto"/>
      </w:pPr>
      <w:r>
        <w:continuationSeparator/>
      </w:r>
    </w:p>
  </w:endnote>
  <w:endnote w:type="continuationNotice" w:id="1">
    <w:p w14:paraId="46126E6C" w14:textId="77777777" w:rsidR="00517FB4" w:rsidRDefault="00517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663704478"/>
      <w:lock w:val="sdtContentLocked"/>
      <w:group/>
    </w:sdtPr>
    <w:sdtEndPr>
      <w:rPr>
        <w:sz w:val="22"/>
        <w:szCs w:val="22"/>
      </w:rPr>
    </w:sdtEndPr>
    <w:sdtContent>
      <w:p w14:paraId="15E84D02" w14:textId="5BA0DEE4" w:rsidR="005F2EC1" w:rsidRDefault="005F2EC1" w:rsidP="005C5E35">
        <w:pPr>
          <w:pStyle w:val="Normal1"/>
          <w:tabs>
            <w:tab w:val="left" w:pos="4180"/>
            <w:tab w:val="center" w:pos="4820"/>
          </w:tabs>
          <w:spacing w:before="120" w:after="0" w:line="240" w:lineRule="auto"/>
          <w:ind w:left="20" w:right="3600"/>
        </w:pPr>
        <w:r>
          <w:rPr>
            <w:sz w:val="16"/>
            <w:szCs w:val="16"/>
          </w:rPr>
          <w:t>© buildingSMART  Railway Room</w:t>
        </w:r>
        <w:r>
          <w:rPr>
            <w:sz w:val="16"/>
            <w:szCs w:val="16"/>
          </w:rPr>
          <w:tab/>
          <w:t>page</w:t>
        </w:r>
        <w:r>
          <w:rPr>
            <w:sz w:val="16"/>
            <w:szCs w:val="16"/>
          </w:rPr>
          <w:tab/>
        </w:r>
        <w:r>
          <w:rPr>
            <w:sz w:val="16"/>
            <w:szCs w:val="16"/>
          </w:rPr>
          <w:tab/>
        </w:r>
        <w:r>
          <w:rPr>
            <w:noProof/>
          </w:rPr>
          <w:fldChar w:fldCharType="begin"/>
        </w:r>
        <w:r>
          <w:rPr>
            <w:noProof/>
          </w:rPr>
          <w:instrText>PAGE</w:instrText>
        </w:r>
        <w:r>
          <w:rPr>
            <w:noProof/>
          </w:rP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46129" w14:textId="77777777" w:rsidR="00517FB4" w:rsidRDefault="00517FB4" w:rsidP="005C5E35">
      <w:pPr>
        <w:spacing w:after="0" w:line="240" w:lineRule="auto"/>
      </w:pPr>
      <w:r>
        <w:separator/>
      </w:r>
    </w:p>
  </w:footnote>
  <w:footnote w:type="continuationSeparator" w:id="0">
    <w:p w14:paraId="28F8D4D8" w14:textId="77777777" w:rsidR="00517FB4" w:rsidRDefault="00517FB4" w:rsidP="005C5E35">
      <w:pPr>
        <w:spacing w:after="0" w:line="240" w:lineRule="auto"/>
      </w:pPr>
      <w:r>
        <w:continuationSeparator/>
      </w:r>
    </w:p>
  </w:footnote>
  <w:footnote w:type="continuationNotice" w:id="1">
    <w:p w14:paraId="3C343A52" w14:textId="77777777" w:rsidR="00517FB4" w:rsidRDefault="00517F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042004"/>
      <w:lock w:val="contentLocked"/>
      <w:placeholder>
        <w:docPart w:val="DefaultPlaceholder_1081868574"/>
      </w:placeholder>
      <w:group/>
    </w:sdtPr>
    <w:sdtEndPr/>
    <w:sdtContent>
      <w:p w14:paraId="28C4EDF4" w14:textId="77777777" w:rsidR="005F2EC1" w:rsidRDefault="005F2EC1" w:rsidP="005C5E35">
        <w:pPr>
          <w:pStyle w:val="Header"/>
          <w:jc w:val="center"/>
        </w:pPr>
        <w:r>
          <w:rPr>
            <w:noProof/>
            <w:lang w:val="fr-CH" w:eastAsia="fr-CH"/>
          </w:rPr>
          <w:drawing>
            <wp:inline distT="0" distB="0" distL="0" distR="0" wp14:anchorId="7A2A9979" wp14:editId="2081AD40">
              <wp:extent cx="3593083" cy="684000"/>
              <wp:effectExtent l="0" t="0" r="7620" b="190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593083" cy="684000"/>
                      </a:xfrm>
                      <a:prstGeom prst="rect">
                        <a:avLst/>
                      </a:prstGeom>
                    </pic:spPr>
                  </pic:pic>
                </a:graphicData>
              </a:graphic>
            </wp:inline>
          </w:drawing>
        </w:r>
      </w:p>
    </w:sdtContent>
  </w:sdt>
  <w:p w14:paraId="25E97A31" w14:textId="77777777" w:rsidR="005F2EC1" w:rsidRDefault="005F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C43E2"/>
    <w:multiLevelType w:val="hybridMultilevel"/>
    <w:tmpl w:val="C3448BC8"/>
    <w:lvl w:ilvl="0" w:tplc="8E90A0C8">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0257"/>
    <w:multiLevelType w:val="hybridMultilevel"/>
    <w:tmpl w:val="DDC67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759D7"/>
    <w:multiLevelType w:val="multilevel"/>
    <w:tmpl w:val="5C7C67F6"/>
    <w:lvl w:ilvl="0">
      <w:numFmt w:val="decimal"/>
      <w:lvlText w:val="%1"/>
      <w:lvlJc w:val="left"/>
      <w:pPr>
        <w:ind w:left="432" w:hanging="432"/>
      </w:pPr>
      <w:rPr>
        <w:rFonts w:hint="default"/>
      </w:rPr>
    </w:lvl>
    <w:lvl w:ilvl="1">
      <w:start w:val="1"/>
      <w:numFmt w:val="decimal"/>
      <w:lvlText w:val="%1.%2"/>
      <w:lvlJc w:val="left"/>
      <w:pPr>
        <w:ind w:left="408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9C732E"/>
    <w:multiLevelType w:val="hybridMultilevel"/>
    <w:tmpl w:val="337A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265CE"/>
    <w:multiLevelType w:val="hybridMultilevel"/>
    <w:tmpl w:val="D938B118"/>
    <w:lvl w:ilvl="0" w:tplc="8E90A0C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0B1272"/>
    <w:multiLevelType w:val="hybridMultilevel"/>
    <w:tmpl w:val="2CDE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6699B"/>
    <w:multiLevelType w:val="hybridMultilevel"/>
    <w:tmpl w:val="C43E03AE"/>
    <w:lvl w:ilvl="0" w:tplc="0409000F">
      <w:start w:val="1"/>
      <w:numFmt w:val="decimal"/>
      <w:lvlText w:val="%1."/>
      <w:lvlJc w:val="left"/>
      <w:pPr>
        <w:ind w:left="720" w:hanging="360"/>
      </w:pPr>
    </w:lvl>
    <w:lvl w:ilvl="1" w:tplc="ADFADDB0">
      <w:start w:val="1"/>
      <w:numFmt w:val="lowerLetter"/>
      <w:pStyle w:val="Listenabsatz-a"/>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E6BBE"/>
    <w:multiLevelType w:val="multilevel"/>
    <w:tmpl w:val="A7F83F9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4D07DB"/>
    <w:multiLevelType w:val="hybridMultilevel"/>
    <w:tmpl w:val="5A12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354B8"/>
    <w:multiLevelType w:val="multilevel"/>
    <w:tmpl w:val="F6D4ABB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6"/>
  </w:num>
  <w:num w:numId="2">
    <w:abstractNumId w:val="2"/>
  </w:num>
  <w:num w:numId="3">
    <w:abstractNumId w:val="0"/>
  </w:num>
  <w:num w:numId="4">
    <w:abstractNumId w:val="5"/>
  </w:num>
  <w:num w:numId="5">
    <w:abstractNumId w:val="1"/>
  </w:num>
  <w:num w:numId="6">
    <w:abstractNumId w:val="8"/>
  </w:num>
  <w:num w:numId="7">
    <w:abstractNumId w:val="2"/>
    <w:lvlOverride w:ilvl="0">
      <w:startOverride w:val="1"/>
    </w:lvlOverride>
  </w:num>
  <w:num w:numId="8">
    <w:abstractNumId w:val="4"/>
  </w:num>
  <w:num w:numId="9">
    <w:abstractNumId w:val="3"/>
  </w:num>
  <w:num w:numId="10">
    <w:abstractNumId w:val="9"/>
  </w:num>
  <w:num w:numId="11">
    <w:abstractNumId w:val="2"/>
    <w:lvlOverride w:ilvl="0">
      <w:startOverride w:val="1"/>
    </w:lvlOverride>
  </w:num>
  <w:num w:numId="12">
    <w:abstractNumId w:val="7"/>
  </w:num>
  <w:num w:numId="13">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4A"/>
    <w:rsid w:val="000009F3"/>
    <w:rsid w:val="00000C9C"/>
    <w:rsid w:val="0000121B"/>
    <w:rsid w:val="00001352"/>
    <w:rsid w:val="00001421"/>
    <w:rsid w:val="00001469"/>
    <w:rsid w:val="0000278A"/>
    <w:rsid w:val="000030AA"/>
    <w:rsid w:val="0000400F"/>
    <w:rsid w:val="00004B8E"/>
    <w:rsid w:val="000052E5"/>
    <w:rsid w:val="0000608B"/>
    <w:rsid w:val="00006568"/>
    <w:rsid w:val="00006AA8"/>
    <w:rsid w:val="00006AE4"/>
    <w:rsid w:val="00006DF3"/>
    <w:rsid w:val="000073AC"/>
    <w:rsid w:val="0001046D"/>
    <w:rsid w:val="00010566"/>
    <w:rsid w:val="000122CB"/>
    <w:rsid w:val="00012608"/>
    <w:rsid w:val="00012C09"/>
    <w:rsid w:val="00013D0B"/>
    <w:rsid w:val="0001458F"/>
    <w:rsid w:val="00014669"/>
    <w:rsid w:val="000158BF"/>
    <w:rsid w:val="00015EB2"/>
    <w:rsid w:val="00015F62"/>
    <w:rsid w:val="000179B3"/>
    <w:rsid w:val="00020738"/>
    <w:rsid w:val="0002164B"/>
    <w:rsid w:val="00021AC0"/>
    <w:rsid w:val="00021B41"/>
    <w:rsid w:val="00021C5B"/>
    <w:rsid w:val="00021CC6"/>
    <w:rsid w:val="000236F7"/>
    <w:rsid w:val="00023A11"/>
    <w:rsid w:val="00026223"/>
    <w:rsid w:val="00026841"/>
    <w:rsid w:val="00026F23"/>
    <w:rsid w:val="000279C3"/>
    <w:rsid w:val="00027DD2"/>
    <w:rsid w:val="00030518"/>
    <w:rsid w:val="0003059B"/>
    <w:rsid w:val="000308AD"/>
    <w:rsid w:val="00031196"/>
    <w:rsid w:val="000315FA"/>
    <w:rsid w:val="000317C0"/>
    <w:rsid w:val="00031DD7"/>
    <w:rsid w:val="00031F67"/>
    <w:rsid w:val="00032536"/>
    <w:rsid w:val="0003353A"/>
    <w:rsid w:val="00033C49"/>
    <w:rsid w:val="00034712"/>
    <w:rsid w:val="00034930"/>
    <w:rsid w:val="00034ABC"/>
    <w:rsid w:val="000352EA"/>
    <w:rsid w:val="0003530D"/>
    <w:rsid w:val="0003552A"/>
    <w:rsid w:val="00035724"/>
    <w:rsid w:val="00036921"/>
    <w:rsid w:val="00036AF4"/>
    <w:rsid w:val="00036CEF"/>
    <w:rsid w:val="00037D36"/>
    <w:rsid w:val="000400A5"/>
    <w:rsid w:val="0004051B"/>
    <w:rsid w:val="00040743"/>
    <w:rsid w:val="0004080D"/>
    <w:rsid w:val="00040965"/>
    <w:rsid w:val="00040ED2"/>
    <w:rsid w:val="0004354F"/>
    <w:rsid w:val="00043560"/>
    <w:rsid w:val="00043790"/>
    <w:rsid w:val="0004530B"/>
    <w:rsid w:val="0004606F"/>
    <w:rsid w:val="000469A4"/>
    <w:rsid w:val="00046B4E"/>
    <w:rsid w:val="0004742D"/>
    <w:rsid w:val="00047EA7"/>
    <w:rsid w:val="00050008"/>
    <w:rsid w:val="000500E1"/>
    <w:rsid w:val="0005069A"/>
    <w:rsid w:val="00050CCA"/>
    <w:rsid w:val="00050E61"/>
    <w:rsid w:val="000513BB"/>
    <w:rsid w:val="0005151A"/>
    <w:rsid w:val="0005214E"/>
    <w:rsid w:val="000523C6"/>
    <w:rsid w:val="000523DA"/>
    <w:rsid w:val="00052DA6"/>
    <w:rsid w:val="0005370D"/>
    <w:rsid w:val="00053DA3"/>
    <w:rsid w:val="00053E7D"/>
    <w:rsid w:val="00054427"/>
    <w:rsid w:val="000549BF"/>
    <w:rsid w:val="00055249"/>
    <w:rsid w:val="000556D2"/>
    <w:rsid w:val="000567D0"/>
    <w:rsid w:val="00056BD6"/>
    <w:rsid w:val="00057340"/>
    <w:rsid w:val="000576ED"/>
    <w:rsid w:val="00057724"/>
    <w:rsid w:val="00061DBE"/>
    <w:rsid w:val="00062481"/>
    <w:rsid w:val="00062666"/>
    <w:rsid w:val="0006297D"/>
    <w:rsid w:val="00062C57"/>
    <w:rsid w:val="00062FD4"/>
    <w:rsid w:val="0006380C"/>
    <w:rsid w:val="00064FC8"/>
    <w:rsid w:val="000659A4"/>
    <w:rsid w:val="00065DDF"/>
    <w:rsid w:val="00065FE9"/>
    <w:rsid w:val="00066582"/>
    <w:rsid w:val="00066F23"/>
    <w:rsid w:val="0006764E"/>
    <w:rsid w:val="000702DD"/>
    <w:rsid w:val="000703A3"/>
    <w:rsid w:val="000706B9"/>
    <w:rsid w:val="00070CF8"/>
    <w:rsid w:val="0007161D"/>
    <w:rsid w:val="00071928"/>
    <w:rsid w:val="00071BE6"/>
    <w:rsid w:val="000726F4"/>
    <w:rsid w:val="000738E7"/>
    <w:rsid w:val="00073AC5"/>
    <w:rsid w:val="00073DF8"/>
    <w:rsid w:val="00073F1D"/>
    <w:rsid w:val="00074941"/>
    <w:rsid w:val="00075168"/>
    <w:rsid w:val="00075223"/>
    <w:rsid w:val="00075A62"/>
    <w:rsid w:val="000760A9"/>
    <w:rsid w:val="00077533"/>
    <w:rsid w:val="00077E8B"/>
    <w:rsid w:val="00081473"/>
    <w:rsid w:val="00081651"/>
    <w:rsid w:val="00081937"/>
    <w:rsid w:val="000819EA"/>
    <w:rsid w:val="00081E09"/>
    <w:rsid w:val="00083103"/>
    <w:rsid w:val="00083994"/>
    <w:rsid w:val="00083FD7"/>
    <w:rsid w:val="00084227"/>
    <w:rsid w:val="000842FB"/>
    <w:rsid w:val="000843EF"/>
    <w:rsid w:val="000851B5"/>
    <w:rsid w:val="00085849"/>
    <w:rsid w:val="0008639E"/>
    <w:rsid w:val="00086501"/>
    <w:rsid w:val="000871FD"/>
    <w:rsid w:val="000875C8"/>
    <w:rsid w:val="00087CF2"/>
    <w:rsid w:val="00087E6F"/>
    <w:rsid w:val="000902E7"/>
    <w:rsid w:val="00090E90"/>
    <w:rsid w:val="0009105C"/>
    <w:rsid w:val="0009129C"/>
    <w:rsid w:val="0009155C"/>
    <w:rsid w:val="000916AE"/>
    <w:rsid w:val="00091D41"/>
    <w:rsid w:val="00092260"/>
    <w:rsid w:val="00092441"/>
    <w:rsid w:val="00092B80"/>
    <w:rsid w:val="00093AA4"/>
    <w:rsid w:val="000940BF"/>
    <w:rsid w:val="000943D6"/>
    <w:rsid w:val="00094566"/>
    <w:rsid w:val="00094BDF"/>
    <w:rsid w:val="000951A5"/>
    <w:rsid w:val="000953DA"/>
    <w:rsid w:val="00095788"/>
    <w:rsid w:val="00096C6A"/>
    <w:rsid w:val="00096DC8"/>
    <w:rsid w:val="00097123"/>
    <w:rsid w:val="000A0895"/>
    <w:rsid w:val="000A14BF"/>
    <w:rsid w:val="000A1CBF"/>
    <w:rsid w:val="000A1F67"/>
    <w:rsid w:val="000A2339"/>
    <w:rsid w:val="000A317B"/>
    <w:rsid w:val="000A3830"/>
    <w:rsid w:val="000A3E1E"/>
    <w:rsid w:val="000A5073"/>
    <w:rsid w:val="000A5199"/>
    <w:rsid w:val="000A5CB9"/>
    <w:rsid w:val="000A6BFD"/>
    <w:rsid w:val="000A7071"/>
    <w:rsid w:val="000A73D1"/>
    <w:rsid w:val="000A7593"/>
    <w:rsid w:val="000A7822"/>
    <w:rsid w:val="000A7F8A"/>
    <w:rsid w:val="000B00D9"/>
    <w:rsid w:val="000B0187"/>
    <w:rsid w:val="000B0B52"/>
    <w:rsid w:val="000B0EDF"/>
    <w:rsid w:val="000B187D"/>
    <w:rsid w:val="000B1B6B"/>
    <w:rsid w:val="000B1BD7"/>
    <w:rsid w:val="000B2A22"/>
    <w:rsid w:val="000B3485"/>
    <w:rsid w:val="000B355B"/>
    <w:rsid w:val="000B38F8"/>
    <w:rsid w:val="000B3B64"/>
    <w:rsid w:val="000B3DFF"/>
    <w:rsid w:val="000B4695"/>
    <w:rsid w:val="000B5073"/>
    <w:rsid w:val="000B579F"/>
    <w:rsid w:val="000B5A79"/>
    <w:rsid w:val="000B5BE1"/>
    <w:rsid w:val="000B6749"/>
    <w:rsid w:val="000B69D5"/>
    <w:rsid w:val="000C0240"/>
    <w:rsid w:val="000C0856"/>
    <w:rsid w:val="000C0B1A"/>
    <w:rsid w:val="000C0D54"/>
    <w:rsid w:val="000C0D81"/>
    <w:rsid w:val="000C0E63"/>
    <w:rsid w:val="000C1008"/>
    <w:rsid w:val="000C1725"/>
    <w:rsid w:val="000C3374"/>
    <w:rsid w:val="000C34F7"/>
    <w:rsid w:val="000C3656"/>
    <w:rsid w:val="000C38B3"/>
    <w:rsid w:val="000C3E78"/>
    <w:rsid w:val="000C41AF"/>
    <w:rsid w:val="000C4385"/>
    <w:rsid w:val="000C48F4"/>
    <w:rsid w:val="000C49FB"/>
    <w:rsid w:val="000C58B6"/>
    <w:rsid w:val="000C5E7F"/>
    <w:rsid w:val="000C5F5A"/>
    <w:rsid w:val="000C6EC8"/>
    <w:rsid w:val="000C7182"/>
    <w:rsid w:val="000C732F"/>
    <w:rsid w:val="000C7533"/>
    <w:rsid w:val="000C7B2C"/>
    <w:rsid w:val="000C7EA0"/>
    <w:rsid w:val="000D0B05"/>
    <w:rsid w:val="000D0BBE"/>
    <w:rsid w:val="000D0FFD"/>
    <w:rsid w:val="000D10C0"/>
    <w:rsid w:val="000D1272"/>
    <w:rsid w:val="000D16AD"/>
    <w:rsid w:val="000D177F"/>
    <w:rsid w:val="000D1B07"/>
    <w:rsid w:val="000D2093"/>
    <w:rsid w:val="000D20D7"/>
    <w:rsid w:val="000D268D"/>
    <w:rsid w:val="000D28F0"/>
    <w:rsid w:val="000D38D9"/>
    <w:rsid w:val="000D391D"/>
    <w:rsid w:val="000D3A0F"/>
    <w:rsid w:val="000D3D2B"/>
    <w:rsid w:val="000D3FD6"/>
    <w:rsid w:val="000D47C9"/>
    <w:rsid w:val="000D4A2A"/>
    <w:rsid w:val="000D5D4B"/>
    <w:rsid w:val="000D6466"/>
    <w:rsid w:val="000D68D2"/>
    <w:rsid w:val="000D6A25"/>
    <w:rsid w:val="000D6C3B"/>
    <w:rsid w:val="000D6EC7"/>
    <w:rsid w:val="000E08AD"/>
    <w:rsid w:val="000E15F6"/>
    <w:rsid w:val="000E1AB8"/>
    <w:rsid w:val="000E1B5C"/>
    <w:rsid w:val="000E1BC0"/>
    <w:rsid w:val="000E1F2E"/>
    <w:rsid w:val="000E20FD"/>
    <w:rsid w:val="000E25DC"/>
    <w:rsid w:val="000E26CD"/>
    <w:rsid w:val="000E309E"/>
    <w:rsid w:val="000E3BBC"/>
    <w:rsid w:val="000E3FF1"/>
    <w:rsid w:val="000E40B0"/>
    <w:rsid w:val="000E4874"/>
    <w:rsid w:val="000E4B34"/>
    <w:rsid w:val="000E5639"/>
    <w:rsid w:val="000E56C9"/>
    <w:rsid w:val="000E5BC8"/>
    <w:rsid w:val="000E6096"/>
    <w:rsid w:val="000E6272"/>
    <w:rsid w:val="000E6CF6"/>
    <w:rsid w:val="000E7000"/>
    <w:rsid w:val="000E7468"/>
    <w:rsid w:val="000E7614"/>
    <w:rsid w:val="000F05A8"/>
    <w:rsid w:val="000F0633"/>
    <w:rsid w:val="000F093C"/>
    <w:rsid w:val="000F0B18"/>
    <w:rsid w:val="000F0F88"/>
    <w:rsid w:val="000F11C6"/>
    <w:rsid w:val="000F1852"/>
    <w:rsid w:val="000F1A87"/>
    <w:rsid w:val="000F2CD6"/>
    <w:rsid w:val="000F407B"/>
    <w:rsid w:val="000F41D1"/>
    <w:rsid w:val="000F4C70"/>
    <w:rsid w:val="000F533F"/>
    <w:rsid w:val="000F53A7"/>
    <w:rsid w:val="000F5C1E"/>
    <w:rsid w:val="000F5C75"/>
    <w:rsid w:val="000F5CA7"/>
    <w:rsid w:val="000F617B"/>
    <w:rsid w:val="000F6B9A"/>
    <w:rsid w:val="000F73C1"/>
    <w:rsid w:val="000F78BA"/>
    <w:rsid w:val="000F7A30"/>
    <w:rsid w:val="000F7C5E"/>
    <w:rsid w:val="000F7FEC"/>
    <w:rsid w:val="00101EB4"/>
    <w:rsid w:val="001022ED"/>
    <w:rsid w:val="00102999"/>
    <w:rsid w:val="001029CC"/>
    <w:rsid w:val="00102FDD"/>
    <w:rsid w:val="00103342"/>
    <w:rsid w:val="001033AB"/>
    <w:rsid w:val="001033C8"/>
    <w:rsid w:val="00103B0E"/>
    <w:rsid w:val="001041E7"/>
    <w:rsid w:val="0010474C"/>
    <w:rsid w:val="0010491E"/>
    <w:rsid w:val="00105E6B"/>
    <w:rsid w:val="001069D6"/>
    <w:rsid w:val="00106BAA"/>
    <w:rsid w:val="00106CA0"/>
    <w:rsid w:val="00106CC1"/>
    <w:rsid w:val="0010758F"/>
    <w:rsid w:val="001076FB"/>
    <w:rsid w:val="00107DCD"/>
    <w:rsid w:val="00107EBB"/>
    <w:rsid w:val="001102B3"/>
    <w:rsid w:val="0011056A"/>
    <w:rsid w:val="00110AE0"/>
    <w:rsid w:val="00110DFF"/>
    <w:rsid w:val="00112591"/>
    <w:rsid w:val="001130E6"/>
    <w:rsid w:val="001136D7"/>
    <w:rsid w:val="0011381A"/>
    <w:rsid w:val="001140AF"/>
    <w:rsid w:val="001141F0"/>
    <w:rsid w:val="00114483"/>
    <w:rsid w:val="0011472B"/>
    <w:rsid w:val="00114A05"/>
    <w:rsid w:val="00114BC4"/>
    <w:rsid w:val="0011568E"/>
    <w:rsid w:val="0011571F"/>
    <w:rsid w:val="00115C20"/>
    <w:rsid w:val="00115EF7"/>
    <w:rsid w:val="0011731B"/>
    <w:rsid w:val="001177F1"/>
    <w:rsid w:val="001179FE"/>
    <w:rsid w:val="001209C2"/>
    <w:rsid w:val="001210E8"/>
    <w:rsid w:val="00121AB4"/>
    <w:rsid w:val="0012220F"/>
    <w:rsid w:val="00122371"/>
    <w:rsid w:val="0012310A"/>
    <w:rsid w:val="001236A7"/>
    <w:rsid w:val="001237D1"/>
    <w:rsid w:val="001239A1"/>
    <w:rsid w:val="0012433C"/>
    <w:rsid w:val="001257A9"/>
    <w:rsid w:val="00126359"/>
    <w:rsid w:val="00126941"/>
    <w:rsid w:val="00126974"/>
    <w:rsid w:val="00127458"/>
    <w:rsid w:val="00127725"/>
    <w:rsid w:val="00127855"/>
    <w:rsid w:val="00127AEF"/>
    <w:rsid w:val="00127BD9"/>
    <w:rsid w:val="001301A9"/>
    <w:rsid w:val="00130FE7"/>
    <w:rsid w:val="00131129"/>
    <w:rsid w:val="00131334"/>
    <w:rsid w:val="00131436"/>
    <w:rsid w:val="001319B4"/>
    <w:rsid w:val="00131A3D"/>
    <w:rsid w:val="00131CC2"/>
    <w:rsid w:val="001325CB"/>
    <w:rsid w:val="001328B2"/>
    <w:rsid w:val="001335C7"/>
    <w:rsid w:val="00133D33"/>
    <w:rsid w:val="001344FB"/>
    <w:rsid w:val="001346E9"/>
    <w:rsid w:val="0013483E"/>
    <w:rsid w:val="00134934"/>
    <w:rsid w:val="00134FEF"/>
    <w:rsid w:val="00135E9F"/>
    <w:rsid w:val="0013654E"/>
    <w:rsid w:val="00137524"/>
    <w:rsid w:val="00137604"/>
    <w:rsid w:val="00140180"/>
    <w:rsid w:val="001403A9"/>
    <w:rsid w:val="00140EC7"/>
    <w:rsid w:val="001411BD"/>
    <w:rsid w:val="0014120C"/>
    <w:rsid w:val="001414E7"/>
    <w:rsid w:val="0014150E"/>
    <w:rsid w:val="001421BF"/>
    <w:rsid w:val="00142645"/>
    <w:rsid w:val="001433D5"/>
    <w:rsid w:val="0014347E"/>
    <w:rsid w:val="00143CEA"/>
    <w:rsid w:val="00144A1D"/>
    <w:rsid w:val="00144B55"/>
    <w:rsid w:val="00144C57"/>
    <w:rsid w:val="00144C6E"/>
    <w:rsid w:val="0014618C"/>
    <w:rsid w:val="00146CD8"/>
    <w:rsid w:val="00146FA1"/>
    <w:rsid w:val="00147327"/>
    <w:rsid w:val="00147506"/>
    <w:rsid w:val="001479C6"/>
    <w:rsid w:val="00147D7F"/>
    <w:rsid w:val="00147E4C"/>
    <w:rsid w:val="00147ECF"/>
    <w:rsid w:val="00150A51"/>
    <w:rsid w:val="00150F19"/>
    <w:rsid w:val="0015137F"/>
    <w:rsid w:val="0015150A"/>
    <w:rsid w:val="00151835"/>
    <w:rsid w:val="00151E6F"/>
    <w:rsid w:val="00151FB6"/>
    <w:rsid w:val="0015287B"/>
    <w:rsid w:val="00152D3C"/>
    <w:rsid w:val="00152FAA"/>
    <w:rsid w:val="0015340B"/>
    <w:rsid w:val="001534C2"/>
    <w:rsid w:val="00153826"/>
    <w:rsid w:val="0015454A"/>
    <w:rsid w:val="00154AA9"/>
    <w:rsid w:val="00154E43"/>
    <w:rsid w:val="00155192"/>
    <w:rsid w:val="00156468"/>
    <w:rsid w:val="00156697"/>
    <w:rsid w:val="00156A8F"/>
    <w:rsid w:val="00156BE2"/>
    <w:rsid w:val="00156CC6"/>
    <w:rsid w:val="00156DA1"/>
    <w:rsid w:val="001570BA"/>
    <w:rsid w:val="00157198"/>
    <w:rsid w:val="001576DE"/>
    <w:rsid w:val="001577DB"/>
    <w:rsid w:val="00157C0F"/>
    <w:rsid w:val="0016036F"/>
    <w:rsid w:val="00160623"/>
    <w:rsid w:val="00160E5F"/>
    <w:rsid w:val="001613DD"/>
    <w:rsid w:val="0016172E"/>
    <w:rsid w:val="001618CB"/>
    <w:rsid w:val="00161A2F"/>
    <w:rsid w:val="00161AB7"/>
    <w:rsid w:val="00162094"/>
    <w:rsid w:val="001626A8"/>
    <w:rsid w:val="00162BCE"/>
    <w:rsid w:val="00162F1A"/>
    <w:rsid w:val="0016315C"/>
    <w:rsid w:val="00163878"/>
    <w:rsid w:val="00164EF8"/>
    <w:rsid w:val="00165072"/>
    <w:rsid w:val="00165895"/>
    <w:rsid w:val="001658AC"/>
    <w:rsid w:val="00165FEB"/>
    <w:rsid w:val="00166AD6"/>
    <w:rsid w:val="00167054"/>
    <w:rsid w:val="00167777"/>
    <w:rsid w:val="001701ED"/>
    <w:rsid w:val="0017062A"/>
    <w:rsid w:val="001717B4"/>
    <w:rsid w:val="00171D49"/>
    <w:rsid w:val="00172820"/>
    <w:rsid w:val="00172ED0"/>
    <w:rsid w:val="00173094"/>
    <w:rsid w:val="001732E9"/>
    <w:rsid w:val="001738DC"/>
    <w:rsid w:val="001739D6"/>
    <w:rsid w:val="00174212"/>
    <w:rsid w:val="0017513E"/>
    <w:rsid w:val="00175E43"/>
    <w:rsid w:val="00177219"/>
    <w:rsid w:val="0017737B"/>
    <w:rsid w:val="0017740E"/>
    <w:rsid w:val="00177ECD"/>
    <w:rsid w:val="001803D0"/>
    <w:rsid w:val="00180678"/>
    <w:rsid w:val="00180BD0"/>
    <w:rsid w:val="0018173C"/>
    <w:rsid w:val="00182128"/>
    <w:rsid w:val="00182D7A"/>
    <w:rsid w:val="00184D60"/>
    <w:rsid w:val="001852E6"/>
    <w:rsid w:val="001855D1"/>
    <w:rsid w:val="00186868"/>
    <w:rsid w:val="00187883"/>
    <w:rsid w:val="00187AE3"/>
    <w:rsid w:val="00187F92"/>
    <w:rsid w:val="00190752"/>
    <w:rsid w:val="00190833"/>
    <w:rsid w:val="00191C25"/>
    <w:rsid w:val="001920FD"/>
    <w:rsid w:val="001930BF"/>
    <w:rsid w:val="0019345F"/>
    <w:rsid w:val="00193824"/>
    <w:rsid w:val="001938F3"/>
    <w:rsid w:val="00193900"/>
    <w:rsid w:val="001945F9"/>
    <w:rsid w:val="001948B5"/>
    <w:rsid w:val="00194984"/>
    <w:rsid w:val="00194A7E"/>
    <w:rsid w:val="001959A5"/>
    <w:rsid w:val="0019648D"/>
    <w:rsid w:val="00196777"/>
    <w:rsid w:val="00196A15"/>
    <w:rsid w:val="00196F4E"/>
    <w:rsid w:val="0019707B"/>
    <w:rsid w:val="0019783C"/>
    <w:rsid w:val="001A050E"/>
    <w:rsid w:val="001A166C"/>
    <w:rsid w:val="001A1705"/>
    <w:rsid w:val="001A1C63"/>
    <w:rsid w:val="001A1C91"/>
    <w:rsid w:val="001A2482"/>
    <w:rsid w:val="001A323F"/>
    <w:rsid w:val="001A3B7C"/>
    <w:rsid w:val="001A46C5"/>
    <w:rsid w:val="001A4891"/>
    <w:rsid w:val="001A4A5D"/>
    <w:rsid w:val="001A58E9"/>
    <w:rsid w:val="001A5E23"/>
    <w:rsid w:val="001A5E98"/>
    <w:rsid w:val="001A5EE4"/>
    <w:rsid w:val="001A6248"/>
    <w:rsid w:val="001A6653"/>
    <w:rsid w:val="001A6E4B"/>
    <w:rsid w:val="001B073A"/>
    <w:rsid w:val="001B1166"/>
    <w:rsid w:val="001B11D6"/>
    <w:rsid w:val="001B1A88"/>
    <w:rsid w:val="001B1F2A"/>
    <w:rsid w:val="001B28B2"/>
    <w:rsid w:val="001B308E"/>
    <w:rsid w:val="001B38FB"/>
    <w:rsid w:val="001B401D"/>
    <w:rsid w:val="001B5390"/>
    <w:rsid w:val="001B5701"/>
    <w:rsid w:val="001B6534"/>
    <w:rsid w:val="001B717C"/>
    <w:rsid w:val="001B7432"/>
    <w:rsid w:val="001B76AE"/>
    <w:rsid w:val="001B7B87"/>
    <w:rsid w:val="001B7EB2"/>
    <w:rsid w:val="001B7F0A"/>
    <w:rsid w:val="001C03FC"/>
    <w:rsid w:val="001C0711"/>
    <w:rsid w:val="001C2258"/>
    <w:rsid w:val="001C2344"/>
    <w:rsid w:val="001C3578"/>
    <w:rsid w:val="001C3977"/>
    <w:rsid w:val="001C535A"/>
    <w:rsid w:val="001C5386"/>
    <w:rsid w:val="001C5428"/>
    <w:rsid w:val="001C5563"/>
    <w:rsid w:val="001C58F3"/>
    <w:rsid w:val="001C5D6F"/>
    <w:rsid w:val="001C5DED"/>
    <w:rsid w:val="001C6489"/>
    <w:rsid w:val="001C6DC2"/>
    <w:rsid w:val="001C6DD5"/>
    <w:rsid w:val="001C6F44"/>
    <w:rsid w:val="001C6FA4"/>
    <w:rsid w:val="001C75AF"/>
    <w:rsid w:val="001C799F"/>
    <w:rsid w:val="001C7BA6"/>
    <w:rsid w:val="001D01FF"/>
    <w:rsid w:val="001D071D"/>
    <w:rsid w:val="001D09C1"/>
    <w:rsid w:val="001D0D5D"/>
    <w:rsid w:val="001D1568"/>
    <w:rsid w:val="001D1732"/>
    <w:rsid w:val="001D1C82"/>
    <w:rsid w:val="001D2D4A"/>
    <w:rsid w:val="001D3645"/>
    <w:rsid w:val="001D4026"/>
    <w:rsid w:val="001D420F"/>
    <w:rsid w:val="001D4473"/>
    <w:rsid w:val="001D451C"/>
    <w:rsid w:val="001D4675"/>
    <w:rsid w:val="001D470E"/>
    <w:rsid w:val="001D4932"/>
    <w:rsid w:val="001D4B3B"/>
    <w:rsid w:val="001D5642"/>
    <w:rsid w:val="001D5672"/>
    <w:rsid w:val="001D5EE1"/>
    <w:rsid w:val="001D68EF"/>
    <w:rsid w:val="001D6C08"/>
    <w:rsid w:val="001D79FE"/>
    <w:rsid w:val="001E0208"/>
    <w:rsid w:val="001E1FB3"/>
    <w:rsid w:val="001E2509"/>
    <w:rsid w:val="001E2BD9"/>
    <w:rsid w:val="001E509A"/>
    <w:rsid w:val="001E51D7"/>
    <w:rsid w:val="001E5391"/>
    <w:rsid w:val="001E54D3"/>
    <w:rsid w:val="001E5C47"/>
    <w:rsid w:val="001E609A"/>
    <w:rsid w:val="001E6D1F"/>
    <w:rsid w:val="001E7234"/>
    <w:rsid w:val="001E7C86"/>
    <w:rsid w:val="001F01CB"/>
    <w:rsid w:val="001F0CAA"/>
    <w:rsid w:val="001F28DF"/>
    <w:rsid w:val="001F2F52"/>
    <w:rsid w:val="001F3190"/>
    <w:rsid w:val="001F3B58"/>
    <w:rsid w:val="001F3BD5"/>
    <w:rsid w:val="001F49E5"/>
    <w:rsid w:val="001F4F09"/>
    <w:rsid w:val="001F54F0"/>
    <w:rsid w:val="001F560D"/>
    <w:rsid w:val="001F58B4"/>
    <w:rsid w:val="001F5F77"/>
    <w:rsid w:val="001F655C"/>
    <w:rsid w:val="001F7675"/>
    <w:rsid w:val="001F768D"/>
    <w:rsid w:val="001F7942"/>
    <w:rsid w:val="001F796B"/>
    <w:rsid w:val="001F7F73"/>
    <w:rsid w:val="00201101"/>
    <w:rsid w:val="00201218"/>
    <w:rsid w:val="002018E6"/>
    <w:rsid w:val="00202996"/>
    <w:rsid w:val="0020378D"/>
    <w:rsid w:val="00203A89"/>
    <w:rsid w:val="0020461E"/>
    <w:rsid w:val="00204EA5"/>
    <w:rsid w:val="002050A8"/>
    <w:rsid w:val="00205CA0"/>
    <w:rsid w:val="00205EDB"/>
    <w:rsid w:val="00206C97"/>
    <w:rsid w:val="00207292"/>
    <w:rsid w:val="0020746D"/>
    <w:rsid w:val="00207C6C"/>
    <w:rsid w:val="00207FE7"/>
    <w:rsid w:val="0021044A"/>
    <w:rsid w:val="00210F2A"/>
    <w:rsid w:val="0021107A"/>
    <w:rsid w:val="00212303"/>
    <w:rsid w:val="00212C06"/>
    <w:rsid w:val="00212C8F"/>
    <w:rsid w:val="00212DEC"/>
    <w:rsid w:val="00213697"/>
    <w:rsid w:val="00213A73"/>
    <w:rsid w:val="00213B81"/>
    <w:rsid w:val="00214315"/>
    <w:rsid w:val="002148F9"/>
    <w:rsid w:val="00214AA2"/>
    <w:rsid w:val="00215586"/>
    <w:rsid w:val="00215966"/>
    <w:rsid w:val="002167F2"/>
    <w:rsid w:val="00216CA0"/>
    <w:rsid w:val="00217B8E"/>
    <w:rsid w:val="00217DBC"/>
    <w:rsid w:val="00220096"/>
    <w:rsid w:val="00220847"/>
    <w:rsid w:val="00220A9E"/>
    <w:rsid w:val="00220DA2"/>
    <w:rsid w:val="00221022"/>
    <w:rsid w:val="00221CDB"/>
    <w:rsid w:val="00221E02"/>
    <w:rsid w:val="00222453"/>
    <w:rsid w:val="00223BA7"/>
    <w:rsid w:val="00223D9D"/>
    <w:rsid w:val="00223F01"/>
    <w:rsid w:val="00223F68"/>
    <w:rsid w:val="00224096"/>
    <w:rsid w:val="002242F3"/>
    <w:rsid w:val="00224333"/>
    <w:rsid w:val="0022491A"/>
    <w:rsid w:val="00224DC3"/>
    <w:rsid w:val="00224F17"/>
    <w:rsid w:val="00225392"/>
    <w:rsid w:val="00225AD8"/>
    <w:rsid w:val="00226210"/>
    <w:rsid w:val="0022664F"/>
    <w:rsid w:val="00226DAE"/>
    <w:rsid w:val="00227523"/>
    <w:rsid w:val="00227AF4"/>
    <w:rsid w:val="002301D6"/>
    <w:rsid w:val="0023059A"/>
    <w:rsid w:val="00230721"/>
    <w:rsid w:val="00231005"/>
    <w:rsid w:val="00232185"/>
    <w:rsid w:val="0023297F"/>
    <w:rsid w:val="002333D2"/>
    <w:rsid w:val="0023440E"/>
    <w:rsid w:val="00234886"/>
    <w:rsid w:val="00234AD2"/>
    <w:rsid w:val="0023537E"/>
    <w:rsid w:val="00235C52"/>
    <w:rsid w:val="00235F92"/>
    <w:rsid w:val="00236831"/>
    <w:rsid w:val="00237A82"/>
    <w:rsid w:val="00237E73"/>
    <w:rsid w:val="00237FFD"/>
    <w:rsid w:val="00240237"/>
    <w:rsid w:val="0024061A"/>
    <w:rsid w:val="00241244"/>
    <w:rsid w:val="00241CDF"/>
    <w:rsid w:val="0024234D"/>
    <w:rsid w:val="00242600"/>
    <w:rsid w:val="00242719"/>
    <w:rsid w:val="00242891"/>
    <w:rsid w:val="00243195"/>
    <w:rsid w:val="00243273"/>
    <w:rsid w:val="002436C7"/>
    <w:rsid w:val="00244554"/>
    <w:rsid w:val="00244A7E"/>
    <w:rsid w:val="002455EC"/>
    <w:rsid w:val="00245CD2"/>
    <w:rsid w:val="002478B8"/>
    <w:rsid w:val="00247906"/>
    <w:rsid w:val="00247F6D"/>
    <w:rsid w:val="0025018F"/>
    <w:rsid w:val="00251386"/>
    <w:rsid w:val="002519E8"/>
    <w:rsid w:val="00251E26"/>
    <w:rsid w:val="00251F68"/>
    <w:rsid w:val="002525E8"/>
    <w:rsid w:val="002530F5"/>
    <w:rsid w:val="00253FB6"/>
    <w:rsid w:val="002549F6"/>
    <w:rsid w:val="002555DD"/>
    <w:rsid w:val="00255D68"/>
    <w:rsid w:val="00255F3E"/>
    <w:rsid w:val="00257078"/>
    <w:rsid w:val="00257218"/>
    <w:rsid w:val="002572C8"/>
    <w:rsid w:val="00257BBA"/>
    <w:rsid w:val="00257C44"/>
    <w:rsid w:val="00260303"/>
    <w:rsid w:val="00260776"/>
    <w:rsid w:val="0026096B"/>
    <w:rsid w:val="00260CC4"/>
    <w:rsid w:val="002610D4"/>
    <w:rsid w:val="0026122B"/>
    <w:rsid w:val="00261288"/>
    <w:rsid w:val="00261336"/>
    <w:rsid w:val="00261BEB"/>
    <w:rsid w:val="0026238C"/>
    <w:rsid w:val="0026251E"/>
    <w:rsid w:val="002631F2"/>
    <w:rsid w:val="00263288"/>
    <w:rsid w:val="0026330E"/>
    <w:rsid w:val="0026334E"/>
    <w:rsid w:val="002633D7"/>
    <w:rsid w:val="0026366B"/>
    <w:rsid w:val="00263ADD"/>
    <w:rsid w:val="0026481F"/>
    <w:rsid w:val="00264A13"/>
    <w:rsid w:val="002658F4"/>
    <w:rsid w:val="00265FD2"/>
    <w:rsid w:val="002660C7"/>
    <w:rsid w:val="00266471"/>
    <w:rsid w:val="00266684"/>
    <w:rsid w:val="00266EB1"/>
    <w:rsid w:val="00266FCA"/>
    <w:rsid w:val="002676C3"/>
    <w:rsid w:val="002677D5"/>
    <w:rsid w:val="00267FF5"/>
    <w:rsid w:val="002707CB"/>
    <w:rsid w:val="00270AC3"/>
    <w:rsid w:val="0027115C"/>
    <w:rsid w:val="00271C76"/>
    <w:rsid w:val="00271EE5"/>
    <w:rsid w:val="00271EFB"/>
    <w:rsid w:val="002741BF"/>
    <w:rsid w:val="00274893"/>
    <w:rsid w:val="00274912"/>
    <w:rsid w:val="00274CF5"/>
    <w:rsid w:val="00275560"/>
    <w:rsid w:val="00276886"/>
    <w:rsid w:val="00276C11"/>
    <w:rsid w:val="0027766C"/>
    <w:rsid w:val="00280525"/>
    <w:rsid w:val="002807AB"/>
    <w:rsid w:val="00280A5C"/>
    <w:rsid w:val="00280ABF"/>
    <w:rsid w:val="00281235"/>
    <w:rsid w:val="002812E2"/>
    <w:rsid w:val="00281C20"/>
    <w:rsid w:val="00282A22"/>
    <w:rsid w:val="00282BF9"/>
    <w:rsid w:val="00282E35"/>
    <w:rsid w:val="002838C3"/>
    <w:rsid w:val="00283B26"/>
    <w:rsid w:val="00284BEA"/>
    <w:rsid w:val="00285212"/>
    <w:rsid w:val="0028592E"/>
    <w:rsid w:val="00286077"/>
    <w:rsid w:val="0028630E"/>
    <w:rsid w:val="00286457"/>
    <w:rsid w:val="00286F46"/>
    <w:rsid w:val="002872F5"/>
    <w:rsid w:val="002872FD"/>
    <w:rsid w:val="00287A32"/>
    <w:rsid w:val="00287D5D"/>
    <w:rsid w:val="002903C4"/>
    <w:rsid w:val="00290A0E"/>
    <w:rsid w:val="0029152F"/>
    <w:rsid w:val="00291696"/>
    <w:rsid w:val="002919D9"/>
    <w:rsid w:val="00291E33"/>
    <w:rsid w:val="002920EE"/>
    <w:rsid w:val="00292948"/>
    <w:rsid w:val="00292E66"/>
    <w:rsid w:val="00292F90"/>
    <w:rsid w:val="002933AC"/>
    <w:rsid w:val="00293AA7"/>
    <w:rsid w:val="00293E87"/>
    <w:rsid w:val="00294927"/>
    <w:rsid w:val="00294CA5"/>
    <w:rsid w:val="002956BD"/>
    <w:rsid w:val="00295C05"/>
    <w:rsid w:val="00296292"/>
    <w:rsid w:val="00296A5C"/>
    <w:rsid w:val="00296F00"/>
    <w:rsid w:val="0029709C"/>
    <w:rsid w:val="002973AE"/>
    <w:rsid w:val="00297518"/>
    <w:rsid w:val="002A00C7"/>
    <w:rsid w:val="002A08B4"/>
    <w:rsid w:val="002A0ABC"/>
    <w:rsid w:val="002A0ED9"/>
    <w:rsid w:val="002A0FD1"/>
    <w:rsid w:val="002A1125"/>
    <w:rsid w:val="002A19C8"/>
    <w:rsid w:val="002A1FE2"/>
    <w:rsid w:val="002A2286"/>
    <w:rsid w:val="002A33B6"/>
    <w:rsid w:val="002A3FAF"/>
    <w:rsid w:val="002A432A"/>
    <w:rsid w:val="002A44AB"/>
    <w:rsid w:val="002A4A2B"/>
    <w:rsid w:val="002A52F3"/>
    <w:rsid w:val="002A5EF5"/>
    <w:rsid w:val="002A66CA"/>
    <w:rsid w:val="002A6A30"/>
    <w:rsid w:val="002A6CA3"/>
    <w:rsid w:val="002A6EA7"/>
    <w:rsid w:val="002A746E"/>
    <w:rsid w:val="002A7D70"/>
    <w:rsid w:val="002B00EE"/>
    <w:rsid w:val="002B0337"/>
    <w:rsid w:val="002B0429"/>
    <w:rsid w:val="002B0434"/>
    <w:rsid w:val="002B0579"/>
    <w:rsid w:val="002B0842"/>
    <w:rsid w:val="002B1180"/>
    <w:rsid w:val="002B1CE6"/>
    <w:rsid w:val="002B21B4"/>
    <w:rsid w:val="002B2463"/>
    <w:rsid w:val="002B303F"/>
    <w:rsid w:val="002B3C04"/>
    <w:rsid w:val="002B5156"/>
    <w:rsid w:val="002B5706"/>
    <w:rsid w:val="002B5824"/>
    <w:rsid w:val="002B5AFA"/>
    <w:rsid w:val="002B78B5"/>
    <w:rsid w:val="002B7A18"/>
    <w:rsid w:val="002B7E95"/>
    <w:rsid w:val="002B7F13"/>
    <w:rsid w:val="002C0086"/>
    <w:rsid w:val="002C0236"/>
    <w:rsid w:val="002C0D30"/>
    <w:rsid w:val="002C1305"/>
    <w:rsid w:val="002C1BA5"/>
    <w:rsid w:val="002C21CD"/>
    <w:rsid w:val="002C28CA"/>
    <w:rsid w:val="002C2B45"/>
    <w:rsid w:val="002C2E7F"/>
    <w:rsid w:val="002C33B9"/>
    <w:rsid w:val="002C3EA7"/>
    <w:rsid w:val="002C3EBC"/>
    <w:rsid w:val="002C4F43"/>
    <w:rsid w:val="002C540F"/>
    <w:rsid w:val="002C61A3"/>
    <w:rsid w:val="002C63C3"/>
    <w:rsid w:val="002C6BB3"/>
    <w:rsid w:val="002C6CB0"/>
    <w:rsid w:val="002C735C"/>
    <w:rsid w:val="002C7366"/>
    <w:rsid w:val="002C793B"/>
    <w:rsid w:val="002C7C3C"/>
    <w:rsid w:val="002D087F"/>
    <w:rsid w:val="002D08DB"/>
    <w:rsid w:val="002D0A48"/>
    <w:rsid w:val="002D1861"/>
    <w:rsid w:val="002D1F6D"/>
    <w:rsid w:val="002D224B"/>
    <w:rsid w:val="002D281B"/>
    <w:rsid w:val="002D2A3A"/>
    <w:rsid w:val="002D2FD7"/>
    <w:rsid w:val="002D353C"/>
    <w:rsid w:val="002D3593"/>
    <w:rsid w:val="002D43D2"/>
    <w:rsid w:val="002D48D2"/>
    <w:rsid w:val="002D5828"/>
    <w:rsid w:val="002D60AC"/>
    <w:rsid w:val="002D6EAE"/>
    <w:rsid w:val="002D7ACF"/>
    <w:rsid w:val="002E01D0"/>
    <w:rsid w:val="002E05B5"/>
    <w:rsid w:val="002E144E"/>
    <w:rsid w:val="002E237E"/>
    <w:rsid w:val="002E3F18"/>
    <w:rsid w:val="002E45C5"/>
    <w:rsid w:val="002E48B9"/>
    <w:rsid w:val="002E4A95"/>
    <w:rsid w:val="002E541F"/>
    <w:rsid w:val="002E5799"/>
    <w:rsid w:val="002E5819"/>
    <w:rsid w:val="002E5E6A"/>
    <w:rsid w:val="002E60A1"/>
    <w:rsid w:val="002E624A"/>
    <w:rsid w:val="002E6495"/>
    <w:rsid w:val="002E6535"/>
    <w:rsid w:val="002E6733"/>
    <w:rsid w:val="002E69BC"/>
    <w:rsid w:val="002E6A34"/>
    <w:rsid w:val="002E6C7E"/>
    <w:rsid w:val="002E714B"/>
    <w:rsid w:val="002E789B"/>
    <w:rsid w:val="002E7C61"/>
    <w:rsid w:val="002E7DEB"/>
    <w:rsid w:val="002F00BF"/>
    <w:rsid w:val="002F0476"/>
    <w:rsid w:val="002F049A"/>
    <w:rsid w:val="002F0A69"/>
    <w:rsid w:val="002F108D"/>
    <w:rsid w:val="002F1389"/>
    <w:rsid w:val="002F15DB"/>
    <w:rsid w:val="002F20A4"/>
    <w:rsid w:val="002F223D"/>
    <w:rsid w:val="002F22D6"/>
    <w:rsid w:val="002F2FF0"/>
    <w:rsid w:val="002F3115"/>
    <w:rsid w:val="002F36EA"/>
    <w:rsid w:val="002F3950"/>
    <w:rsid w:val="002F3F99"/>
    <w:rsid w:val="002F47D3"/>
    <w:rsid w:val="002F4883"/>
    <w:rsid w:val="002F4985"/>
    <w:rsid w:val="002F4A5F"/>
    <w:rsid w:val="002F4F51"/>
    <w:rsid w:val="002F6584"/>
    <w:rsid w:val="002F665B"/>
    <w:rsid w:val="002F69B0"/>
    <w:rsid w:val="002F6CEC"/>
    <w:rsid w:val="002F711F"/>
    <w:rsid w:val="002F724E"/>
    <w:rsid w:val="002F76FF"/>
    <w:rsid w:val="002F7996"/>
    <w:rsid w:val="002F79B0"/>
    <w:rsid w:val="002F7C43"/>
    <w:rsid w:val="00301020"/>
    <w:rsid w:val="00301083"/>
    <w:rsid w:val="00301841"/>
    <w:rsid w:val="00301CBD"/>
    <w:rsid w:val="003038A5"/>
    <w:rsid w:val="003049DB"/>
    <w:rsid w:val="003052AF"/>
    <w:rsid w:val="0030540F"/>
    <w:rsid w:val="00305DEE"/>
    <w:rsid w:val="00305DF9"/>
    <w:rsid w:val="00306396"/>
    <w:rsid w:val="003076D6"/>
    <w:rsid w:val="0030787E"/>
    <w:rsid w:val="00307911"/>
    <w:rsid w:val="00307A18"/>
    <w:rsid w:val="00307C96"/>
    <w:rsid w:val="00310660"/>
    <w:rsid w:val="003107FE"/>
    <w:rsid w:val="00310C6F"/>
    <w:rsid w:val="003115A7"/>
    <w:rsid w:val="00311E2C"/>
    <w:rsid w:val="003129C0"/>
    <w:rsid w:val="00312B3F"/>
    <w:rsid w:val="003144D1"/>
    <w:rsid w:val="00315219"/>
    <w:rsid w:val="00315253"/>
    <w:rsid w:val="00316105"/>
    <w:rsid w:val="003163A5"/>
    <w:rsid w:val="00316DEE"/>
    <w:rsid w:val="00316E95"/>
    <w:rsid w:val="00317171"/>
    <w:rsid w:val="0031722B"/>
    <w:rsid w:val="0031726E"/>
    <w:rsid w:val="00317278"/>
    <w:rsid w:val="003203AB"/>
    <w:rsid w:val="00320C7E"/>
    <w:rsid w:val="00320D47"/>
    <w:rsid w:val="0032168F"/>
    <w:rsid w:val="003217D1"/>
    <w:rsid w:val="00322500"/>
    <w:rsid w:val="00323038"/>
    <w:rsid w:val="0032308F"/>
    <w:rsid w:val="0032349C"/>
    <w:rsid w:val="00324035"/>
    <w:rsid w:val="00324395"/>
    <w:rsid w:val="00324D57"/>
    <w:rsid w:val="00325940"/>
    <w:rsid w:val="00325B2F"/>
    <w:rsid w:val="00326492"/>
    <w:rsid w:val="00326C49"/>
    <w:rsid w:val="00326CE5"/>
    <w:rsid w:val="00327925"/>
    <w:rsid w:val="00327C50"/>
    <w:rsid w:val="003302E5"/>
    <w:rsid w:val="003304BE"/>
    <w:rsid w:val="003305EA"/>
    <w:rsid w:val="00330EF8"/>
    <w:rsid w:val="003310A3"/>
    <w:rsid w:val="00331262"/>
    <w:rsid w:val="003318A3"/>
    <w:rsid w:val="00331A8D"/>
    <w:rsid w:val="00331BF9"/>
    <w:rsid w:val="00331C60"/>
    <w:rsid w:val="00331CB4"/>
    <w:rsid w:val="0033206F"/>
    <w:rsid w:val="0033223B"/>
    <w:rsid w:val="0033262B"/>
    <w:rsid w:val="00332F5D"/>
    <w:rsid w:val="00333A6A"/>
    <w:rsid w:val="00334A65"/>
    <w:rsid w:val="00334F61"/>
    <w:rsid w:val="00335477"/>
    <w:rsid w:val="003357EF"/>
    <w:rsid w:val="00335C11"/>
    <w:rsid w:val="003361BD"/>
    <w:rsid w:val="00336A6F"/>
    <w:rsid w:val="00337917"/>
    <w:rsid w:val="00337A89"/>
    <w:rsid w:val="00337D1A"/>
    <w:rsid w:val="00337FC9"/>
    <w:rsid w:val="0034034D"/>
    <w:rsid w:val="0034074C"/>
    <w:rsid w:val="00340780"/>
    <w:rsid w:val="00340B26"/>
    <w:rsid w:val="00340D53"/>
    <w:rsid w:val="00340F5F"/>
    <w:rsid w:val="003419B0"/>
    <w:rsid w:val="00342C10"/>
    <w:rsid w:val="003431F4"/>
    <w:rsid w:val="00343E1E"/>
    <w:rsid w:val="003447E5"/>
    <w:rsid w:val="00344DC0"/>
    <w:rsid w:val="00345392"/>
    <w:rsid w:val="00345728"/>
    <w:rsid w:val="00345CF3"/>
    <w:rsid w:val="00345EB9"/>
    <w:rsid w:val="00346036"/>
    <w:rsid w:val="003467FF"/>
    <w:rsid w:val="00346BEC"/>
    <w:rsid w:val="00346C3F"/>
    <w:rsid w:val="0034707A"/>
    <w:rsid w:val="003479F0"/>
    <w:rsid w:val="003501CC"/>
    <w:rsid w:val="00350803"/>
    <w:rsid w:val="00350863"/>
    <w:rsid w:val="003513A2"/>
    <w:rsid w:val="00351CFC"/>
    <w:rsid w:val="003524B3"/>
    <w:rsid w:val="00353230"/>
    <w:rsid w:val="00353FE4"/>
    <w:rsid w:val="00354412"/>
    <w:rsid w:val="003546DC"/>
    <w:rsid w:val="00354E1D"/>
    <w:rsid w:val="00355187"/>
    <w:rsid w:val="003553C4"/>
    <w:rsid w:val="0035583D"/>
    <w:rsid w:val="00355AD7"/>
    <w:rsid w:val="003567D5"/>
    <w:rsid w:val="00357234"/>
    <w:rsid w:val="00357788"/>
    <w:rsid w:val="00360AB2"/>
    <w:rsid w:val="00361738"/>
    <w:rsid w:val="00361C21"/>
    <w:rsid w:val="00361D2B"/>
    <w:rsid w:val="00361E4E"/>
    <w:rsid w:val="003623F6"/>
    <w:rsid w:val="00362453"/>
    <w:rsid w:val="00363187"/>
    <w:rsid w:val="0036356E"/>
    <w:rsid w:val="0036372C"/>
    <w:rsid w:val="00363AD1"/>
    <w:rsid w:val="00363C20"/>
    <w:rsid w:val="00363C85"/>
    <w:rsid w:val="00363E2E"/>
    <w:rsid w:val="003641DF"/>
    <w:rsid w:val="003646A3"/>
    <w:rsid w:val="003649AB"/>
    <w:rsid w:val="00364A17"/>
    <w:rsid w:val="00364AC0"/>
    <w:rsid w:val="00364D68"/>
    <w:rsid w:val="00364F24"/>
    <w:rsid w:val="00365466"/>
    <w:rsid w:val="00365503"/>
    <w:rsid w:val="003657AC"/>
    <w:rsid w:val="0036616C"/>
    <w:rsid w:val="00366217"/>
    <w:rsid w:val="003668A3"/>
    <w:rsid w:val="00366BD3"/>
    <w:rsid w:val="00366DC8"/>
    <w:rsid w:val="00366F55"/>
    <w:rsid w:val="0036740A"/>
    <w:rsid w:val="00367E47"/>
    <w:rsid w:val="0037053C"/>
    <w:rsid w:val="00370A8A"/>
    <w:rsid w:val="00371A4E"/>
    <w:rsid w:val="003722AE"/>
    <w:rsid w:val="00372A56"/>
    <w:rsid w:val="00373516"/>
    <w:rsid w:val="003735EC"/>
    <w:rsid w:val="00374562"/>
    <w:rsid w:val="00374EBF"/>
    <w:rsid w:val="00375BE1"/>
    <w:rsid w:val="00375D86"/>
    <w:rsid w:val="00375D87"/>
    <w:rsid w:val="00375DDB"/>
    <w:rsid w:val="00375EA0"/>
    <w:rsid w:val="00376232"/>
    <w:rsid w:val="003765DE"/>
    <w:rsid w:val="00376CED"/>
    <w:rsid w:val="00376E57"/>
    <w:rsid w:val="00377999"/>
    <w:rsid w:val="00377EFE"/>
    <w:rsid w:val="00377F12"/>
    <w:rsid w:val="003806B2"/>
    <w:rsid w:val="00380A08"/>
    <w:rsid w:val="00380E17"/>
    <w:rsid w:val="003814A0"/>
    <w:rsid w:val="00381EF6"/>
    <w:rsid w:val="003826ED"/>
    <w:rsid w:val="00382C60"/>
    <w:rsid w:val="003832C7"/>
    <w:rsid w:val="00383348"/>
    <w:rsid w:val="0038341C"/>
    <w:rsid w:val="003835C4"/>
    <w:rsid w:val="0038384D"/>
    <w:rsid w:val="003838D9"/>
    <w:rsid w:val="00383FB9"/>
    <w:rsid w:val="003842DE"/>
    <w:rsid w:val="00384DA8"/>
    <w:rsid w:val="00385179"/>
    <w:rsid w:val="00385559"/>
    <w:rsid w:val="00385AAC"/>
    <w:rsid w:val="00385EBF"/>
    <w:rsid w:val="00386177"/>
    <w:rsid w:val="00386684"/>
    <w:rsid w:val="00386BA3"/>
    <w:rsid w:val="003877E1"/>
    <w:rsid w:val="00387B9E"/>
    <w:rsid w:val="00390647"/>
    <w:rsid w:val="00390C3F"/>
    <w:rsid w:val="00390C66"/>
    <w:rsid w:val="00390D85"/>
    <w:rsid w:val="00391567"/>
    <w:rsid w:val="00391829"/>
    <w:rsid w:val="00392E9A"/>
    <w:rsid w:val="0039341E"/>
    <w:rsid w:val="003936C3"/>
    <w:rsid w:val="00393A8D"/>
    <w:rsid w:val="003942CB"/>
    <w:rsid w:val="003945AD"/>
    <w:rsid w:val="0039471F"/>
    <w:rsid w:val="003947B5"/>
    <w:rsid w:val="003947CD"/>
    <w:rsid w:val="0039491F"/>
    <w:rsid w:val="00394B8B"/>
    <w:rsid w:val="0039508F"/>
    <w:rsid w:val="0039534E"/>
    <w:rsid w:val="00395B45"/>
    <w:rsid w:val="00395BFF"/>
    <w:rsid w:val="003961D0"/>
    <w:rsid w:val="003969BC"/>
    <w:rsid w:val="00397030"/>
    <w:rsid w:val="00397B37"/>
    <w:rsid w:val="00397B7A"/>
    <w:rsid w:val="003A07D1"/>
    <w:rsid w:val="003A0DB3"/>
    <w:rsid w:val="003A10DC"/>
    <w:rsid w:val="003A114D"/>
    <w:rsid w:val="003A158D"/>
    <w:rsid w:val="003A1C05"/>
    <w:rsid w:val="003A1F1C"/>
    <w:rsid w:val="003A2020"/>
    <w:rsid w:val="003A20F3"/>
    <w:rsid w:val="003A2F9E"/>
    <w:rsid w:val="003A32DF"/>
    <w:rsid w:val="003A38C4"/>
    <w:rsid w:val="003A40BD"/>
    <w:rsid w:val="003A547D"/>
    <w:rsid w:val="003A5AFC"/>
    <w:rsid w:val="003A5C75"/>
    <w:rsid w:val="003A6225"/>
    <w:rsid w:val="003A6345"/>
    <w:rsid w:val="003A65B8"/>
    <w:rsid w:val="003A696D"/>
    <w:rsid w:val="003A7393"/>
    <w:rsid w:val="003A74C3"/>
    <w:rsid w:val="003A7702"/>
    <w:rsid w:val="003A79A6"/>
    <w:rsid w:val="003B00A4"/>
    <w:rsid w:val="003B02F7"/>
    <w:rsid w:val="003B03B5"/>
    <w:rsid w:val="003B044B"/>
    <w:rsid w:val="003B0A75"/>
    <w:rsid w:val="003B0B6A"/>
    <w:rsid w:val="003B0DB8"/>
    <w:rsid w:val="003B11F4"/>
    <w:rsid w:val="003B2053"/>
    <w:rsid w:val="003B2098"/>
    <w:rsid w:val="003B265F"/>
    <w:rsid w:val="003B330D"/>
    <w:rsid w:val="003B3DBB"/>
    <w:rsid w:val="003B51B2"/>
    <w:rsid w:val="003B57A7"/>
    <w:rsid w:val="003B60EE"/>
    <w:rsid w:val="003B7417"/>
    <w:rsid w:val="003B7490"/>
    <w:rsid w:val="003C15FB"/>
    <w:rsid w:val="003C1C4E"/>
    <w:rsid w:val="003C1C81"/>
    <w:rsid w:val="003C2484"/>
    <w:rsid w:val="003C2518"/>
    <w:rsid w:val="003C3304"/>
    <w:rsid w:val="003C380C"/>
    <w:rsid w:val="003C3A55"/>
    <w:rsid w:val="003C538D"/>
    <w:rsid w:val="003C5FE8"/>
    <w:rsid w:val="003C61C7"/>
    <w:rsid w:val="003D0148"/>
    <w:rsid w:val="003D0BEF"/>
    <w:rsid w:val="003D0C7D"/>
    <w:rsid w:val="003D1F28"/>
    <w:rsid w:val="003D2587"/>
    <w:rsid w:val="003D26D5"/>
    <w:rsid w:val="003D2B3F"/>
    <w:rsid w:val="003D3120"/>
    <w:rsid w:val="003D447E"/>
    <w:rsid w:val="003D4826"/>
    <w:rsid w:val="003D4A23"/>
    <w:rsid w:val="003D4E31"/>
    <w:rsid w:val="003D4EF9"/>
    <w:rsid w:val="003D53EA"/>
    <w:rsid w:val="003D5C3D"/>
    <w:rsid w:val="003D5E89"/>
    <w:rsid w:val="003D6C63"/>
    <w:rsid w:val="003D79C5"/>
    <w:rsid w:val="003D7A36"/>
    <w:rsid w:val="003D7B5B"/>
    <w:rsid w:val="003E0252"/>
    <w:rsid w:val="003E026D"/>
    <w:rsid w:val="003E02DD"/>
    <w:rsid w:val="003E0ABC"/>
    <w:rsid w:val="003E30F2"/>
    <w:rsid w:val="003E349D"/>
    <w:rsid w:val="003E34A1"/>
    <w:rsid w:val="003E3CB6"/>
    <w:rsid w:val="003E4823"/>
    <w:rsid w:val="003E4950"/>
    <w:rsid w:val="003E5493"/>
    <w:rsid w:val="003E5C3B"/>
    <w:rsid w:val="003E66FD"/>
    <w:rsid w:val="003E6A92"/>
    <w:rsid w:val="003E6EC5"/>
    <w:rsid w:val="003E7057"/>
    <w:rsid w:val="003E730F"/>
    <w:rsid w:val="003E7A1C"/>
    <w:rsid w:val="003E7B25"/>
    <w:rsid w:val="003E7FA9"/>
    <w:rsid w:val="003F022F"/>
    <w:rsid w:val="003F0246"/>
    <w:rsid w:val="003F08C1"/>
    <w:rsid w:val="003F0EF5"/>
    <w:rsid w:val="003F0F06"/>
    <w:rsid w:val="003F0F45"/>
    <w:rsid w:val="003F131F"/>
    <w:rsid w:val="003F2205"/>
    <w:rsid w:val="003F2863"/>
    <w:rsid w:val="003F342A"/>
    <w:rsid w:val="003F4559"/>
    <w:rsid w:val="003F4922"/>
    <w:rsid w:val="003F4D4E"/>
    <w:rsid w:val="003F5168"/>
    <w:rsid w:val="003F5501"/>
    <w:rsid w:val="003F553E"/>
    <w:rsid w:val="003F5788"/>
    <w:rsid w:val="003F5ED3"/>
    <w:rsid w:val="003F632A"/>
    <w:rsid w:val="003F68E4"/>
    <w:rsid w:val="003F6903"/>
    <w:rsid w:val="003F6CEE"/>
    <w:rsid w:val="003F6DF8"/>
    <w:rsid w:val="003F70CF"/>
    <w:rsid w:val="003F785F"/>
    <w:rsid w:val="003F7DEE"/>
    <w:rsid w:val="004008A2"/>
    <w:rsid w:val="00400ABE"/>
    <w:rsid w:val="00401533"/>
    <w:rsid w:val="00401F38"/>
    <w:rsid w:val="0040207B"/>
    <w:rsid w:val="004020C5"/>
    <w:rsid w:val="00402F1D"/>
    <w:rsid w:val="00403938"/>
    <w:rsid w:val="00403A09"/>
    <w:rsid w:val="00403BFA"/>
    <w:rsid w:val="00403E10"/>
    <w:rsid w:val="00404130"/>
    <w:rsid w:val="00404227"/>
    <w:rsid w:val="00404445"/>
    <w:rsid w:val="00404843"/>
    <w:rsid w:val="004055FB"/>
    <w:rsid w:val="00405EFD"/>
    <w:rsid w:val="00406072"/>
    <w:rsid w:val="004063C3"/>
    <w:rsid w:val="004067BB"/>
    <w:rsid w:val="0040761E"/>
    <w:rsid w:val="00407EA1"/>
    <w:rsid w:val="00411283"/>
    <w:rsid w:val="0041154E"/>
    <w:rsid w:val="0041158E"/>
    <w:rsid w:val="004119C8"/>
    <w:rsid w:val="0041222D"/>
    <w:rsid w:val="00412F43"/>
    <w:rsid w:val="00413764"/>
    <w:rsid w:val="00413AD8"/>
    <w:rsid w:val="00413E9B"/>
    <w:rsid w:val="00414B5B"/>
    <w:rsid w:val="00415468"/>
    <w:rsid w:val="00415C6A"/>
    <w:rsid w:val="00415D87"/>
    <w:rsid w:val="0041620F"/>
    <w:rsid w:val="00416259"/>
    <w:rsid w:val="0041697A"/>
    <w:rsid w:val="00416BDF"/>
    <w:rsid w:val="0041736A"/>
    <w:rsid w:val="004176C5"/>
    <w:rsid w:val="00420C5E"/>
    <w:rsid w:val="00420C60"/>
    <w:rsid w:val="00421012"/>
    <w:rsid w:val="004210C3"/>
    <w:rsid w:val="004215AA"/>
    <w:rsid w:val="00421C31"/>
    <w:rsid w:val="00421D2E"/>
    <w:rsid w:val="00421EDC"/>
    <w:rsid w:val="00422065"/>
    <w:rsid w:val="00423712"/>
    <w:rsid w:val="00423D01"/>
    <w:rsid w:val="00424301"/>
    <w:rsid w:val="00424316"/>
    <w:rsid w:val="0042467A"/>
    <w:rsid w:val="0042506F"/>
    <w:rsid w:val="004250F7"/>
    <w:rsid w:val="00425198"/>
    <w:rsid w:val="0042531A"/>
    <w:rsid w:val="0042536B"/>
    <w:rsid w:val="00425CBB"/>
    <w:rsid w:val="00426F4A"/>
    <w:rsid w:val="00427040"/>
    <w:rsid w:val="00427400"/>
    <w:rsid w:val="004276F5"/>
    <w:rsid w:val="004278ED"/>
    <w:rsid w:val="0043003E"/>
    <w:rsid w:val="0043023E"/>
    <w:rsid w:val="004302D9"/>
    <w:rsid w:val="004302DE"/>
    <w:rsid w:val="00430F10"/>
    <w:rsid w:val="004312A0"/>
    <w:rsid w:val="004313DD"/>
    <w:rsid w:val="004316BC"/>
    <w:rsid w:val="00431949"/>
    <w:rsid w:val="00431DA4"/>
    <w:rsid w:val="004322B9"/>
    <w:rsid w:val="004323E8"/>
    <w:rsid w:val="004325FE"/>
    <w:rsid w:val="00432618"/>
    <w:rsid w:val="00433303"/>
    <w:rsid w:val="00435985"/>
    <w:rsid w:val="00435B60"/>
    <w:rsid w:val="00436A4E"/>
    <w:rsid w:val="00436CA6"/>
    <w:rsid w:val="00436DDB"/>
    <w:rsid w:val="00436E35"/>
    <w:rsid w:val="00436E66"/>
    <w:rsid w:val="004373EB"/>
    <w:rsid w:val="0043780B"/>
    <w:rsid w:val="00437876"/>
    <w:rsid w:val="00440042"/>
    <w:rsid w:val="00440C78"/>
    <w:rsid w:val="004411BD"/>
    <w:rsid w:val="004411DF"/>
    <w:rsid w:val="00441300"/>
    <w:rsid w:val="004416E7"/>
    <w:rsid w:val="00441C1E"/>
    <w:rsid w:val="00441E34"/>
    <w:rsid w:val="004429BC"/>
    <w:rsid w:val="00442E62"/>
    <w:rsid w:val="00443995"/>
    <w:rsid w:val="00444D5D"/>
    <w:rsid w:val="0044530B"/>
    <w:rsid w:val="004453D7"/>
    <w:rsid w:val="0044560B"/>
    <w:rsid w:val="00445CE3"/>
    <w:rsid w:val="00446664"/>
    <w:rsid w:val="00446682"/>
    <w:rsid w:val="004469CA"/>
    <w:rsid w:val="00446A32"/>
    <w:rsid w:val="00446E15"/>
    <w:rsid w:val="00447134"/>
    <w:rsid w:val="004476BA"/>
    <w:rsid w:val="00447805"/>
    <w:rsid w:val="00447D0A"/>
    <w:rsid w:val="00447DCF"/>
    <w:rsid w:val="00450733"/>
    <w:rsid w:val="00450981"/>
    <w:rsid w:val="00450AD6"/>
    <w:rsid w:val="004518FD"/>
    <w:rsid w:val="00452081"/>
    <w:rsid w:val="0045221E"/>
    <w:rsid w:val="00452535"/>
    <w:rsid w:val="0045267A"/>
    <w:rsid w:val="00452743"/>
    <w:rsid w:val="00452768"/>
    <w:rsid w:val="00452A6E"/>
    <w:rsid w:val="004532C5"/>
    <w:rsid w:val="00453652"/>
    <w:rsid w:val="00453AD7"/>
    <w:rsid w:val="00453FEF"/>
    <w:rsid w:val="004541BF"/>
    <w:rsid w:val="00454210"/>
    <w:rsid w:val="004547BF"/>
    <w:rsid w:val="00454897"/>
    <w:rsid w:val="00454B8B"/>
    <w:rsid w:val="004552FF"/>
    <w:rsid w:val="00455373"/>
    <w:rsid w:val="00455465"/>
    <w:rsid w:val="00455C00"/>
    <w:rsid w:val="00455C02"/>
    <w:rsid w:val="00455D49"/>
    <w:rsid w:val="00455E88"/>
    <w:rsid w:val="0045666A"/>
    <w:rsid w:val="00456A26"/>
    <w:rsid w:val="00456F8B"/>
    <w:rsid w:val="004573A7"/>
    <w:rsid w:val="00460009"/>
    <w:rsid w:val="00460361"/>
    <w:rsid w:val="00460521"/>
    <w:rsid w:val="00460A0A"/>
    <w:rsid w:val="004611D5"/>
    <w:rsid w:val="00461220"/>
    <w:rsid w:val="004612A7"/>
    <w:rsid w:val="004614C9"/>
    <w:rsid w:val="0046271F"/>
    <w:rsid w:val="004629FD"/>
    <w:rsid w:val="00463589"/>
    <w:rsid w:val="00463747"/>
    <w:rsid w:val="00463787"/>
    <w:rsid w:val="0046391C"/>
    <w:rsid w:val="004639AA"/>
    <w:rsid w:val="00463B03"/>
    <w:rsid w:val="00463C50"/>
    <w:rsid w:val="0046588A"/>
    <w:rsid w:val="00465E3F"/>
    <w:rsid w:val="0046602B"/>
    <w:rsid w:val="00466174"/>
    <w:rsid w:val="004662B3"/>
    <w:rsid w:val="0046640A"/>
    <w:rsid w:val="00466FD6"/>
    <w:rsid w:val="0046790A"/>
    <w:rsid w:val="00467EC2"/>
    <w:rsid w:val="004710CB"/>
    <w:rsid w:val="0047136C"/>
    <w:rsid w:val="00471770"/>
    <w:rsid w:val="00471DBC"/>
    <w:rsid w:val="00472504"/>
    <w:rsid w:val="00472966"/>
    <w:rsid w:val="00472971"/>
    <w:rsid w:val="004748AD"/>
    <w:rsid w:val="004750B6"/>
    <w:rsid w:val="00475415"/>
    <w:rsid w:val="0047559A"/>
    <w:rsid w:val="00475640"/>
    <w:rsid w:val="00476661"/>
    <w:rsid w:val="00476CE2"/>
    <w:rsid w:val="00477132"/>
    <w:rsid w:val="004775D0"/>
    <w:rsid w:val="004776B7"/>
    <w:rsid w:val="00480910"/>
    <w:rsid w:val="00480A6C"/>
    <w:rsid w:val="00480D7F"/>
    <w:rsid w:val="0048191B"/>
    <w:rsid w:val="00481DC8"/>
    <w:rsid w:val="00481E4B"/>
    <w:rsid w:val="00482463"/>
    <w:rsid w:val="00482B2E"/>
    <w:rsid w:val="00482D98"/>
    <w:rsid w:val="00482DDD"/>
    <w:rsid w:val="00483322"/>
    <w:rsid w:val="00483355"/>
    <w:rsid w:val="004836BD"/>
    <w:rsid w:val="00483B1D"/>
    <w:rsid w:val="00483B2B"/>
    <w:rsid w:val="00483DA9"/>
    <w:rsid w:val="00484056"/>
    <w:rsid w:val="004845D4"/>
    <w:rsid w:val="00485D51"/>
    <w:rsid w:val="00486189"/>
    <w:rsid w:val="004866C8"/>
    <w:rsid w:val="00486B46"/>
    <w:rsid w:val="00490682"/>
    <w:rsid w:val="00490F9D"/>
    <w:rsid w:val="00491157"/>
    <w:rsid w:val="00491224"/>
    <w:rsid w:val="004912A7"/>
    <w:rsid w:val="004912F5"/>
    <w:rsid w:val="00491871"/>
    <w:rsid w:val="00493084"/>
    <w:rsid w:val="0049310A"/>
    <w:rsid w:val="00493245"/>
    <w:rsid w:val="004932C8"/>
    <w:rsid w:val="004939C7"/>
    <w:rsid w:val="00493B62"/>
    <w:rsid w:val="00493EB8"/>
    <w:rsid w:val="0049424A"/>
    <w:rsid w:val="004943B6"/>
    <w:rsid w:val="00494437"/>
    <w:rsid w:val="00494555"/>
    <w:rsid w:val="00495C91"/>
    <w:rsid w:val="00495D2D"/>
    <w:rsid w:val="0049665D"/>
    <w:rsid w:val="00497A1C"/>
    <w:rsid w:val="004A0CBC"/>
    <w:rsid w:val="004A0D8A"/>
    <w:rsid w:val="004A11A8"/>
    <w:rsid w:val="004A1C6B"/>
    <w:rsid w:val="004A219C"/>
    <w:rsid w:val="004A21FA"/>
    <w:rsid w:val="004A2395"/>
    <w:rsid w:val="004A2891"/>
    <w:rsid w:val="004A28D3"/>
    <w:rsid w:val="004A28FF"/>
    <w:rsid w:val="004A328A"/>
    <w:rsid w:val="004A3A89"/>
    <w:rsid w:val="004A3E38"/>
    <w:rsid w:val="004A412D"/>
    <w:rsid w:val="004A4B80"/>
    <w:rsid w:val="004A5E6C"/>
    <w:rsid w:val="004A6373"/>
    <w:rsid w:val="004A6816"/>
    <w:rsid w:val="004A6D5F"/>
    <w:rsid w:val="004A6E11"/>
    <w:rsid w:val="004A73EA"/>
    <w:rsid w:val="004B0683"/>
    <w:rsid w:val="004B0C12"/>
    <w:rsid w:val="004B0EF8"/>
    <w:rsid w:val="004B0FF5"/>
    <w:rsid w:val="004B1490"/>
    <w:rsid w:val="004B1791"/>
    <w:rsid w:val="004B1996"/>
    <w:rsid w:val="004B1EA9"/>
    <w:rsid w:val="004B2337"/>
    <w:rsid w:val="004B3443"/>
    <w:rsid w:val="004B37D4"/>
    <w:rsid w:val="004B416B"/>
    <w:rsid w:val="004B4443"/>
    <w:rsid w:val="004B5239"/>
    <w:rsid w:val="004B53C4"/>
    <w:rsid w:val="004B5702"/>
    <w:rsid w:val="004B620F"/>
    <w:rsid w:val="004B68A7"/>
    <w:rsid w:val="004B68FC"/>
    <w:rsid w:val="004B6CBF"/>
    <w:rsid w:val="004B6D77"/>
    <w:rsid w:val="004B6F2A"/>
    <w:rsid w:val="004B7920"/>
    <w:rsid w:val="004C02A1"/>
    <w:rsid w:val="004C03FC"/>
    <w:rsid w:val="004C0902"/>
    <w:rsid w:val="004C146C"/>
    <w:rsid w:val="004C1498"/>
    <w:rsid w:val="004C19A8"/>
    <w:rsid w:val="004C1F78"/>
    <w:rsid w:val="004C2547"/>
    <w:rsid w:val="004C2575"/>
    <w:rsid w:val="004C2666"/>
    <w:rsid w:val="004C37E8"/>
    <w:rsid w:val="004C384B"/>
    <w:rsid w:val="004C38AA"/>
    <w:rsid w:val="004C39EE"/>
    <w:rsid w:val="004C3D9B"/>
    <w:rsid w:val="004C3EE4"/>
    <w:rsid w:val="004C5442"/>
    <w:rsid w:val="004C59C4"/>
    <w:rsid w:val="004C627F"/>
    <w:rsid w:val="004C6469"/>
    <w:rsid w:val="004C6D26"/>
    <w:rsid w:val="004C6EDD"/>
    <w:rsid w:val="004C7472"/>
    <w:rsid w:val="004C7652"/>
    <w:rsid w:val="004C7AA6"/>
    <w:rsid w:val="004D0B7E"/>
    <w:rsid w:val="004D0D93"/>
    <w:rsid w:val="004D0F0E"/>
    <w:rsid w:val="004D0F46"/>
    <w:rsid w:val="004D1134"/>
    <w:rsid w:val="004D17C6"/>
    <w:rsid w:val="004D2C4E"/>
    <w:rsid w:val="004D30BD"/>
    <w:rsid w:val="004D4E3B"/>
    <w:rsid w:val="004D51DA"/>
    <w:rsid w:val="004D58EA"/>
    <w:rsid w:val="004D5EA2"/>
    <w:rsid w:val="004D65F7"/>
    <w:rsid w:val="004D6B5B"/>
    <w:rsid w:val="004D7097"/>
    <w:rsid w:val="004D70D7"/>
    <w:rsid w:val="004D70FE"/>
    <w:rsid w:val="004D7D41"/>
    <w:rsid w:val="004D7DB1"/>
    <w:rsid w:val="004E081B"/>
    <w:rsid w:val="004E13D3"/>
    <w:rsid w:val="004E1614"/>
    <w:rsid w:val="004E185B"/>
    <w:rsid w:val="004E1C37"/>
    <w:rsid w:val="004E1DF6"/>
    <w:rsid w:val="004E2232"/>
    <w:rsid w:val="004E2287"/>
    <w:rsid w:val="004E2545"/>
    <w:rsid w:val="004E25A3"/>
    <w:rsid w:val="004E2E3B"/>
    <w:rsid w:val="004E33BB"/>
    <w:rsid w:val="004E3555"/>
    <w:rsid w:val="004E3987"/>
    <w:rsid w:val="004E3E2A"/>
    <w:rsid w:val="004E4658"/>
    <w:rsid w:val="004E4EF5"/>
    <w:rsid w:val="004E5C1D"/>
    <w:rsid w:val="004E5E4A"/>
    <w:rsid w:val="004E6118"/>
    <w:rsid w:val="004E6B81"/>
    <w:rsid w:val="004E7E5E"/>
    <w:rsid w:val="004F09E0"/>
    <w:rsid w:val="004F0AC1"/>
    <w:rsid w:val="004F1862"/>
    <w:rsid w:val="004F19A6"/>
    <w:rsid w:val="004F1DC0"/>
    <w:rsid w:val="004F1E05"/>
    <w:rsid w:val="004F211A"/>
    <w:rsid w:val="004F27F0"/>
    <w:rsid w:val="004F2C59"/>
    <w:rsid w:val="004F2D2D"/>
    <w:rsid w:val="004F2F81"/>
    <w:rsid w:val="004F465E"/>
    <w:rsid w:val="004F4CBC"/>
    <w:rsid w:val="004F5313"/>
    <w:rsid w:val="004F5771"/>
    <w:rsid w:val="004F5A63"/>
    <w:rsid w:val="004F5B13"/>
    <w:rsid w:val="004F5DF5"/>
    <w:rsid w:val="004F5DFA"/>
    <w:rsid w:val="004F5E6C"/>
    <w:rsid w:val="004F6025"/>
    <w:rsid w:val="004F66BA"/>
    <w:rsid w:val="004F6C98"/>
    <w:rsid w:val="004F6ED2"/>
    <w:rsid w:val="004F6F83"/>
    <w:rsid w:val="004F7075"/>
    <w:rsid w:val="004F75FF"/>
    <w:rsid w:val="004F7C72"/>
    <w:rsid w:val="004F7CC5"/>
    <w:rsid w:val="004F7D87"/>
    <w:rsid w:val="004F7F79"/>
    <w:rsid w:val="004F7FE8"/>
    <w:rsid w:val="0050045C"/>
    <w:rsid w:val="00500C4E"/>
    <w:rsid w:val="00500D24"/>
    <w:rsid w:val="00500DE2"/>
    <w:rsid w:val="00501225"/>
    <w:rsid w:val="0050136B"/>
    <w:rsid w:val="005018F2"/>
    <w:rsid w:val="0050195A"/>
    <w:rsid w:val="00501AAB"/>
    <w:rsid w:val="005025CD"/>
    <w:rsid w:val="00502CFB"/>
    <w:rsid w:val="00502EFC"/>
    <w:rsid w:val="0050366B"/>
    <w:rsid w:val="005036C8"/>
    <w:rsid w:val="00503799"/>
    <w:rsid w:val="00503FA3"/>
    <w:rsid w:val="00504497"/>
    <w:rsid w:val="00504E50"/>
    <w:rsid w:val="005053B7"/>
    <w:rsid w:val="0050565B"/>
    <w:rsid w:val="00505B16"/>
    <w:rsid w:val="0050603D"/>
    <w:rsid w:val="005061EC"/>
    <w:rsid w:val="00506862"/>
    <w:rsid w:val="0050751F"/>
    <w:rsid w:val="00507BED"/>
    <w:rsid w:val="00510058"/>
    <w:rsid w:val="0051043C"/>
    <w:rsid w:val="00510B53"/>
    <w:rsid w:val="00510CC6"/>
    <w:rsid w:val="00510E8F"/>
    <w:rsid w:val="00511263"/>
    <w:rsid w:val="00511E5A"/>
    <w:rsid w:val="00512782"/>
    <w:rsid w:val="0051367A"/>
    <w:rsid w:val="005139FD"/>
    <w:rsid w:val="0051420C"/>
    <w:rsid w:val="00514570"/>
    <w:rsid w:val="00514593"/>
    <w:rsid w:val="00515629"/>
    <w:rsid w:val="00515828"/>
    <w:rsid w:val="00516901"/>
    <w:rsid w:val="00516957"/>
    <w:rsid w:val="0051742E"/>
    <w:rsid w:val="0051769B"/>
    <w:rsid w:val="0051797A"/>
    <w:rsid w:val="00517B03"/>
    <w:rsid w:val="00517FB4"/>
    <w:rsid w:val="005205A3"/>
    <w:rsid w:val="00520F8D"/>
    <w:rsid w:val="00521010"/>
    <w:rsid w:val="005210BE"/>
    <w:rsid w:val="005215D6"/>
    <w:rsid w:val="00521C50"/>
    <w:rsid w:val="00521FE8"/>
    <w:rsid w:val="00522172"/>
    <w:rsid w:val="00522680"/>
    <w:rsid w:val="00523030"/>
    <w:rsid w:val="00523111"/>
    <w:rsid w:val="00523400"/>
    <w:rsid w:val="00523707"/>
    <w:rsid w:val="00523853"/>
    <w:rsid w:val="005244EB"/>
    <w:rsid w:val="00525C16"/>
    <w:rsid w:val="00525CA6"/>
    <w:rsid w:val="00525D3C"/>
    <w:rsid w:val="005260E2"/>
    <w:rsid w:val="00526238"/>
    <w:rsid w:val="005266A9"/>
    <w:rsid w:val="005266F5"/>
    <w:rsid w:val="005268C8"/>
    <w:rsid w:val="00526A95"/>
    <w:rsid w:val="00531200"/>
    <w:rsid w:val="00531352"/>
    <w:rsid w:val="00531F84"/>
    <w:rsid w:val="00532289"/>
    <w:rsid w:val="00532316"/>
    <w:rsid w:val="005326F1"/>
    <w:rsid w:val="0053281E"/>
    <w:rsid w:val="00532EE5"/>
    <w:rsid w:val="00533025"/>
    <w:rsid w:val="00533DFB"/>
    <w:rsid w:val="005350EA"/>
    <w:rsid w:val="005354F6"/>
    <w:rsid w:val="00536151"/>
    <w:rsid w:val="00536FD8"/>
    <w:rsid w:val="005400A9"/>
    <w:rsid w:val="005404D0"/>
    <w:rsid w:val="00540C71"/>
    <w:rsid w:val="00541461"/>
    <w:rsid w:val="005422E2"/>
    <w:rsid w:val="005422ED"/>
    <w:rsid w:val="0054313F"/>
    <w:rsid w:val="005434C8"/>
    <w:rsid w:val="005441A0"/>
    <w:rsid w:val="00544E06"/>
    <w:rsid w:val="0054533E"/>
    <w:rsid w:val="00545DB6"/>
    <w:rsid w:val="00545E65"/>
    <w:rsid w:val="00545F1A"/>
    <w:rsid w:val="00546334"/>
    <w:rsid w:val="00546A8D"/>
    <w:rsid w:val="00546B1D"/>
    <w:rsid w:val="00546BAE"/>
    <w:rsid w:val="00546C3C"/>
    <w:rsid w:val="00546F77"/>
    <w:rsid w:val="005476F3"/>
    <w:rsid w:val="0054776F"/>
    <w:rsid w:val="00550696"/>
    <w:rsid w:val="005506A7"/>
    <w:rsid w:val="00550B88"/>
    <w:rsid w:val="0055171C"/>
    <w:rsid w:val="00551B5A"/>
    <w:rsid w:val="00551D80"/>
    <w:rsid w:val="005522C9"/>
    <w:rsid w:val="0055349E"/>
    <w:rsid w:val="005535B8"/>
    <w:rsid w:val="00553FDB"/>
    <w:rsid w:val="0055409C"/>
    <w:rsid w:val="005555E7"/>
    <w:rsid w:val="00555C3F"/>
    <w:rsid w:val="00555E98"/>
    <w:rsid w:val="00557871"/>
    <w:rsid w:val="00557C03"/>
    <w:rsid w:val="005614D2"/>
    <w:rsid w:val="00561707"/>
    <w:rsid w:val="005624C6"/>
    <w:rsid w:val="00562B7D"/>
    <w:rsid w:val="00563491"/>
    <w:rsid w:val="0056496D"/>
    <w:rsid w:val="00565005"/>
    <w:rsid w:val="00566315"/>
    <w:rsid w:val="005668C2"/>
    <w:rsid w:val="00566ABA"/>
    <w:rsid w:val="005679A8"/>
    <w:rsid w:val="00567D8B"/>
    <w:rsid w:val="00570344"/>
    <w:rsid w:val="005705AB"/>
    <w:rsid w:val="0057065B"/>
    <w:rsid w:val="00570890"/>
    <w:rsid w:val="0057127B"/>
    <w:rsid w:val="005713DD"/>
    <w:rsid w:val="005715B9"/>
    <w:rsid w:val="005715CB"/>
    <w:rsid w:val="00571670"/>
    <w:rsid w:val="00571F1D"/>
    <w:rsid w:val="0057287C"/>
    <w:rsid w:val="005729B9"/>
    <w:rsid w:val="0057303B"/>
    <w:rsid w:val="0057304A"/>
    <w:rsid w:val="00573791"/>
    <w:rsid w:val="005746B5"/>
    <w:rsid w:val="0057476B"/>
    <w:rsid w:val="00574A6D"/>
    <w:rsid w:val="00574AEC"/>
    <w:rsid w:val="00574BF8"/>
    <w:rsid w:val="00574EEB"/>
    <w:rsid w:val="005752BA"/>
    <w:rsid w:val="005755D8"/>
    <w:rsid w:val="0057624E"/>
    <w:rsid w:val="00576EB0"/>
    <w:rsid w:val="00577026"/>
    <w:rsid w:val="0057778F"/>
    <w:rsid w:val="00577E09"/>
    <w:rsid w:val="0058042E"/>
    <w:rsid w:val="00581ADF"/>
    <w:rsid w:val="00581B4A"/>
    <w:rsid w:val="00582453"/>
    <w:rsid w:val="00582FB3"/>
    <w:rsid w:val="0058326A"/>
    <w:rsid w:val="0058379A"/>
    <w:rsid w:val="005839B0"/>
    <w:rsid w:val="00583BF5"/>
    <w:rsid w:val="00583D2C"/>
    <w:rsid w:val="005840A7"/>
    <w:rsid w:val="0058455E"/>
    <w:rsid w:val="005846C8"/>
    <w:rsid w:val="005849DA"/>
    <w:rsid w:val="00584C40"/>
    <w:rsid w:val="005851C6"/>
    <w:rsid w:val="0058631D"/>
    <w:rsid w:val="00586438"/>
    <w:rsid w:val="00586A90"/>
    <w:rsid w:val="00586DEB"/>
    <w:rsid w:val="0058703D"/>
    <w:rsid w:val="00587318"/>
    <w:rsid w:val="00587818"/>
    <w:rsid w:val="00587AF5"/>
    <w:rsid w:val="005900A5"/>
    <w:rsid w:val="00590353"/>
    <w:rsid w:val="00590ACC"/>
    <w:rsid w:val="00590C86"/>
    <w:rsid w:val="005911E8"/>
    <w:rsid w:val="005925D2"/>
    <w:rsid w:val="005935FF"/>
    <w:rsid w:val="005938FF"/>
    <w:rsid w:val="0059438D"/>
    <w:rsid w:val="005947F6"/>
    <w:rsid w:val="00594B66"/>
    <w:rsid w:val="005950D6"/>
    <w:rsid w:val="00595A8C"/>
    <w:rsid w:val="00595C11"/>
    <w:rsid w:val="00596452"/>
    <w:rsid w:val="00596C5E"/>
    <w:rsid w:val="00596C66"/>
    <w:rsid w:val="00596ED7"/>
    <w:rsid w:val="005973A8"/>
    <w:rsid w:val="00597833"/>
    <w:rsid w:val="005A0056"/>
    <w:rsid w:val="005A062D"/>
    <w:rsid w:val="005A071A"/>
    <w:rsid w:val="005A10B6"/>
    <w:rsid w:val="005A1242"/>
    <w:rsid w:val="005A1D0B"/>
    <w:rsid w:val="005A242B"/>
    <w:rsid w:val="005A2816"/>
    <w:rsid w:val="005A2B4D"/>
    <w:rsid w:val="005A303E"/>
    <w:rsid w:val="005A3809"/>
    <w:rsid w:val="005A44CB"/>
    <w:rsid w:val="005A48D0"/>
    <w:rsid w:val="005A48E7"/>
    <w:rsid w:val="005A5E66"/>
    <w:rsid w:val="005A6C4B"/>
    <w:rsid w:val="005A72CF"/>
    <w:rsid w:val="005A76C8"/>
    <w:rsid w:val="005A7723"/>
    <w:rsid w:val="005A7DA2"/>
    <w:rsid w:val="005B088B"/>
    <w:rsid w:val="005B1C68"/>
    <w:rsid w:val="005B20DD"/>
    <w:rsid w:val="005B2162"/>
    <w:rsid w:val="005B29AB"/>
    <w:rsid w:val="005B2BBE"/>
    <w:rsid w:val="005B3541"/>
    <w:rsid w:val="005B3D45"/>
    <w:rsid w:val="005B4457"/>
    <w:rsid w:val="005B451A"/>
    <w:rsid w:val="005B4C68"/>
    <w:rsid w:val="005B5B49"/>
    <w:rsid w:val="005B5DE5"/>
    <w:rsid w:val="005B67E8"/>
    <w:rsid w:val="005B6C92"/>
    <w:rsid w:val="005B734C"/>
    <w:rsid w:val="005B73CC"/>
    <w:rsid w:val="005B7BB5"/>
    <w:rsid w:val="005C0897"/>
    <w:rsid w:val="005C08BA"/>
    <w:rsid w:val="005C094A"/>
    <w:rsid w:val="005C0A4A"/>
    <w:rsid w:val="005C0F62"/>
    <w:rsid w:val="005C126F"/>
    <w:rsid w:val="005C12F1"/>
    <w:rsid w:val="005C13EA"/>
    <w:rsid w:val="005C1611"/>
    <w:rsid w:val="005C1EE1"/>
    <w:rsid w:val="005C2739"/>
    <w:rsid w:val="005C2904"/>
    <w:rsid w:val="005C33AC"/>
    <w:rsid w:val="005C3466"/>
    <w:rsid w:val="005C3A89"/>
    <w:rsid w:val="005C3B59"/>
    <w:rsid w:val="005C3DC9"/>
    <w:rsid w:val="005C40E4"/>
    <w:rsid w:val="005C5E35"/>
    <w:rsid w:val="005C6525"/>
    <w:rsid w:val="005C6CA4"/>
    <w:rsid w:val="005C6E2A"/>
    <w:rsid w:val="005C71E4"/>
    <w:rsid w:val="005C7C59"/>
    <w:rsid w:val="005D0133"/>
    <w:rsid w:val="005D07E9"/>
    <w:rsid w:val="005D1157"/>
    <w:rsid w:val="005D183B"/>
    <w:rsid w:val="005D1F21"/>
    <w:rsid w:val="005D1FAC"/>
    <w:rsid w:val="005D2F4A"/>
    <w:rsid w:val="005D3475"/>
    <w:rsid w:val="005D401E"/>
    <w:rsid w:val="005D448F"/>
    <w:rsid w:val="005D4606"/>
    <w:rsid w:val="005D51A2"/>
    <w:rsid w:val="005D5415"/>
    <w:rsid w:val="005D70F0"/>
    <w:rsid w:val="005E1A22"/>
    <w:rsid w:val="005E1E91"/>
    <w:rsid w:val="005E2297"/>
    <w:rsid w:val="005E22E6"/>
    <w:rsid w:val="005E25EC"/>
    <w:rsid w:val="005E268D"/>
    <w:rsid w:val="005E2CC2"/>
    <w:rsid w:val="005E2CD7"/>
    <w:rsid w:val="005E3EBC"/>
    <w:rsid w:val="005E4F6B"/>
    <w:rsid w:val="005E531A"/>
    <w:rsid w:val="005E62DA"/>
    <w:rsid w:val="005E636B"/>
    <w:rsid w:val="005E6886"/>
    <w:rsid w:val="005E714D"/>
    <w:rsid w:val="005E742B"/>
    <w:rsid w:val="005F0199"/>
    <w:rsid w:val="005F0A55"/>
    <w:rsid w:val="005F0FE5"/>
    <w:rsid w:val="005F1148"/>
    <w:rsid w:val="005F11E3"/>
    <w:rsid w:val="005F1256"/>
    <w:rsid w:val="005F161A"/>
    <w:rsid w:val="005F2C92"/>
    <w:rsid w:val="005F2DE0"/>
    <w:rsid w:val="005F2EC1"/>
    <w:rsid w:val="005F35F3"/>
    <w:rsid w:val="005F607B"/>
    <w:rsid w:val="005F6424"/>
    <w:rsid w:val="005F65F3"/>
    <w:rsid w:val="005F6973"/>
    <w:rsid w:val="005F7320"/>
    <w:rsid w:val="005F742A"/>
    <w:rsid w:val="005F74C9"/>
    <w:rsid w:val="005F76FD"/>
    <w:rsid w:val="005F7ABC"/>
    <w:rsid w:val="005F7BC3"/>
    <w:rsid w:val="005F7DA1"/>
    <w:rsid w:val="00600014"/>
    <w:rsid w:val="006004F2"/>
    <w:rsid w:val="0060080C"/>
    <w:rsid w:val="006008D1"/>
    <w:rsid w:val="00600A21"/>
    <w:rsid w:val="0060106B"/>
    <w:rsid w:val="00601569"/>
    <w:rsid w:val="00601B1E"/>
    <w:rsid w:val="0060226F"/>
    <w:rsid w:val="00603070"/>
    <w:rsid w:val="006034D6"/>
    <w:rsid w:val="006034FA"/>
    <w:rsid w:val="006037D4"/>
    <w:rsid w:val="00603B6F"/>
    <w:rsid w:val="00603F69"/>
    <w:rsid w:val="00604BAB"/>
    <w:rsid w:val="0060557E"/>
    <w:rsid w:val="00605B44"/>
    <w:rsid w:val="00605D90"/>
    <w:rsid w:val="00607243"/>
    <w:rsid w:val="00607455"/>
    <w:rsid w:val="00607EBE"/>
    <w:rsid w:val="00610111"/>
    <w:rsid w:val="006103C4"/>
    <w:rsid w:val="00610468"/>
    <w:rsid w:val="00610E88"/>
    <w:rsid w:val="00610FF4"/>
    <w:rsid w:val="0061117B"/>
    <w:rsid w:val="00611254"/>
    <w:rsid w:val="00611414"/>
    <w:rsid w:val="00612259"/>
    <w:rsid w:val="00612B3B"/>
    <w:rsid w:val="00613311"/>
    <w:rsid w:val="00613515"/>
    <w:rsid w:val="00613F35"/>
    <w:rsid w:val="00614B04"/>
    <w:rsid w:val="00615B04"/>
    <w:rsid w:val="00616678"/>
    <w:rsid w:val="0061689D"/>
    <w:rsid w:val="00616982"/>
    <w:rsid w:val="0061757A"/>
    <w:rsid w:val="0061760D"/>
    <w:rsid w:val="00617738"/>
    <w:rsid w:val="00617A08"/>
    <w:rsid w:val="00620DE9"/>
    <w:rsid w:val="00621737"/>
    <w:rsid w:val="006219C7"/>
    <w:rsid w:val="00621CBD"/>
    <w:rsid w:val="00622590"/>
    <w:rsid w:val="0062300D"/>
    <w:rsid w:val="00623023"/>
    <w:rsid w:val="006245E2"/>
    <w:rsid w:val="00624682"/>
    <w:rsid w:val="0062503B"/>
    <w:rsid w:val="00626405"/>
    <w:rsid w:val="006264AD"/>
    <w:rsid w:val="00626E64"/>
    <w:rsid w:val="00627213"/>
    <w:rsid w:val="00627390"/>
    <w:rsid w:val="00630289"/>
    <w:rsid w:val="00630307"/>
    <w:rsid w:val="006304F8"/>
    <w:rsid w:val="00630A89"/>
    <w:rsid w:val="0063111A"/>
    <w:rsid w:val="00631F62"/>
    <w:rsid w:val="00632378"/>
    <w:rsid w:val="00632430"/>
    <w:rsid w:val="00632DB1"/>
    <w:rsid w:val="00632DBC"/>
    <w:rsid w:val="006334A2"/>
    <w:rsid w:val="006334A7"/>
    <w:rsid w:val="00633E69"/>
    <w:rsid w:val="006341E6"/>
    <w:rsid w:val="006342F8"/>
    <w:rsid w:val="0063478B"/>
    <w:rsid w:val="00634A86"/>
    <w:rsid w:val="006356D7"/>
    <w:rsid w:val="00635CEE"/>
    <w:rsid w:val="0063619A"/>
    <w:rsid w:val="00636588"/>
    <w:rsid w:val="00636932"/>
    <w:rsid w:val="00636EE5"/>
    <w:rsid w:val="006370A8"/>
    <w:rsid w:val="00637426"/>
    <w:rsid w:val="0063781E"/>
    <w:rsid w:val="00640592"/>
    <w:rsid w:val="006406AF"/>
    <w:rsid w:val="00640E46"/>
    <w:rsid w:val="006418E0"/>
    <w:rsid w:val="00642521"/>
    <w:rsid w:val="00642B13"/>
    <w:rsid w:val="00642EF7"/>
    <w:rsid w:val="00643753"/>
    <w:rsid w:val="006438CA"/>
    <w:rsid w:val="00643F02"/>
    <w:rsid w:val="0064446C"/>
    <w:rsid w:val="00644526"/>
    <w:rsid w:val="00644AB5"/>
    <w:rsid w:val="00644EB2"/>
    <w:rsid w:val="00645585"/>
    <w:rsid w:val="00646304"/>
    <w:rsid w:val="00647EEA"/>
    <w:rsid w:val="00647F28"/>
    <w:rsid w:val="0065000E"/>
    <w:rsid w:val="00650628"/>
    <w:rsid w:val="0065179A"/>
    <w:rsid w:val="006519A2"/>
    <w:rsid w:val="00651AA9"/>
    <w:rsid w:val="00652284"/>
    <w:rsid w:val="00652476"/>
    <w:rsid w:val="00652AC7"/>
    <w:rsid w:val="00653690"/>
    <w:rsid w:val="006536AE"/>
    <w:rsid w:val="00653D4C"/>
    <w:rsid w:val="00654244"/>
    <w:rsid w:val="006549B3"/>
    <w:rsid w:val="006552DD"/>
    <w:rsid w:val="00656283"/>
    <w:rsid w:val="00656891"/>
    <w:rsid w:val="00656B25"/>
    <w:rsid w:val="00657C70"/>
    <w:rsid w:val="0066062F"/>
    <w:rsid w:val="00660DD6"/>
    <w:rsid w:val="00660E9E"/>
    <w:rsid w:val="00662210"/>
    <w:rsid w:val="00663053"/>
    <w:rsid w:val="006635F3"/>
    <w:rsid w:val="006641C1"/>
    <w:rsid w:val="006641C9"/>
    <w:rsid w:val="006646A7"/>
    <w:rsid w:val="00666223"/>
    <w:rsid w:val="006667CE"/>
    <w:rsid w:val="00666BED"/>
    <w:rsid w:val="0066761C"/>
    <w:rsid w:val="00667846"/>
    <w:rsid w:val="006679C9"/>
    <w:rsid w:val="00667A95"/>
    <w:rsid w:val="00670DAA"/>
    <w:rsid w:val="00670ECC"/>
    <w:rsid w:val="0067165B"/>
    <w:rsid w:val="006716FC"/>
    <w:rsid w:val="00671BDE"/>
    <w:rsid w:val="0067233B"/>
    <w:rsid w:val="0067240E"/>
    <w:rsid w:val="00672720"/>
    <w:rsid w:val="006740E1"/>
    <w:rsid w:val="00674161"/>
    <w:rsid w:val="00674A29"/>
    <w:rsid w:val="006754FB"/>
    <w:rsid w:val="006758EA"/>
    <w:rsid w:val="00675D96"/>
    <w:rsid w:val="006763EF"/>
    <w:rsid w:val="006774D7"/>
    <w:rsid w:val="0067786D"/>
    <w:rsid w:val="00677DDF"/>
    <w:rsid w:val="00680804"/>
    <w:rsid w:val="0068138D"/>
    <w:rsid w:val="006815DC"/>
    <w:rsid w:val="00681843"/>
    <w:rsid w:val="006818EC"/>
    <w:rsid w:val="00681AEC"/>
    <w:rsid w:val="00681E10"/>
    <w:rsid w:val="006828A5"/>
    <w:rsid w:val="0068293F"/>
    <w:rsid w:val="00683367"/>
    <w:rsid w:val="00684834"/>
    <w:rsid w:val="006851E4"/>
    <w:rsid w:val="0068533D"/>
    <w:rsid w:val="00685860"/>
    <w:rsid w:val="006860C5"/>
    <w:rsid w:val="00686257"/>
    <w:rsid w:val="006868CC"/>
    <w:rsid w:val="006873C0"/>
    <w:rsid w:val="00690674"/>
    <w:rsid w:val="0069094E"/>
    <w:rsid w:val="00690C47"/>
    <w:rsid w:val="00690F26"/>
    <w:rsid w:val="006910FB"/>
    <w:rsid w:val="00691455"/>
    <w:rsid w:val="006920F2"/>
    <w:rsid w:val="0069379A"/>
    <w:rsid w:val="00693CF0"/>
    <w:rsid w:val="00693DDD"/>
    <w:rsid w:val="00694148"/>
    <w:rsid w:val="00694908"/>
    <w:rsid w:val="00694CA3"/>
    <w:rsid w:val="00694E11"/>
    <w:rsid w:val="00694FEC"/>
    <w:rsid w:val="00695555"/>
    <w:rsid w:val="00695DB1"/>
    <w:rsid w:val="00696015"/>
    <w:rsid w:val="006961A7"/>
    <w:rsid w:val="00696B8B"/>
    <w:rsid w:val="00696EA8"/>
    <w:rsid w:val="00697146"/>
    <w:rsid w:val="00697314"/>
    <w:rsid w:val="006A033D"/>
    <w:rsid w:val="006A0AFD"/>
    <w:rsid w:val="006A0BB9"/>
    <w:rsid w:val="006A0FE8"/>
    <w:rsid w:val="006A1091"/>
    <w:rsid w:val="006A148C"/>
    <w:rsid w:val="006A1585"/>
    <w:rsid w:val="006A1AAA"/>
    <w:rsid w:val="006A1C9E"/>
    <w:rsid w:val="006A1CD6"/>
    <w:rsid w:val="006A1E3F"/>
    <w:rsid w:val="006A33EC"/>
    <w:rsid w:val="006A34C9"/>
    <w:rsid w:val="006A34CA"/>
    <w:rsid w:val="006A39AE"/>
    <w:rsid w:val="006A3A24"/>
    <w:rsid w:val="006A3B23"/>
    <w:rsid w:val="006A4344"/>
    <w:rsid w:val="006A43E6"/>
    <w:rsid w:val="006A44A0"/>
    <w:rsid w:val="006A478F"/>
    <w:rsid w:val="006A4C90"/>
    <w:rsid w:val="006A5CD4"/>
    <w:rsid w:val="006A5D77"/>
    <w:rsid w:val="006A62BE"/>
    <w:rsid w:val="006A7685"/>
    <w:rsid w:val="006A76B3"/>
    <w:rsid w:val="006A770D"/>
    <w:rsid w:val="006A7BA3"/>
    <w:rsid w:val="006A7F21"/>
    <w:rsid w:val="006B0546"/>
    <w:rsid w:val="006B0563"/>
    <w:rsid w:val="006B0DFB"/>
    <w:rsid w:val="006B1137"/>
    <w:rsid w:val="006B1622"/>
    <w:rsid w:val="006B1BFB"/>
    <w:rsid w:val="006B1E55"/>
    <w:rsid w:val="006B2034"/>
    <w:rsid w:val="006B23B0"/>
    <w:rsid w:val="006B260A"/>
    <w:rsid w:val="006B3C13"/>
    <w:rsid w:val="006B431B"/>
    <w:rsid w:val="006B4A8D"/>
    <w:rsid w:val="006B4A92"/>
    <w:rsid w:val="006B54FD"/>
    <w:rsid w:val="006B68CD"/>
    <w:rsid w:val="006B7110"/>
    <w:rsid w:val="006B7E35"/>
    <w:rsid w:val="006C043D"/>
    <w:rsid w:val="006C0457"/>
    <w:rsid w:val="006C0494"/>
    <w:rsid w:val="006C1612"/>
    <w:rsid w:val="006C1E43"/>
    <w:rsid w:val="006C21DF"/>
    <w:rsid w:val="006C25E5"/>
    <w:rsid w:val="006C25F0"/>
    <w:rsid w:val="006C2961"/>
    <w:rsid w:val="006C35C8"/>
    <w:rsid w:val="006C364A"/>
    <w:rsid w:val="006C3FF5"/>
    <w:rsid w:val="006C4AEC"/>
    <w:rsid w:val="006C528C"/>
    <w:rsid w:val="006C5AC6"/>
    <w:rsid w:val="006C6097"/>
    <w:rsid w:val="006C74B5"/>
    <w:rsid w:val="006D08BB"/>
    <w:rsid w:val="006D0EC3"/>
    <w:rsid w:val="006D1AA5"/>
    <w:rsid w:val="006D2168"/>
    <w:rsid w:val="006D2225"/>
    <w:rsid w:val="006D2343"/>
    <w:rsid w:val="006D2D33"/>
    <w:rsid w:val="006D38C8"/>
    <w:rsid w:val="006D3AE2"/>
    <w:rsid w:val="006D46C5"/>
    <w:rsid w:val="006D478A"/>
    <w:rsid w:val="006D4909"/>
    <w:rsid w:val="006D4B71"/>
    <w:rsid w:val="006D4CDF"/>
    <w:rsid w:val="006D54E6"/>
    <w:rsid w:val="006D5847"/>
    <w:rsid w:val="006D5898"/>
    <w:rsid w:val="006D65D4"/>
    <w:rsid w:val="006D6600"/>
    <w:rsid w:val="006D692E"/>
    <w:rsid w:val="006D7299"/>
    <w:rsid w:val="006D756C"/>
    <w:rsid w:val="006D76E3"/>
    <w:rsid w:val="006E0A82"/>
    <w:rsid w:val="006E15BA"/>
    <w:rsid w:val="006E166A"/>
    <w:rsid w:val="006E1CB6"/>
    <w:rsid w:val="006E29F7"/>
    <w:rsid w:val="006E2A07"/>
    <w:rsid w:val="006E2D1F"/>
    <w:rsid w:val="006E4874"/>
    <w:rsid w:val="006E4DFE"/>
    <w:rsid w:val="006E4E9D"/>
    <w:rsid w:val="006E52FF"/>
    <w:rsid w:val="006E5467"/>
    <w:rsid w:val="006E5831"/>
    <w:rsid w:val="006E616F"/>
    <w:rsid w:val="006E63E1"/>
    <w:rsid w:val="006E6E17"/>
    <w:rsid w:val="006E7073"/>
    <w:rsid w:val="006E7B14"/>
    <w:rsid w:val="006F01AB"/>
    <w:rsid w:val="006F01E0"/>
    <w:rsid w:val="006F0370"/>
    <w:rsid w:val="006F087A"/>
    <w:rsid w:val="006F0C0B"/>
    <w:rsid w:val="006F137B"/>
    <w:rsid w:val="006F17EF"/>
    <w:rsid w:val="006F1E7D"/>
    <w:rsid w:val="006F23D6"/>
    <w:rsid w:val="006F3CC6"/>
    <w:rsid w:val="006F3D11"/>
    <w:rsid w:val="006F3FC5"/>
    <w:rsid w:val="006F4AB2"/>
    <w:rsid w:val="006F51A1"/>
    <w:rsid w:val="006F599B"/>
    <w:rsid w:val="006F5BC6"/>
    <w:rsid w:val="006F60C9"/>
    <w:rsid w:val="006F639A"/>
    <w:rsid w:val="006F63A0"/>
    <w:rsid w:val="006F6401"/>
    <w:rsid w:val="006F6831"/>
    <w:rsid w:val="006F6B3F"/>
    <w:rsid w:val="006F7089"/>
    <w:rsid w:val="006F7094"/>
    <w:rsid w:val="006F70F7"/>
    <w:rsid w:val="006F738F"/>
    <w:rsid w:val="006F79E3"/>
    <w:rsid w:val="006F7C5D"/>
    <w:rsid w:val="007001F2"/>
    <w:rsid w:val="00700436"/>
    <w:rsid w:val="00700878"/>
    <w:rsid w:val="0070097B"/>
    <w:rsid w:val="0070143A"/>
    <w:rsid w:val="00701C31"/>
    <w:rsid w:val="00701E96"/>
    <w:rsid w:val="00702351"/>
    <w:rsid w:val="00702EA3"/>
    <w:rsid w:val="00703551"/>
    <w:rsid w:val="0070371E"/>
    <w:rsid w:val="00703947"/>
    <w:rsid w:val="00703E55"/>
    <w:rsid w:val="00704393"/>
    <w:rsid w:val="0070513C"/>
    <w:rsid w:val="00705352"/>
    <w:rsid w:val="00705C1F"/>
    <w:rsid w:val="00705E04"/>
    <w:rsid w:val="007067EB"/>
    <w:rsid w:val="00707258"/>
    <w:rsid w:val="007074BB"/>
    <w:rsid w:val="0070794B"/>
    <w:rsid w:val="00707AC9"/>
    <w:rsid w:val="00707F3A"/>
    <w:rsid w:val="0071039E"/>
    <w:rsid w:val="007108AB"/>
    <w:rsid w:val="00710FD5"/>
    <w:rsid w:val="00711064"/>
    <w:rsid w:val="00711B41"/>
    <w:rsid w:val="0071233B"/>
    <w:rsid w:val="007129D7"/>
    <w:rsid w:val="007139B3"/>
    <w:rsid w:val="00714437"/>
    <w:rsid w:val="007158BB"/>
    <w:rsid w:val="00715DE0"/>
    <w:rsid w:val="00715FB1"/>
    <w:rsid w:val="0071669B"/>
    <w:rsid w:val="00716D0B"/>
    <w:rsid w:val="007175C3"/>
    <w:rsid w:val="007201C1"/>
    <w:rsid w:val="00720F14"/>
    <w:rsid w:val="00720F62"/>
    <w:rsid w:val="00721DAD"/>
    <w:rsid w:val="00722601"/>
    <w:rsid w:val="00722EBE"/>
    <w:rsid w:val="00722FBF"/>
    <w:rsid w:val="0072324A"/>
    <w:rsid w:val="007236F2"/>
    <w:rsid w:val="007239A4"/>
    <w:rsid w:val="00723DFF"/>
    <w:rsid w:val="00723FB3"/>
    <w:rsid w:val="007248BB"/>
    <w:rsid w:val="007257DF"/>
    <w:rsid w:val="007267F5"/>
    <w:rsid w:val="0072680F"/>
    <w:rsid w:val="0072693F"/>
    <w:rsid w:val="0072715D"/>
    <w:rsid w:val="007272AE"/>
    <w:rsid w:val="007275F1"/>
    <w:rsid w:val="0073075D"/>
    <w:rsid w:val="007309CA"/>
    <w:rsid w:val="00730EE6"/>
    <w:rsid w:val="00731714"/>
    <w:rsid w:val="00731B53"/>
    <w:rsid w:val="00731B95"/>
    <w:rsid w:val="00732108"/>
    <w:rsid w:val="0073234F"/>
    <w:rsid w:val="007330AB"/>
    <w:rsid w:val="00733762"/>
    <w:rsid w:val="007347CA"/>
    <w:rsid w:val="00734C9D"/>
    <w:rsid w:val="00734E00"/>
    <w:rsid w:val="00735077"/>
    <w:rsid w:val="007350BA"/>
    <w:rsid w:val="007360CC"/>
    <w:rsid w:val="0073679E"/>
    <w:rsid w:val="00737E2F"/>
    <w:rsid w:val="00740622"/>
    <w:rsid w:val="00740758"/>
    <w:rsid w:val="00740845"/>
    <w:rsid w:val="00741075"/>
    <w:rsid w:val="007416C5"/>
    <w:rsid w:val="00741912"/>
    <w:rsid w:val="00741BE1"/>
    <w:rsid w:val="00741E94"/>
    <w:rsid w:val="007423B9"/>
    <w:rsid w:val="00742864"/>
    <w:rsid w:val="00742AAC"/>
    <w:rsid w:val="00742C72"/>
    <w:rsid w:val="007445F1"/>
    <w:rsid w:val="007449C1"/>
    <w:rsid w:val="00745281"/>
    <w:rsid w:val="0074530C"/>
    <w:rsid w:val="007459A1"/>
    <w:rsid w:val="00745BCD"/>
    <w:rsid w:val="00745E21"/>
    <w:rsid w:val="007466AC"/>
    <w:rsid w:val="00746E20"/>
    <w:rsid w:val="007470B8"/>
    <w:rsid w:val="0074761C"/>
    <w:rsid w:val="00747624"/>
    <w:rsid w:val="007476BF"/>
    <w:rsid w:val="0074799E"/>
    <w:rsid w:val="007502B0"/>
    <w:rsid w:val="00750689"/>
    <w:rsid w:val="00750954"/>
    <w:rsid w:val="00751545"/>
    <w:rsid w:val="00751EA2"/>
    <w:rsid w:val="00752586"/>
    <w:rsid w:val="00752614"/>
    <w:rsid w:val="00752AED"/>
    <w:rsid w:val="00753204"/>
    <w:rsid w:val="00753C86"/>
    <w:rsid w:val="00753D39"/>
    <w:rsid w:val="00753EF6"/>
    <w:rsid w:val="007548E8"/>
    <w:rsid w:val="0075610F"/>
    <w:rsid w:val="007564A5"/>
    <w:rsid w:val="007569E9"/>
    <w:rsid w:val="00756A23"/>
    <w:rsid w:val="00756DC8"/>
    <w:rsid w:val="00756F28"/>
    <w:rsid w:val="007570E0"/>
    <w:rsid w:val="007573CC"/>
    <w:rsid w:val="007573D7"/>
    <w:rsid w:val="0075761D"/>
    <w:rsid w:val="007579B0"/>
    <w:rsid w:val="007601DE"/>
    <w:rsid w:val="00761CFF"/>
    <w:rsid w:val="007622F8"/>
    <w:rsid w:val="0076248E"/>
    <w:rsid w:val="007624DB"/>
    <w:rsid w:val="00762CC1"/>
    <w:rsid w:val="007633C7"/>
    <w:rsid w:val="00763B3C"/>
    <w:rsid w:val="00763E75"/>
    <w:rsid w:val="0076425D"/>
    <w:rsid w:val="007643BF"/>
    <w:rsid w:val="0076557D"/>
    <w:rsid w:val="0076575E"/>
    <w:rsid w:val="00765AE0"/>
    <w:rsid w:val="00765B39"/>
    <w:rsid w:val="00765FD3"/>
    <w:rsid w:val="00767AA0"/>
    <w:rsid w:val="00767B3E"/>
    <w:rsid w:val="00767D97"/>
    <w:rsid w:val="0077035A"/>
    <w:rsid w:val="00771313"/>
    <w:rsid w:val="00771C6B"/>
    <w:rsid w:val="00771EFE"/>
    <w:rsid w:val="00772426"/>
    <w:rsid w:val="007724AC"/>
    <w:rsid w:val="007725EF"/>
    <w:rsid w:val="00772DF3"/>
    <w:rsid w:val="00773F01"/>
    <w:rsid w:val="007743A3"/>
    <w:rsid w:val="00774DE6"/>
    <w:rsid w:val="0077531C"/>
    <w:rsid w:val="007756CC"/>
    <w:rsid w:val="00775763"/>
    <w:rsid w:val="00775A26"/>
    <w:rsid w:val="007762FD"/>
    <w:rsid w:val="007763F8"/>
    <w:rsid w:val="007764CE"/>
    <w:rsid w:val="00776A31"/>
    <w:rsid w:val="00776FF5"/>
    <w:rsid w:val="007779B9"/>
    <w:rsid w:val="00780408"/>
    <w:rsid w:val="0078095D"/>
    <w:rsid w:val="0078166F"/>
    <w:rsid w:val="00781774"/>
    <w:rsid w:val="007819F6"/>
    <w:rsid w:val="00781BBB"/>
    <w:rsid w:val="00781FF4"/>
    <w:rsid w:val="00782241"/>
    <w:rsid w:val="0078230A"/>
    <w:rsid w:val="00782724"/>
    <w:rsid w:val="00782D27"/>
    <w:rsid w:val="00782FE8"/>
    <w:rsid w:val="007830DC"/>
    <w:rsid w:val="00784977"/>
    <w:rsid w:val="0078510B"/>
    <w:rsid w:val="00785311"/>
    <w:rsid w:val="00785496"/>
    <w:rsid w:val="00785E32"/>
    <w:rsid w:val="00786430"/>
    <w:rsid w:val="0078663A"/>
    <w:rsid w:val="0078673D"/>
    <w:rsid w:val="007868F4"/>
    <w:rsid w:val="00787A13"/>
    <w:rsid w:val="0079170D"/>
    <w:rsid w:val="00791CED"/>
    <w:rsid w:val="00791F7C"/>
    <w:rsid w:val="00791FC3"/>
    <w:rsid w:val="007925B5"/>
    <w:rsid w:val="00792747"/>
    <w:rsid w:val="00792888"/>
    <w:rsid w:val="007928C4"/>
    <w:rsid w:val="00792930"/>
    <w:rsid w:val="00793A23"/>
    <w:rsid w:val="00793CB2"/>
    <w:rsid w:val="00793E1F"/>
    <w:rsid w:val="00794137"/>
    <w:rsid w:val="007947AE"/>
    <w:rsid w:val="00794AF8"/>
    <w:rsid w:val="00794E7A"/>
    <w:rsid w:val="00795474"/>
    <w:rsid w:val="0079559B"/>
    <w:rsid w:val="00795B8A"/>
    <w:rsid w:val="0079624E"/>
    <w:rsid w:val="00796B07"/>
    <w:rsid w:val="00796C7D"/>
    <w:rsid w:val="00796F53"/>
    <w:rsid w:val="007971A8"/>
    <w:rsid w:val="00797326"/>
    <w:rsid w:val="007974AA"/>
    <w:rsid w:val="007974EA"/>
    <w:rsid w:val="007974F0"/>
    <w:rsid w:val="00797661"/>
    <w:rsid w:val="00797AF6"/>
    <w:rsid w:val="00797B39"/>
    <w:rsid w:val="007A0040"/>
    <w:rsid w:val="007A05CA"/>
    <w:rsid w:val="007A1093"/>
    <w:rsid w:val="007A11D0"/>
    <w:rsid w:val="007A13DE"/>
    <w:rsid w:val="007A1D30"/>
    <w:rsid w:val="007A22EF"/>
    <w:rsid w:val="007A2308"/>
    <w:rsid w:val="007A2F00"/>
    <w:rsid w:val="007A376D"/>
    <w:rsid w:val="007A413B"/>
    <w:rsid w:val="007A45FA"/>
    <w:rsid w:val="007A4B80"/>
    <w:rsid w:val="007A4C9F"/>
    <w:rsid w:val="007A582B"/>
    <w:rsid w:val="007A58BC"/>
    <w:rsid w:val="007A60C6"/>
    <w:rsid w:val="007A6201"/>
    <w:rsid w:val="007A6232"/>
    <w:rsid w:val="007A691C"/>
    <w:rsid w:val="007A6D85"/>
    <w:rsid w:val="007A6FBB"/>
    <w:rsid w:val="007A710C"/>
    <w:rsid w:val="007A733B"/>
    <w:rsid w:val="007A762C"/>
    <w:rsid w:val="007A77B5"/>
    <w:rsid w:val="007B050C"/>
    <w:rsid w:val="007B138F"/>
    <w:rsid w:val="007B2A30"/>
    <w:rsid w:val="007B3EC9"/>
    <w:rsid w:val="007B4A92"/>
    <w:rsid w:val="007B4E04"/>
    <w:rsid w:val="007B4ED3"/>
    <w:rsid w:val="007B52AA"/>
    <w:rsid w:val="007B5821"/>
    <w:rsid w:val="007B5D10"/>
    <w:rsid w:val="007B622E"/>
    <w:rsid w:val="007B6241"/>
    <w:rsid w:val="007B6377"/>
    <w:rsid w:val="007B665F"/>
    <w:rsid w:val="007B6D5C"/>
    <w:rsid w:val="007B7171"/>
    <w:rsid w:val="007B77D8"/>
    <w:rsid w:val="007B7B26"/>
    <w:rsid w:val="007B7C70"/>
    <w:rsid w:val="007B7D07"/>
    <w:rsid w:val="007C0999"/>
    <w:rsid w:val="007C1112"/>
    <w:rsid w:val="007C1521"/>
    <w:rsid w:val="007C1A74"/>
    <w:rsid w:val="007C1CE5"/>
    <w:rsid w:val="007C1EEC"/>
    <w:rsid w:val="007C1FAD"/>
    <w:rsid w:val="007C285B"/>
    <w:rsid w:val="007C2920"/>
    <w:rsid w:val="007C29C7"/>
    <w:rsid w:val="007C2BD6"/>
    <w:rsid w:val="007C2D62"/>
    <w:rsid w:val="007C32DD"/>
    <w:rsid w:val="007C45D5"/>
    <w:rsid w:val="007C46D2"/>
    <w:rsid w:val="007C5628"/>
    <w:rsid w:val="007C5EEA"/>
    <w:rsid w:val="007C67B3"/>
    <w:rsid w:val="007C6C1C"/>
    <w:rsid w:val="007C7E69"/>
    <w:rsid w:val="007C7E6A"/>
    <w:rsid w:val="007D0AEA"/>
    <w:rsid w:val="007D0B69"/>
    <w:rsid w:val="007D0C0B"/>
    <w:rsid w:val="007D1643"/>
    <w:rsid w:val="007D187B"/>
    <w:rsid w:val="007D199D"/>
    <w:rsid w:val="007D29A5"/>
    <w:rsid w:val="007D3A03"/>
    <w:rsid w:val="007D3A39"/>
    <w:rsid w:val="007D40FF"/>
    <w:rsid w:val="007D45E0"/>
    <w:rsid w:val="007D46C8"/>
    <w:rsid w:val="007D4914"/>
    <w:rsid w:val="007D4D14"/>
    <w:rsid w:val="007D51F1"/>
    <w:rsid w:val="007D5278"/>
    <w:rsid w:val="007D57EB"/>
    <w:rsid w:val="007D5ADD"/>
    <w:rsid w:val="007D628B"/>
    <w:rsid w:val="007D6738"/>
    <w:rsid w:val="007D683A"/>
    <w:rsid w:val="007D6F86"/>
    <w:rsid w:val="007D70F7"/>
    <w:rsid w:val="007E00E0"/>
    <w:rsid w:val="007E00EA"/>
    <w:rsid w:val="007E0B59"/>
    <w:rsid w:val="007E0EEB"/>
    <w:rsid w:val="007E2333"/>
    <w:rsid w:val="007E24F5"/>
    <w:rsid w:val="007E261F"/>
    <w:rsid w:val="007E2EFA"/>
    <w:rsid w:val="007E30A7"/>
    <w:rsid w:val="007E3387"/>
    <w:rsid w:val="007E36B0"/>
    <w:rsid w:val="007E3C15"/>
    <w:rsid w:val="007E3E10"/>
    <w:rsid w:val="007E42D9"/>
    <w:rsid w:val="007E4A49"/>
    <w:rsid w:val="007E5AC0"/>
    <w:rsid w:val="007E64DA"/>
    <w:rsid w:val="007E6697"/>
    <w:rsid w:val="007E6A3F"/>
    <w:rsid w:val="007E7041"/>
    <w:rsid w:val="007E745B"/>
    <w:rsid w:val="007E7506"/>
    <w:rsid w:val="007E7BBE"/>
    <w:rsid w:val="007E7EEE"/>
    <w:rsid w:val="007F0232"/>
    <w:rsid w:val="007F0361"/>
    <w:rsid w:val="007F0BDE"/>
    <w:rsid w:val="007F0CDE"/>
    <w:rsid w:val="007F1B5E"/>
    <w:rsid w:val="007F1C63"/>
    <w:rsid w:val="007F2B7B"/>
    <w:rsid w:val="007F2E50"/>
    <w:rsid w:val="007F33B5"/>
    <w:rsid w:val="007F3ACD"/>
    <w:rsid w:val="007F3CBC"/>
    <w:rsid w:val="007F3E46"/>
    <w:rsid w:val="007F4267"/>
    <w:rsid w:val="007F45B6"/>
    <w:rsid w:val="007F48A3"/>
    <w:rsid w:val="007F4BA6"/>
    <w:rsid w:val="007F4D8E"/>
    <w:rsid w:val="007F5882"/>
    <w:rsid w:val="007F58FD"/>
    <w:rsid w:val="007F593E"/>
    <w:rsid w:val="007F5D2D"/>
    <w:rsid w:val="007F62CB"/>
    <w:rsid w:val="007F70EC"/>
    <w:rsid w:val="00800156"/>
    <w:rsid w:val="00800B97"/>
    <w:rsid w:val="00800D2F"/>
    <w:rsid w:val="00800DAD"/>
    <w:rsid w:val="00800F6D"/>
    <w:rsid w:val="008017D1"/>
    <w:rsid w:val="00801C74"/>
    <w:rsid w:val="00801DDA"/>
    <w:rsid w:val="00801FC1"/>
    <w:rsid w:val="00802247"/>
    <w:rsid w:val="00802BE4"/>
    <w:rsid w:val="00802C64"/>
    <w:rsid w:val="008034C2"/>
    <w:rsid w:val="00803765"/>
    <w:rsid w:val="00803DBE"/>
    <w:rsid w:val="00804191"/>
    <w:rsid w:val="0080440C"/>
    <w:rsid w:val="008045D6"/>
    <w:rsid w:val="008045F5"/>
    <w:rsid w:val="0080513B"/>
    <w:rsid w:val="008057D4"/>
    <w:rsid w:val="00805DB5"/>
    <w:rsid w:val="00806138"/>
    <w:rsid w:val="00806EEE"/>
    <w:rsid w:val="008073CD"/>
    <w:rsid w:val="00807447"/>
    <w:rsid w:val="00807B19"/>
    <w:rsid w:val="0081005A"/>
    <w:rsid w:val="00811683"/>
    <w:rsid w:val="00811DCD"/>
    <w:rsid w:val="00811F9A"/>
    <w:rsid w:val="0081240E"/>
    <w:rsid w:val="00812A50"/>
    <w:rsid w:val="008135E3"/>
    <w:rsid w:val="00813AFC"/>
    <w:rsid w:val="00813C42"/>
    <w:rsid w:val="00813ED3"/>
    <w:rsid w:val="008155B5"/>
    <w:rsid w:val="0081595C"/>
    <w:rsid w:val="00816C6A"/>
    <w:rsid w:val="00816F74"/>
    <w:rsid w:val="008171A8"/>
    <w:rsid w:val="0081743B"/>
    <w:rsid w:val="008174EE"/>
    <w:rsid w:val="00817BFB"/>
    <w:rsid w:val="00820288"/>
    <w:rsid w:val="00820325"/>
    <w:rsid w:val="00820374"/>
    <w:rsid w:val="00820953"/>
    <w:rsid w:val="00820AE1"/>
    <w:rsid w:val="008219DD"/>
    <w:rsid w:val="00821EA4"/>
    <w:rsid w:val="008222D9"/>
    <w:rsid w:val="008224C8"/>
    <w:rsid w:val="008227E4"/>
    <w:rsid w:val="00822904"/>
    <w:rsid w:val="00822AAB"/>
    <w:rsid w:val="00822B7E"/>
    <w:rsid w:val="0082315F"/>
    <w:rsid w:val="008233CE"/>
    <w:rsid w:val="008234D5"/>
    <w:rsid w:val="008237B3"/>
    <w:rsid w:val="0082398E"/>
    <w:rsid w:val="00823BE6"/>
    <w:rsid w:val="00824179"/>
    <w:rsid w:val="008249F8"/>
    <w:rsid w:val="0082565F"/>
    <w:rsid w:val="008259B6"/>
    <w:rsid w:val="00825D78"/>
    <w:rsid w:val="00826389"/>
    <w:rsid w:val="0082641F"/>
    <w:rsid w:val="00826B88"/>
    <w:rsid w:val="00827075"/>
    <w:rsid w:val="00827B6B"/>
    <w:rsid w:val="00827C94"/>
    <w:rsid w:val="00827CF2"/>
    <w:rsid w:val="008301CC"/>
    <w:rsid w:val="00830CFA"/>
    <w:rsid w:val="00830D4F"/>
    <w:rsid w:val="00830FDC"/>
    <w:rsid w:val="008312A1"/>
    <w:rsid w:val="00831870"/>
    <w:rsid w:val="0083217A"/>
    <w:rsid w:val="00832847"/>
    <w:rsid w:val="008332A3"/>
    <w:rsid w:val="00833DA2"/>
    <w:rsid w:val="00833F1F"/>
    <w:rsid w:val="0083453D"/>
    <w:rsid w:val="0083499A"/>
    <w:rsid w:val="00834E31"/>
    <w:rsid w:val="00835421"/>
    <w:rsid w:val="008360B9"/>
    <w:rsid w:val="00836651"/>
    <w:rsid w:val="00836ACC"/>
    <w:rsid w:val="00836B93"/>
    <w:rsid w:val="00836DCC"/>
    <w:rsid w:val="0083740D"/>
    <w:rsid w:val="00837844"/>
    <w:rsid w:val="008406F5"/>
    <w:rsid w:val="00840F63"/>
    <w:rsid w:val="00841736"/>
    <w:rsid w:val="008417B0"/>
    <w:rsid w:val="00841851"/>
    <w:rsid w:val="00841D7E"/>
    <w:rsid w:val="00841DCD"/>
    <w:rsid w:val="00841ED2"/>
    <w:rsid w:val="00841F72"/>
    <w:rsid w:val="008425E7"/>
    <w:rsid w:val="00842655"/>
    <w:rsid w:val="00843E60"/>
    <w:rsid w:val="00844513"/>
    <w:rsid w:val="008447FC"/>
    <w:rsid w:val="008450A5"/>
    <w:rsid w:val="00845298"/>
    <w:rsid w:val="0084545D"/>
    <w:rsid w:val="00845904"/>
    <w:rsid w:val="008460AB"/>
    <w:rsid w:val="00846D94"/>
    <w:rsid w:val="0085025F"/>
    <w:rsid w:val="008502E3"/>
    <w:rsid w:val="008503B0"/>
    <w:rsid w:val="008504EE"/>
    <w:rsid w:val="00850811"/>
    <w:rsid w:val="00850D37"/>
    <w:rsid w:val="0085273C"/>
    <w:rsid w:val="00852ADB"/>
    <w:rsid w:val="00853D05"/>
    <w:rsid w:val="008540F7"/>
    <w:rsid w:val="00854690"/>
    <w:rsid w:val="008546F1"/>
    <w:rsid w:val="0085474E"/>
    <w:rsid w:val="00854983"/>
    <w:rsid w:val="0085508F"/>
    <w:rsid w:val="00855351"/>
    <w:rsid w:val="00855FD0"/>
    <w:rsid w:val="00856040"/>
    <w:rsid w:val="008568DE"/>
    <w:rsid w:val="00856BE2"/>
    <w:rsid w:val="008575A1"/>
    <w:rsid w:val="008575FE"/>
    <w:rsid w:val="0085789F"/>
    <w:rsid w:val="00857A5B"/>
    <w:rsid w:val="00857E6F"/>
    <w:rsid w:val="00860ACC"/>
    <w:rsid w:val="008613EF"/>
    <w:rsid w:val="008619EC"/>
    <w:rsid w:val="00862B4E"/>
    <w:rsid w:val="00862CBD"/>
    <w:rsid w:val="0086325E"/>
    <w:rsid w:val="0086534C"/>
    <w:rsid w:val="008655AA"/>
    <w:rsid w:val="00865672"/>
    <w:rsid w:val="0086587F"/>
    <w:rsid w:val="00865E48"/>
    <w:rsid w:val="0086611B"/>
    <w:rsid w:val="00866A81"/>
    <w:rsid w:val="00866F1F"/>
    <w:rsid w:val="00867604"/>
    <w:rsid w:val="008677AD"/>
    <w:rsid w:val="00870238"/>
    <w:rsid w:val="008703FD"/>
    <w:rsid w:val="0087089F"/>
    <w:rsid w:val="0087295E"/>
    <w:rsid w:val="00872A32"/>
    <w:rsid w:val="00872F68"/>
    <w:rsid w:val="00873720"/>
    <w:rsid w:val="0087395B"/>
    <w:rsid w:val="00873D12"/>
    <w:rsid w:val="00874004"/>
    <w:rsid w:val="00874241"/>
    <w:rsid w:val="008746C2"/>
    <w:rsid w:val="0087478F"/>
    <w:rsid w:val="00874D7E"/>
    <w:rsid w:val="00874EC7"/>
    <w:rsid w:val="00875162"/>
    <w:rsid w:val="00875694"/>
    <w:rsid w:val="00875DF6"/>
    <w:rsid w:val="00876067"/>
    <w:rsid w:val="00876865"/>
    <w:rsid w:val="0087774E"/>
    <w:rsid w:val="008800F1"/>
    <w:rsid w:val="008801B5"/>
    <w:rsid w:val="008802D6"/>
    <w:rsid w:val="00880364"/>
    <w:rsid w:val="008803A5"/>
    <w:rsid w:val="00880DE5"/>
    <w:rsid w:val="00881270"/>
    <w:rsid w:val="00881C6D"/>
    <w:rsid w:val="00881F54"/>
    <w:rsid w:val="00881F92"/>
    <w:rsid w:val="0088209D"/>
    <w:rsid w:val="008820C0"/>
    <w:rsid w:val="008825B0"/>
    <w:rsid w:val="00882A3C"/>
    <w:rsid w:val="008839FA"/>
    <w:rsid w:val="00883BB8"/>
    <w:rsid w:val="00883D8E"/>
    <w:rsid w:val="008842F2"/>
    <w:rsid w:val="00884973"/>
    <w:rsid w:val="00884E1E"/>
    <w:rsid w:val="008857F3"/>
    <w:rsid w:val="00885F16"/>
    <w:rsid w:val="00886989"/>
    <w:rsid w:val="00886C8F"/>
    <w:rsid w:val="00886EC1"/>
    <w:rsid w:val="008877DF"/>
    <w:rsid w:val="00887D4E"/>
    <w:rsid w:val="00887E9D"/>
    <w:rsid w:val="00887F53"/>
    <w:rsid w:val="00890DDC"/>
    <w:rsid w:val="008913AA"/>
    <w:rsid w:val="00891C04"/>
    <w:rsid w:val="008922C5"/>
    <w:rsid w:val="008924B2"/>
    <w:rsid w:val="00892A67"/>
    <w:rsid w:val="00892F99"/>
    <w:rsid w:val="008939F7"/>
    <w:rsid w:val="00894650"/>
    <w:rsid w:val="00894B72"/>
    <w:rsid w:val="008958BE"/>
    <w:rsid w:val="00895EA9"/>
    <w:rsid w:val="008963D7"/>
    <w:rsid w:val="00896855"/>
    <w:rsid w:val="008969F1"/>
    <w:rsid w:val="00897194"/>
    <w:rsid w:val="00897FFE"/>
    <w:rsid w:val="008A1409"/>
    <w:rsid w:val="008A14C8"/>
    <w:rsid w:val="008A1A17"/>
    <w:rsid w:val="008A1C27"/>
    <w:rsid w:val="008A1DBE"/>
    <w:rsid w:val="008A2238"/>
    <w:rsid w:val="008A255A"/>
    <w:rsid w:val="008A2645"/>
    <w:rsid w:val="008A2A45"/>
    <w:rsid w:val="008A2BDF"/>
    <w:rsid w:val="008A3396"/>
    <w:rsid w:val="008A3C17"/>
    <w:rsid w:val="008A3E18"/>
    <w:rsid w:val="008A3E3A"/>
    <w:rsid w:val="008A4275"/>
    <w:rsid w:val="008A435C"/>
    <w:rsid w:val="008A44D8"/>
    <w:rsid w:val="008A45BE"/>
    <w:rsid w:val="008A4859"/>
    <w:rsid w:val="008A58C3"/>
    <w:rsid w:val="008A603B"/>
    <w:rsid w:val="008A60F0"/>
    <w:rsid w:val="008A6F73"/>
    <w:rsid w:val="008A7107"/>
    <w:rsid w:val="008A7628"/>
    <w:rsid w:val="008A7C14"/>
    <w:rsid w:val="008A7D61"/>
    <w:rsid w:val="008A7E13"/>
    <w:rsid w:val="008B0114"/>
    <w:rsid w:val="008B0983"/>
    <w:rsid w:val="008B0A48"/>
    <w:rsid w:val="008B0BBF"/>
    <w:rsid w:val="008B0CBE"/>
    <w:rsid w:val="008B12E7"/>
    <w:rsid w:val="008B18C5"/>
    <w:rsid w:val="008B1B94"/>
    <w:rsid w:val="008B2842"/>
    <w:rsid w:val="008B2B3A"/>
    <w:rsid w:val="008B2D99"/>
    <w:rsid w:val="008B3C08"/>
    <w:rsid w:val="008B42A1"/>
    <w:rsid w:val="008B5D16"/>
    <w:rsid w:val="008B5DA6"/>
    <w:rsid w:val="008B6037"/>
    <w:rsid w:val="008B6C99"/>
    <w:rsid w:val="008B6F13"/>
    <w:rsid w:val="008B7DF0"/>
    <w:rsid w:val="008C0138"/>
    <w:rsid w:val="008C07BD"/>
    <w:rsid w:val="008C0A90"/>
    <w:rsid w:val="008C0D71"/>
    <w:rsid w:val="008C0EC9"/>
    <w:rsid w:val="008C0ED9"/>
    <w:rsid w:val="008C1B88"/>
    <w:rsid w:val="008C1C93"/>
    <w:rsid w:val="008C2450"/>
    <w:rsid w:val="008C25D1"/>
    <w:rsid w:val="008C2DDC"/>
    <w:rsid w:val="008C2E49"/>
    <w:rsid w:val="008C3136"/>
    <w:rsid w:val="008C32F0"/>
    <w:rsid w:val="008C344F"/>
    <w:rsid w:val="008C35A6"/>
    <w:rsid w:val="008C39FA"/>
    <w:rsid w:val="008C3AAD"/>
    <w:rsid w:val="008C3E94"/>
    <w:rsid w:val="008C41A3"/>
    <w:rsid w:val="008C4419"/>
    <w:rsid w:val="008C464D"/>
    <w:rsid w:val="008C481F"/>
    <w:rsid w:val="008C4D8F"/>
    <w:rsid w:val="008C4EB6"/>
    <w:rsid w:val="008C554C"/>
    <w:rsid w:val="008C5877"/>
    <w:rsid w:val="008C5AB2"/>
    <w:rsid w:val="008C5EB7"/>
    <w:rsid w:val="008C5F14"/>
    <w:rsid w:val="008C6228"/>
    <w:rsid w:val="008C6B8D"/>
    <w:rsid w:val="008C6DE1"/>
    <w:rsid w:val="008C72E9"/>
    <w:rsid w:val="008C7304"/>
    <w:rsid w:val="008D0670"/>
    <w:rsid w:val="008D0CAB"/>
    <w:rsid w:val="008D12F8"/>
    <w:rsid w:val="008D13C7"/>
    <w:rsid w:val="008D182C"/>
    <w:rsid w:val="008D1E08"/>
    <w:rsid w:val="008D220C"/>
    <w:rsid w:val="008D2645"/>
    <w:rsid w:val="008D292C"/>
    <w:rsid w:val="008D29F8"/>
    <w:rsid w:val="008D3408"/>
    <w:rsid w:val="008D3691"/>
    <w:rsid w:val="008D3C09"/>
    <w:rsid w:val="008D4542"/>
    <w:rsid w:val="008D48F9"/>
    <w:rsid w:val="008D4E79"/>
    <w:rsid w:val="008D4EB1"/>
    <w:rsid w:val="008D4F13"/>
    <w:rsid w:val="008D5110"/>
    <w:rsid w:val="008D5373"/>
    <w:rsid w:val="008D58FA"/>
    <w:rsid w:val="008D5B04"/>
    <w:rsid w:val="008D5DF5"/>
    <w:rsid w:val="008D5E15"/>
    <w:rsid w:val="008D5E90"/>
    <w:rsid w:val="008D6CBA"/>
    <w:rsid w:val="008D6D9D"/>
    <w:rsid w:val="008D770E"/>
    <w:rsid w:val="008D7BD1"/>
    <w:rsid w:val="008E02FF"/>
    <w:rsid w:val="008E0A47"/>
    <w:rsid w:val="008E0A93"/>
    <w:rsid w:val="008E0F77"/>
    <w:rsid w:val="008E1D0E"/>
    <w:rsid w:val="008E2238"/>
    <w:rsid w:val="008E2AC5"/>
    <w:rsid w:val="008E2CF2"/>
    <w:rsid w:val="008E2EF5"/>
    <w:rsid w:val="008E2FA3"/>
    <w:rsid w:val="008E3006"/>
    <w:rsid w:val="008E371E"/>
    <w:rsid w:val="008E39B5"/>
    <w:rsid w:val="008E471F"/>
    <w:rsid w:val="008E4C57"/>
    <w:rsid w:val="008E4C59"/>
    <w:rsid w:val="008E51C2"/>
    <w:rsid w:val="008E5203"/>
    <w:rsid w:val="008E54F0"/>
    <w:rsid w:val="008E5AF7"/>
    <w:rsid w:val="008E6062"/>
    <w:rsid w:val="008E66D7"/>
    <w:rsid w:val="008E67DE"/>
    <w:rsid w:val="008E6996"/>
    <w:rsid w:val="008E700B"/>
    <w:rsid w:val="008F0069"/>
    <w:rsid w:val="008F0C42"/>
    <w:rsid w:val="008F0EF1"/>
    <w:rsid w:val="008F117F"/>
    <w:rsid w:val="008F1989"/>
    <w:rsid w:val="008F1A1C"/>
    <w:rsid w:val="008F1A75"/>
    <w:rsid w:val="008F1DE8"/>
    <w:rsid w:val="008F1EB7"/>
    <w:rsid w:val="008F2571"/>
    <w:rsid w:val="008F2717"/>
    <w:rsid w:val="008F29D6"/>
    <w:rsid w:val="008F2A0A"/>
    <w:rsid w:val="008F3587"/>
    <w:rsid w:val="008F3D9A"/>
    <w:rsid w:val="008F3E9E"/>
    <w:rsid w:val="008F4894"/>
    <w:rsid w:val="008F5348"/>
    <w:rsid w:val="008F5754"/>
    <w:rsid w:val="008F5DBE"/>
    <w:rsid w:val="008F6441"/>
    <w:rsid w:val="008F64D9"/>
    <w:rsid w:val="008F68DD"/>
    <w:rsid w:val="008F6D01"/>
    <w:rsid w:val="008F7467"/>
    <w:rsid w:val="008F77E8"/>
    <w:rsid w:val="008F79F8"/>
    <w:rsid w:val="008F7A8C"/>
    <w:rsid w:val="008F7AC1"/>
    <w:rsid w:val="008F7D45"/>
    <w:rsid w:val="009004D9"/>
    <w:rsid w:val="00900CFD"/>
    <w:rsid w:val="00900D97"/>
    <w:rsid w:val="00900F38"/>
    <w:rsid w:val="009013EA"/>
    <w:rsid w:val="00902674"/>
    <w:rsid w:val="00902AF6"/>
    <w:rsid w:val="00902EA7"/>
    <w:rsid w:val="0090333D"/>
    <w:rsid w:val="00903AAA"/>
    <w:rsid w:val="00903BC6"/>
    <w:rsid w:val="009040DB"/>
    <w:rsid w:val="00904141"/>
    <w:rsid w:val="0090422F"/>
    <w:rsid w:val="0090478D"/>
    <w:rsid w:val="009048B7"/>
    <w:rsid w:val="00904972"/>
    <w:rsid w:val="00904E9A"/>
    <w:rsid w:val="00904ECD"/>
    <w:rsid w:val="00905C4C"/>
    <w:rsid w:val="009062E5"/>
    <w:rsid w:val="0090641A"/>
    <w:rsid w:val="009065B9"/>
    <w:rsid w:val="00906FAF"/>
    <w:rsid w:val="00907973"/>
    <w:rsid w:val="009100FB"/>
    <w:rsid w:val="009110F7"/>
    <w:rsid w:val="0091126B"/>
    <w:rsid w:val="009115B7"/>
    <w:rsid w:val="009117DD"/>
    <w:rsid w:val="00911881"/>
    <w:rsid w:val="009120E7"/>
    <w:rsid w:val="0091241A"/>
    <w:rsid w:val="00912D77"/>
    <w:rsid w:val="0091316A"/>
    <w:rsid w:val="00913BFF"/>
    <w:rsid w:val="0091468F"/>
    <w:rsid w:val="00914906"/>
    <w:rsid w:val="00914AF5"/>
    <w:rsid w:val="00914B4F"/>
    <w:rsid w:val="009155DA"/>
    <w:rsid w:val="00916CAC"/>
    <w:rsid w:val="0091726E"/>
    <w:rsid w:val="00917C26"/>
    <w:rsid w:val="009208DB"/>
    <w:rsid w:val="00920CA3"/>
    <w:rsid w:val="00921003"/>
    <w:rsid w:val="009211AC"/>
    <w:rsid w:val="00921792"/>
    <w:rsid w:val="00921A34"/>
    <w:rsid w:val="009220B2"/>
    <w:rsid w:val="00922248"/>
    <w:rsid w:val="00922288"/>
    <w:rsid w:val="009225D9"/>
    <w:rsid w:val="0092270D"/>
    <w:rsid w:val="009229CB"/>
    <w:rsid w:val="00922A2D"/>
    <w:rsid w:val="00924F1B"/>
    <w:rsid w:val="00925EE2"/>
    <w:rsid w:val="009262C5"/>
    <w:rsid w:val="0092647E"/>
    <w:rsid w:val="00926650"/>
    <w:rsid w:val="00926E7B"/>
    <w:rsid w:val="00927246"/>
    <w:rsid w:val="00927320"/>
    <w:rsid w:val="00927599"/>
    <w:rsid w:val="0092794D"/>
    <w:rsid w:val="00927C70"/>
    <w:rsid w:val="00930982"/>
    <w:rsid w:val="009312DE"/>
    <w:rsid w:val="00931754"/>
    <w:rsid w:val="009318AF"/>
    <w:rsid w:val="00932399"/>
    <w:rsid w:val="009327EF"/>
    <w:rsid w:val="00932A68"/>
    <w:rsid w:val="00932F20"/>
    <w:rsid w:val="00933073"/>
    <w:rsid w:val="009334A5"/>
    <w:rsid w:val="00933544"/>
    <w:rsid w:val="00933B49"/>
    <w:rsid w:val="0093470A"/>
    <w:rsid w:val="00934786"/>
    <w:rsid w:val="00934A6D"/>
    <w:rsid w:val="00934D6E"/>
    <w:rsid w:val="009351FF"/>
    <w:rsid w:val="009363C1"/>
    <w:rsid w:val="009365E3"/>
    <w:rsid w:val="0093673C"/>
    <w:rsid w:val="009374F6"/>
    <w:rsid w:val="00937559"/>
    <w:rsid w:val="009376A1"/>
    <w:rsid w:val="00937F58"/>
    <w:rsid w:val="00940A1D"/>
    <w:rsid w:val="00940D08"/>
    <w:rsid w:val="009411DB"/>
    <w:rsid w:val="0094158F"/>
    <w:rsid w:val="0094168F"/>
    <w:rsid w:val="00942060"/>
    <w:rsid w:val="009424DA"/>
    <w:rsid w:val="00942E3A"/>
    <w:rsid w:val="00942F77"/>
    <w:rsid w:val="0094391A"/>
    <w:rsid w:val="00944E24"/>
    <w:rsid w:val="00945683"/>
    <w:rsid w:val="00945BB8"/>
    <w:rsid w:val="00945E2F"/>
    <w:rsid w:val="00946087"/>
    <w:rsid w:val="009465E3"/>
    <w:rsid w:val="00947373"/>
    <w:rsid w:val="00947878"/>
    <w:rsid w:val="00950791"/>
    <w:rsid w:val="00951827"/>
    <w:rsid w:val="0095198A"/>
    <w:rsid w:val="00953025"/>
    <w:rsid w:val="0095417C"/>
    <w:rsid w:val="00954185"/>
    <w:rsid w:val="009543F1"/>
    <w:rsid w:val="00954CBA"/>
    <w:rsid w:val="00954F91"/>
    <w:rsid w:val="0095570D"/>
    <w:rsid w:val="00955BD3"/>
    <w:rsid w:val="009561C6"/>
    <w:rsid w:val="00956545"/>
    <w:rsid w:val="00956EB0"/>
    <w:rsid w:val="00957083"/>
    <w:rsid w:val="0095759A"/>
    <w:rsid w:val="00957CF5"/>
    <w:rsid w:val="0096072C"/>
    <w:rsid w:val="00960767"/>
    <w:rsid w:val="009608C2"/>
    <w:rsid w:val="00960A32"/>
    <w:rsid w:val="00960A98"/>
    <w:rsid w:val="00960E8C"/>
    <w:rsid w:val="009619E3"/>
    <w:rsid w:val="00961BEB"/>
    <w:rsid w:val="00961EC4"/>
    <w:rsid w:val="009623D4"/>
    <w:rsid w:val="009624FA"/>
    <w:rsid w:val="009628AA"/>
    <w:rsid w:val="00962AD8"/>
    <w:rsid w:val="00962EDA"/>
    <w:rsid w:val="00962F35"/>
    <w:rsid w:val="009640A9"/>
    <w:rsid w:val="00964895"/>
    <w:rsid w:val="00964C3E"/>
    <w:rsid w:val="009651D6"/>
    <w:rsid w:val="009653D6"/>
    <w:rsid w:val="00965F3C"/>
    <w:rsid w:val="0096648D"/>
    <w:rsid w:val="0096669F"/>
    <w:rsid w:val="0096694F"/>
    <w:rsid w:val="00966C60"/>
    <w:rsid w:val="00967EA2"/>
    <w:rsid w:val="009707D9"/>
    <w:rsid w:val="00970C80"/>
    <w:rsid w:val="00970D0D"/>
    <w:rsid w:val="00970F09"/>
    <w:rsid w:val="00971C10"/>
    <w:rsid w:val="00971CCF"/>
    <w:rsid w:val="0097282C"/>
    <w:rsid w:val="00973567"/>
    <w:rsid w:val="00973F0C"/>
    <w:rsid w:val="00974EAA"/>
    <w:rsid w:val="009751FB"/>
    <w:rsid w:val="00975F95"/>
    <w:rsid w:val="009761B9"/>
    <w:rsid w:val="00976D78"/>
    <w:rsid w:val="0097722E"/>
    <w:rsid w:val="009778AE"/>
    <w:rsid w:val="00980959"/>
    <w:rsid w:val="00980B6D"/>
    <w:rsid w:val="0098286D"/>
    <w:rsid w:val="00983053"/>
    <w:rsid w:val="00983877"/>
    <w:rsid w:val="00983A8C"/>
    <w:rsid w:val="0098411E"/>
    <w:rsid w:val="009841F6"/>
    <w:rsid w:val="0098566C"/>
    <w:rsid w:val="009858EB"/>
    <w:rsid w:val="00985A7F"/>
    <w:rsid w:val="00985D26"/>
    <w:rsid w:val="0098724A"/>
    <w:rsid w:val="00987B7F"/>
    <w:rsid w:val="00987EFD"/>
    <w:rsid w:val="00990090"/>
    <w:rsid w:val="009901F0"/>
    <w:rsid w:val="00990B10"/>
    <w:rsid w:val="00990E03"/>
    <w:rsid w:val="0099109D"/>
    <w:rsid w:val="009915E3"/>
    <w:rsid w:val="0099234C"/>
    <w:rsid w:val="009926DB"/>
    <w:rsid w:val="00993082"/>
    <w:rsid w:val="00993C8B"/>
    <w:rsid w:val="00995E20"/>
    <w:rsid w:val="009964FD"/>
    <w:rsid w:val="009965E2"/>
    <w:rsid w:val="009968E4"/>
    <w:rsid w:val="0099729B"/>
    <w:rsid w:val="00997433"/>
    <w:rsid w:val="00997DCF"/>
    <w:rsid w:val="009A004F"/>
    <w:rsid w:val="009A03B6"/>
    <w:rsid w:val="009A0553"/>
    <w:rsid w:val="009A0F45"/>
    <w:rsid w:val="009A0FF2"/>
    <w:rsid w:val="009A160E"/>
    <w:rsid w:val="009A2115"/>
    <w:rsid w:val="009A2172"/>
    <w:rsid w:val="009A2461"/>
    <w:rsid w:val="009A2F04"/>
    <w:rsid w:val="009A3F47"/>
    <w:rsid w:val="009A4CF9"/>
    <w:rsid w:val="009A58BD"/>
    <w:rsid w:val="009A5A64"/>
    <w:rsid w:val="009A607D"/>
    <w:rsid w:val="009A67B1"/>
    <w:rsid w:val="009A798C"/>
    <w:rsid w:val="009A7B9A"/>
    <w:rsid w:val="009A7BE8"/>
    <w:rsid w:val="009B0016"/>
    <w:rsid w:val="009B0448"/>
    <w:rsid w:val="009B062A"/>
    <w:rsid w:val="009B0919"/>
    <w:rsid w:val="009B0921"/>
    <w:rsid w:val="009B0D37"/>
    <w:rsid w:val="009B0E2A"/>
    <w:rsid w:val="009B1411"/>
    <w:rsid w:val="009B1700"/>
    <w:rsid w:val="009B342F"/>
    <w:rsid w:val="009B34B2"/>
    <w:rsid w:val="009B3558"/>
    <w:rsid w:val="009B4434"/>
    <w:rsid w:val="009B451E"/>
    <w:rsid w:val="009B4B0F"/>
    <w:rsid w:val="009B4D2C"/>
    <w:rsid w:val="009B4F81"/>
    <w:rsid w:val="009B5504"/>
    <w:rsid w:val="009B5854"/>
    <w:rsid w:val="009B5BFD"/>
    <w:rsid w:val="009B6213"/>
    <w:rsid w:val="009B62E5"/>
    <w:rsid w:val="009B661F"/>
    <w:rsid w:val="009B6D6C"/>
    <w:rsid w:val="009B6F14"/>
    <w:rsid w:val="009B7440"/>
    <w:rsid w:val="009B777C"/>
    <w:rsid w:val="009C0741"/>
    <w:rsid w:val="009C0902"/>
    <w:rsid w:val="009C1997"/>
    <w:rsid w:val="009C26B4"/>
    <w:rsid w:val="009C4EAB"/>
    <w:rsid w:val="009C511E"/>
    <w:rsid w:val="009C5910"/>
    <w:rsid w:val="009C5DF0"/>
    <w:rsid w:val="009C60FD"/>
    <w:rsid w:val="009C6DB6"/>
    <w:rsid w:val="009C7653"/>
    <w:rsid w:val="009D0153"/>
    <w:rsid w:val="009D0272"/>
    <w:rsid w:val="009D0503"/>
    <w:rsid w:val="009D0636"/>
    <w:rsid w:val="009D0E72"/>
    <w:rsid w:val="009D1D8A"/>
    <w:rsid w:val="009D266F"/>
    <w:rsid w:val="009D26AE"/>
    <w:rsid w:val="009D2DD6"/>
    <w:rsid w:val="009D33CF"/>
    <w:rsid w:val="009D390F"/>
    <w:rsid w:val="009D3A9F"/>
    <w:rsid w:val="009D3EBA"/>
    <w:rsid w:val="009D420B"/>
    <w:rsid w:val="009D478B"/>
    <w:rsid w:val="009D4801"/>
    <w:rsid w:val="009D4BA8"/>
    <w:rsid w:val="009D4DCD"/>
    <w:rsid w:val="009D5036"/>
    <w:rsid w:val="009D58B3"/>
    <w:rsid w:val="009D5C52"/>
    <w:rsid w:val="009D5E3A"/>
    <w:rsid w:val="009D5E8A"/>
    <w:rsid w:val="009D607F"/>
    <w:rsid w:val="009D6150"/>
    <w:rsid w:val="009D668F"/>
    <w:rsid w:val="009D6F39"/>
    <w:rsid w:val="009D768A"/>
    <w:rsid w:val="009D7970"/>
    <w:rsid w:val="009D7CE9"/>
    <w:rsid w:val="009D7DF4"/>
    <w:rsid w:val="009D7EEA"/>
    <w:rsid w:val="009E01A8"/>
    <w:rsid w:val="009E0275"/>
    <w:rsid w:val="009E05CC"/>
    <w:rsid w:val="009E1703"/>
    <w:rsid w:val="009E2433"/>
    <w:rsid w:val="009E3038"/>
    <w:rsid w:val="009E350C"/>
    <w:rsid w:val="009E35A1"/>
    <w:rsid w:val="009E372D"/>
    <w:rsid w:val="009E38F5"/>
    <w:rsid w:val="009E3E8F"/>
    <w:rsid w:val="009E3F96"/>
    <w:rsid w:val="009E4814"/>
    <w:rsid w:val="009E5B04"/>
    <w:rsid w:val="009E5CC8"/>
    <w:rsid w:val="009E5DB0"/>
    <w:rsid w:val="009E609E"/>
    <w:rsid w:val="009E64BA"/>
    <w:rsid w:val="009E674D"/>
    <w:rsid w:val="009E6C08"/>
    <w:rsid w:val="009E7256"/>
    <w:rsid w:val="009E77D4"/>
    <w:rsid w:val="009E786F"/>
    <w:rsid w:val="009E7DCE"/>
    <w:rsid w:val="009E7F47"/>
    <w:rsid w:val="009F0905"/>
    <w:rsid w:val="009F0A65"/>
    <w:rsid w:val="009F0ADF"/>
    <w:rsid w:val="009F1B20"/>
    <w:rsid w:val="009F1B28"/>
    <w:rsid w:val="009F1BD5"/>
    <w:rsid w:val="009F1E58"/>
    <w:rsid w:val="009F2636"/>
    <w:rsid w:val="009F2A3A"/>
    <w:rsid w:val="009F3222"/>
    <w:rsid w:val="009F3513"/>
    <w:rsid w:val="009F3662"/>
    <w:rsid w:val="009F3671"/>
    <w:rsid w:val="009F3D01"/>
    <w:rsid w:val="009F41D2"/>
    <w:rsid w:val="009F4597"/>
    <w:rsid w:val="009F469A"/>
    <w:rsid w:val="009F4933"/>
    <w:rsid w:val="009F4B38"/>
    <w:rsid w:val="009F4B8D"/>
    <w:rsid w:val="009F5187"/>
    <w:rsid w:val="009F5A41"/>
    <w:rsid w:val="009F62E8"/>
    <w:rsid w:val="009F6C4D"/>
    <w:rsid w:val="009F7056"/>
    <w:rsid w:val="009F7851"/>
    <w:rsid w:val="009F7E9A"/>
    <w:rsid w:val="00A002D2"/>
    <w:rsid w:val="00A006C3"/>
    <w:rsid w:val="00A008A9"/>
    <w:rsid w:val="00A0106A"/>
    <w:rsid w:val="00A01D3E"/>
    <w:rsid w:val="00A0238C"/>
    <w:rsid w:val="00A0244F"/>
    <w:rsid w:val="00A02959"/>
    <w:rsid w:val="00A0339E"/>
    <w:rsid w:val="00A03755"/>
    <w:rsid w:val="00A038B2"/>
    <w:rsid w:val="00A03910"/>
    <w:rsid w:val="00A03E35"/>
    <w:rsid w:val="00A04C57"/>
    <w:rsid w:val="00A04CA9"/>
    <w:rsid w:val="00A04DE8"/>
    <w:rsid w:val="00A05361"/>
    <w:rsid w:val="00A0540E"/>
    <w:rsid w:val="00A05A31"/>
    <w:rsid w:val="00A06C0E"/>
    <w:rsid w:val="00A06F3F"/>
    <w:rsid w:val="00A077A0"/>
    <w:rsid w:val="00A1042B"/>
    <w:rsid w:val="00A1065A"/>
    <w:rsid w:val="00A11417"/>
    <w:rsid w:val="00A122F4"/>
    <w:rsid w:val="00A12CF9"/>
    <w:rsid w:val="00A132E6"/>
    <w:rsid w:val="00A1378E"/>
    <w:rsid w:val="00A13BFB"/>
    <w:rsid w:val="00A1461B"/>
    <w:rsid w:val="00A14BF5"/>
    <w:rsid w:val="00A14CCA"/>
    <w:rsid w:val="00A14EAA"/>
    <w:rsid w:val="00A160FD"/>
    <w:rsid w:val="00A161A6"/>
    <w:rsid w:val="00A1635C"/>
    <w:rsid w:val="00A163DA"/>
    <w:rsid w:val="00A1653B"/>
    <w:rsid w:val="00A16540"/>
    <w:rsid w:val="00A16AB2"/>
    <w:rsid w:val="00A172D2"/>
    <w:rsid w:val="00A203CB"/>
    <w:rsid w:val="00A21145"/>
    <w:rsid w:val="00A21171"/>
    <w:rsid w:val="00A214F1"/>
    <w:rsid w:val="00A21A04"/>
    <w:rsid w:val="00A2283D"/>
    <w:rsid w:val="00A23141"/>
    <w:rsid w:val="00A23829"/>
    <w:rsid w:val="00A242D0"/>
    <w:rsid w:val="00A242EB"/>
    <w:rsid w:val="00A24689"/>
    <w:rsid w:val="00A24FCA"/>
    <w:rsid w:val="00A25080"/>
    <w:rsid w:val="00A25D69"/>
    <w:rsid w:val="00A26545"/>
    <w:rsid w:val="00A2673D"/>
    <w:rsid w:val="00A26A5F"/>
    <w:rsid w:val="00A26A81"/>
    <w:rsid w:val="00A26FDD"/>
    <w:rsid w:val="00A2732D"/>
    <w:rsid w:val="00A27360"/>
    <w:rsid w:val="00A278FC"/>
    <w:rsid w:val="00A300D4"/>
    <w:rsid w:val="00A30348"/>
    <w:rsid w:val="00A3093F"/>
    <w:rsid w:val="00A30DEF"/>
    <w:rsid w:val="00A31009"/>
    <w:rsid w:val="00A312FA"/>
    <w:rsid w:val="00A33566"/>
    <w:rsid w:val="00A33782"/>
    <w:rsid w:val="00A339BD"/>
    <w:rsid w:val="00A33A29"/>
    <w:rsid w:val="00A33A56"/>
    <w:rsid w:val="00A33BA7"/>
    <w:rsid w:val="00A3460A"/>
    <w:rsid w:val="00A34AEB"/>
    <w:rsid w:val="00A35FC1"/>
    <w:rsid w:val="00A36B35"/>
    <w:rsid w:val="00A3717E"/>
    <w:rsid w:val="00A40931"/>
    <w:rsid w:val="00A40D61"/>
    <w:rsid w:val="00A40E3D"/>
    <w:rsid w:val="00A41086"/>
    <w:rsid w:val="00A4159B"/>
    <w:rsid w:val="00A418F6"/>
    <w:rsid w:val="00A420D7"/>
    <w:rsid w:val="00A42735"/>
    <w:rsid w:val="00A4285D"/>
    <w:rsid w:val="00A42D3F"/>
    <w:rsid w:val="00A42EA0"/>
    <w:rsid w:val="00A43123"/>
    <w:rsid w:val="00A44930"/>
    <w:rsid w:val="00A449A9"/>
    <w:rsid w:val="00A44CF4"/>
    <w:rsid w:val="00A44F95"/>
    <w:rsid w:val="00A4598B"/>
    <w:rsid w:val="00A45EA7"/>
    <w:rsid w:val="00A4609D"/>
    <w:rsid w:val="00A4691A"/>
    <w:rsid w:val="00A479F8"/>
    <w:rsid w:val="00A50FF8"/>
    <w:rsid w:val="00A51105"/>
    <w:rsid w:val="00A5110C"/>
    <w:rsid w:val="00A5177C"/>
    <w:rsid w:val="00A5179B"/>
    <w:rsid w:val="00A5199E"/>
    <w:rsid w:val="00A51AEA"/>
    <w:rsid w:val="00A51C85"/>
    <w:rsid w:val="00A52CCF"/>
    <w:rsid w:val="00A53237"/>
    <w:rsid w:val="00A53DB2"/>
    <w:rsid w:val="00A542B0"/>
    <w:rsid w:val="00A548AB"/>
    <w:rsid w:val="00A55287"/>
    <w:rsid w:val="00A552C6"/>
    <w:rsid w:val="00A553D4"/>
    <w:rsid w:val="00A55462"/>
    <w:rsid w:val="00A554E7"/>
    <w:rsid w:val="00A5561B"/>
    <w:rsid w:val="00A55A18"/>
    <w:rsid w:val="00A55CDC"/>
    <w:rsid w:val="00A562EC"/>
    <w:rsid w:val="00A568CA"/>
    <w:rsid w:val="00A56A02"/>
    <w:rsid w:val="00A5724C"/>
    <w:rsid w:val="00A574EF"/>
    <w:rsid w:val="00A5778E"/>
    <w:rsid w:val="00A577AB"/>
    <w:rsid w:val="00A6006E"/>
    <w:rsid w:val="00A609C1"/>
    <w:rsid w:val="00A61DCA"/>
    <w:rsid w:val="00A61E97"/>
    <w:rsid w:val="00A626A0"/>
    <w:rsid w:val="00A62CA0"/>
    <w:rsid w:val="00A63006"/>
    <w:rsid w:val="00A63411"/>
    <w:rsid w:val="00A6376F"/>
    <w:rsid w:val="00A63B62"/>
    <w:rsid w:val="00A64188"/>
    <w:rsid w:val="00A641C5"/>
    <w:rsid w:val="00A64203"/>
    <w:rsid w:val="00A643E4"/>
    <w:rsid w:val="00A64D70"/>
    <w:rsid w:val="00A64EAF"/>
    <w:rsid w:val="00A653CF"/>
    <w:rsid w:val="00A65606"/>
    <w:rsid w:val="00A6590E"/>
    <w:rsid w:val="00A65A68"/>
    <w:rsid w:val="00A662BD"/>
    <w:rsid w:val="00A664C6"/>
    <w:rsid w:val="00A66723"/>
    <w:rsid w:val="00A66835"/>
    <w:rsid w:val="00A66AA1"/>
    <w:rsid w:val="00A6720F"/>
    <w:rsid w:val="00A67F52"/>
    <w:rsid w:val="00A7019C"/>
    <w:rsid w:val="00A7066B"/>
    <w:rsid w:val="00A70D86"/>
    <w:rsid w:val="00A7127A"/>
    <w:rsid w:val="00A71837"/>
    <w:rsid w:val="00A726CC"/>
    <w:rsid w:val="00A72E64"/>
    <w:rsid w:val="00A730AB"/>
    <w:rsid w:val="00A7333B"/>
    <w:rsid w:val="00A73CE3"/>
    <w:rsid w:val="00A73F49"/>
    <w:rsid w:val="00A7457C"/>
    <w:rsid w:val="00A75A5B"/>
    <w:rsid w:val="00A761DC"/>
    <w:rsid w:val="00A7647A"/>
    <w:rsid w:val="00A76838"/>
    <w:rsid w:val="00A77539"/>
    <w:rsid w:val="00A77F87"/>
    <w:rsid w:val="00A809F7"/>
    <w:rsid w:val="00A80FC2"/>
    <w:rsid w:val="00A81957"/>
    <w:rsid w:val="00A81C7F"/>
    <w:rsid w:val="00A827D8"/>
    <w:rsid w:val="00A83694"/>
    <w:rsid w:val="00A8381B"/>
    <w:rsid w:val="00A840FE"/>
    <w:rsid w:val="00A84306"/>
    <w:rsid w:val="00A847CD"/>
    <w:rsid w:val="00A84C6E"/>
    <w:rsid w:val="00A85446"/>
    <w:rsid w:val="00A85BDD"/>
    <w:rsid w:val="00A861BB"/>
    <w:rsid w:val="00A86309"/>
    <w:rsid w:val="00A86903"/>
    <w:rsid w:val="00A878F3"/>
    <w:rsid w:val="00A87A8A"/>
    <w:rsid w:val="00A87ED9"/>
    <w:rsid w:val="00A902AE"/>
    <w:rsid w:val="00A91523"/>
    <w:rsid w:val="00A9169B"/>
    <w:rsid w:val="00A919B7"/>
    <w:rsid w:val="00A9212C"/>
    <w:rsid w:val="00A922DF"/>
    <w:rsid w:val="00A9418F"/>
    <w:rsid w:val="00A94278"/>
    <w:rsid w:val="00A94350"/>
    <w:rsid w:val="00A94523"/>
    <w:rsid w:val="00A94CC4"/>
    <w:rsid w:val="00A94DEC"/>
    <w:rsid w:val="00A951FA"/>
    <w:rsid w:val="00A953BA"/>
    <w:rsid w:val="00A959B5"/>
    <w:rsid w:val="00A96623"/>
    <w:rsid w:val="00A969C8"/>
    <w:rsid w:val="00A96AC5"/>
    <w:rsid w:val="00A96CC2"/>
    <w:rsid w:val="00A97780"/>
    <w:rsid w:val="00A97AC7"/>
    <w:rsid w:val="00AA014B"/>
    <w:rsid w:val="00AA02FD"/>
    <w:rsid w:val="00AA0844"/>
    <w:rsid w:val="00AA0969"/>
    <w:rsid w:val="00AA0EF6"/>
    <w:rsid w:val="00AA22A5"/>
    <w:rsid w:val="00AA2649"/>
    <w:rsid w:val="00AA31EC"/>
    <w:rsid w:val="00AA327F"/>
    <w:rsid w:val="00AA3A6A"/>
    <w:rsid w:val="00AA3F5B"/>
    <w:rsid w:val="00AA49DE"/>
    <w:rsid w:val="00AA4E91"/>
    <w:rsid w:val="00AA519E"/>
    <w:rsid w:val="00AA5253"/>
    <w:rsid w:val="00AA6CB3"/>
    <w:rsid w:val="00AA6F44"/>
    <w:rsid w:val="00AA7776"/>
    <w:rsid w:val="00AA7FD8"/>
    <w:rsid w:val="00AB023A"/>
    <w:rsid w:val="00AB04FC"/>
    <w:rsid w:val="00AB05A1"/>
    <w:rsid w:val="00AB1579"/>
    <w:rsid w:val="00AB15A8"/>
    <w:rsid w:val="00AB15FF"/>
    <w:rsid w:val="00AB1CF6"/>
    <w:rsid w:val="00AB20AE"/>
    <w:rsid w:val="00AB212F"/>
    <w:rsid w:val="00AB2277"/>
    <w:rsid w:val="00AB26DF"/>
    <w:rsid w:val="00AB29ED"/>
    <w:rsid w:val="00AB32DF"/>
    <w:rsid w:val="00AB33BB"/>
    <w:rsid w:val="00AB3A7E"/>
    <w:rsid w:val="00AB3C69"/>
    <w:rsid w:val="00AB3F0A"/>
    <w:rsid w:val="00AB4C1D"/>
    <w:rsid w:val="00AB4D24"/>
    <w:rsid w:val="00AB573C"/>
    <w:rsid w:val="00AB5E9E"/>
    <w:rsid w:val="00AB61B4"/>
    <w:rsid w:val="00AB6EB4"/>
    <w:rsid w:val="00AB7DD0"/>
    <w:rsid w:val="00AB7ED1"/>
    <w:rsid w:val="00AC008F"/>
    <w:rsid w:val="00AC037B"/>
    <w:rsid w:val="00AC071B"/>
    <w:rsid w:val="00AC0D3C"/>
    <w:rsid w:val="00AC0E69"/>
    <w:rsid w:val="00AC11DA"/>
    <w:rsid w:val="00AC12F5"/>
    <w:rsid w:val="00AC180C"/>
    <w:rsid w:val="00AC1A01"/>
    <w:rsid w:val="00AC1BB9"/>
    <w:rsid w:val="00AC20D5"/>
    <w:rsid w:val="00AC2905"/>
    <w:rsid w:val="00AC2B78"/>
    <w:rsid w:val="00AC31B6"/>
    <w:rsid w:val="00AC3230"/>
    <w:rsid w:val="00AC3397"/>
    <w:rsid w:val="00AC3E16"/>
    <w:rsid w:val="00AC3E37"/>
    <w:rsid w:val="00AC3EEB"/>
    <w:rsid w:val="00AC3F50"/>
    <w:rsid w:val="00AC4015"/>
    <w:rsid w:val="00AC401B"/>
    <w:rsid w:val="00AC43EF"/>
    <w:rsid w:val="00AC44D7"/>
    <w:rsid w:val="00AC45CC"/>
    <w:rsid w:val="00AC4BE5"/>
    <w:rsid w:val="00AC4CC6"/>
    <w:rsid w:val="00AC4F89"/>
    <w:rsid w:val="00AC528F"/>
    <w:rsid w:val="00AC5483"/>
    <w:rsid w:val="00AC561B"/>
    <w:rsid w:val="00AC589F"/>
    <w:rsid w:val="00AC5D17"/>
    <w:rsid w:val="00AC5EF2"/>
    <w:rsid w:val="00AC6351"/>
    <w:rsid w:val="00AC6AD9"/>
    <w:rsid w:val="00AC6FEB"/>
    <w:rsid w:val="00AC71FD"/>
    <w:rsid w:val="00AC7237"/>
    <w:rsid w:val="00AC7959"/>
    <w:rsid w:val="00AC7A32"/>
    <w:rsid w:val="00AC7A3A"/>
    <w:rsid w:val="00AD0087"/>
    <w:rsid w:val="00AD08E2"/>
    <w:rsid w:val="00AD0C11"/>
    <w:rsid w:val="00AD10BC"/>
    <w:rsid w:val="00AD131A"/>
    <w:rsid w:val="00AD14C5"/>
    <w:rsid w:val="00AD210E"/>
    <w:rsid w:val="00AD21BB"/>
    <w:rsid w:val="00AD2521"/>
    <w:rsid w:val="00AD291F"/>
    <w:rsid w:val="00AD3168"/>
    <w:rsid w:val="00AD34CE"/>
    <w:rsid w:val="00AD409E"/>
    <w:rsid w:val="00AD425E"/>
    <w:rsid w:val="00AD46F9"/>
    <w:rsid w:val="00AD4C30"/>
    <w:rsid w:val="00AD4CCB"/>
    <w:rsid w:val="00AD4FC9"/>
    <w:rsid w:val="00AD51B2"/>
    <w:rsid w:val="00AD5A06"/>
    <w:rsid w:val="00AD5A16"/>
    <w:rsid w:val="00AD62A9"/>
    <w:rsid w:val="00AD67F3"/>
    <w:rsid w:val="00AD6800"/>
    <w:rsid w:val="00AD6CD3"/>
    <w:rsid w:val="00AD6FAC"/>
    <w:rsid w:val="00AD7288"/>
    <w:rsid w:val="00AD731A"/>
    <w:rsid w:val="00AD771A"/>
    <w:rsid w:val="00AD7A2F"/>
    <w:rsid w:val="00AD7B25"/>
    <w:rsid w:val="00AE01C0"/>
    <w:rsid w:val="00AE0AE8"/>
    <w:rsid w:val="00AE0C7D"/>
    <w:rsid w:val="00AE1698"/>
    <w:rsid w:val="00AE1BE7"/>
    <w:rsid w:val="00AE2C78"/>
    <w:rsid w:val="00AE3178"/>
    <w:rsid w:val="00AE3659"/>
    <w:rsid w:val="00AE3A10"/>
    <w:rsid w:val="00AE459C"/>
    <w:rsid w:val="00AE58FD"/>
    <w:rsid w:val="00AE5947"/>
    <w:rsid w:val="00AE695F"/>
    <w:rsid w:val="00AE6E02"/>
    <w:rsid w:val="00AE71FA"/>
    <w:rsid w:val="00AE7255"/>
    <w:rsid w:val="00AE7879"/>
    <w:rsid w:val="00AF0699"/>
    <w:rsid w:val="00AF0732"/>
    <w:rsid w:val="00AF07FC"/>
    <w:rsid w:val="00AF0A36"/>
    <w:rsid w:val="00AF1085"/>
    <w:rsid w:val="00AF1110"/>
    <w:rsid w:val="00AF1912"/>
    <w:rsid w:val="00AF2586"/>
    <w:rsid w:val="00AF2BA3"/>
    <w:rsid w:val="00AF316A"/>
    <w:rsid w:val="00AF328A"/>
    <w:rsid w:val="00AF337E"/>
    <w:rsid w:val="00AF3622"/>
    <w:rsid w:val="00AF3A65"/>
    <w:rsid w:val="00AF3B7C"/>
    <w:rsid w:val="00AF43B4"/>
    <w:rsid w:val="00AF44D3"/>
    <w:rsid w:val="00AF5700"/>
    <w:rsid w:val="00AF5C5A"/>
    <w:rsid w:val="00AF6444"/>
    <w:rsid w:val="00AF69FC"/>
    <w:rsid w:val="00AF6A0C"/>
    <w:rsid w:val="00AF6A2C"/>
    <w:rsid w:val="00AF6BAA"/>
    <w:rsid w:val="00AF7160"/>
    <w:rsid w:val="00AF726C"/>
    <w:rsid w:val="00AF7D46"/>
    <w:rsid w:val="00B001CC"/>
    <w:rsid w:val="00B00433"/>
    <w:rsid w:val="00B00540"/>
    <w:rsid w:val="00B00A9A"/>
    <w:rsid w:val="00B024E2"/>
    <w:rsid w:val="00B02871"/>
    <w:rsid w:val="00B02A5C"/>
    <w:rsid w:val="00B02C12"/>
    <w:rsid w:val="00B030E1"/>
    <w:rsid w:val="00B03625"/>
    <w:rsid w:val="00B03FC6"/>
    <w:rsid w:val="00B0428A"/>
    <w:rsid w:val="00B04464"/>
    <w:rsid w:val="00B04AF1"/>
    <w:rsid w:val="00B0556A"/>
    <w:rsid w:val="00B05D19"/>
    <w:rsid w:val="00B05E90"/>
    <w:rsid w:val="00B06778"/>
    <w:rsid w:val="00B077DD"/>
    <w:rsid w:val="00B07B63"/>
    <w:rsid w:val="00B11B6D"/>
    <w:rsid w:val="00B12323"/>
    <w:rsid w:val="00B12D32"/>
    <w:rsid w:val="00B135B5"/>
    <w:rsid w:val="00B139F8"/>
    <w:rsid w:val="00B142F7"/>
    <w:rsid w:val="00B14572"/>
    <w:rsid w:val="00B14C1E"/>
    <w:rsid w:val="00B14E2D"/>
    <w:rsid w:val="00B14F72"/>
    <w:rsid w:val="00B14F9E"/>
    <w:rsid w:val="00B151CF"/>
    <w:rsid w:val="00B161D3"/>
    <w:rsid w:val="00B16325"/>
    <w:rsid w:val="00B168ED"/>
    <w:rsid w:val="00B16A4D"/>
    <w:rsid w:val="00B17CC6"/>
    <w:rsid w:val="00B201D3"/>
    <w:rsid w:val="00B202A4"/>
    <w:rsid w:val="00B20C1F"/>
    <w:rsid w:val="00B2124C"/>
    <w:rsid w:val="00B2144A"/>
    <w:rsid w:val="00B21541"/>
    <w:rsid w:val="00B21D2E"/>
    <w:rsid w:val="00B21EC4"/>
    <w:rsid w:val="00B21FDE"/>
    <w:rsid w:val="00B21FE4"/>
    <w:rsid w:val="00B224DA"/>
    <w:rsid w:val="00B23979"/>
    <w:rsid w:val="00B23F78"/>
    <w:rsid w:val="00B24065"/>
    <w:rsid w:val="00B242CA"/>
    <w:rsid w:val="00B2460F"/>
    <w:rsid w:val="00B248C0"/>
    <w:rsid w:val="00B24971"/>
    <w:rsid w:val="00B24B3B"/>
    <w:rsid w:val="00B2561C"/>
    <w:rsid w:val="00B256FB"/>
    <w:rsid w:val="00B25862"/>
    <w:rsid w:val="00B2615C"/>
    <w:rsid w:val="00B26244"/>
    <w:rsid w:val="00B262D3"/>
    <w:rsid w:val="00B265B8"/>
    <w:rsid w:val="00B26B70"/>
    <w:rsid w:val="00B26F46"/>
    <w:rsid w:val="00B27AD5"/>
    <w:rsid w:val="00B305DD"/>
    <w:rsid w:val="00B306AD"/>
    <w:rsid w:val="00B30747"/>
    <w:rsid w:val="00B30794"/>
    <w:rsid w:val="00B31FD6"/>
    <w:rsid w:val="00B324B5"/>
    <w:rsid w:val="00B3264E"/>
    <w:rsid w:val="00B335BD"/>
    <w:rsid w:val="00B33645"/>
    <w:rsid w:val="00B33EF1"/>
    <w:rsid w:val="00B343EF"/>
    <w:rsid w:val="00B3471B"/>
    <w:rsid w:val="00B34922"/>
    <w:rsid w:val="00B3496A"/>
    <w:rsid w:val="00B34AE2"/>
    <w:rsid w:val="00B35797"/>
    <w:rsid w:val="00B35AB9"/>
    <w:rsid w:val="00B35D24"/>
    <w:rsid w:val="00B36BDB"/>
    <w:rsid w:val="00B36D53"/>
    <w:rsid w:val="00B370B0"/>
    <w:rsid w:val="00B373F7"/>
    <w:rsid w:val="00B3750D"/>
    <w:rsid w:val="00B378DB"/>
    <w:rsid w:val="00B37E0A"/>
    <w:rsid w:val="00B405DB"/>
    <w:rsid w:val="00B405EF"/>
    <w:rsid w:val="00B408E9"/>
    <w:rsid w:val="00B414A1"/>
    <w:rsid w:val="00B416E1"/>
    <w:rsid w:val="00B41F34"/>
    <w:rsid w:val="00B42B99"/>
    <w:rsid w:val="00B42BDA"/>
    <w:rsid w:val="00B42CFE"/>
    <w:rsid w:val="00B42EFA"/>
    <w:rsid w:val="00B42FE6"/>
    <w:rsid w:val="00B432D1"/>
    <w:rsid w:val="00B43539"/>
    <w:rsid w:val="00B43AB4"/>
    <w:rsid w:val="00B445A7"/>
    <w:rsid w:val="00B446BB"/>
    <w:rsid w:val="00B45393"/>
    <w:rsid w:val="00B456F8"/>
    <w:rsid w:val="00B45D4A"/>
    <w:rsid w:val="00B46768"/>
    <w:rsid w:val="00B4677E"/>
    <w:rsid w:val="00B46BB0"/>
    <w:rsid w:val="00B47ABF"/>
    <w:rsid w:val="00B50495"/>
    <w:rsid w:val="00B504D0"/>
    <w:rsid w:val="00B50659"/>
    <w:rsid w:val="00B50A4C"/>
    <w:rsid w:val="00B516C0"/>
    <w:rsid w:val="00B51D1B"/>
    <w:rsid w:val="00B52054"/>
    <w:rsid w:val="00B52A7B"/>
    <w:rsid w:val="00B52C4E"/>
    <w:rsid w:val="00B53633"/>
    <w:rsid w:val="00B53D44"/>
    <w:rsid w:val="00B5443A"/>
    <w:rsid w:val="00B54512"/>
    <w:rsid w:val="00B546FA"/>
    <w:rsid w:val="00B54984"/>
    <w:rsid w:val="00B555D6"/>
    <w:rsid w:val="00B5596F"/>
    <w:rsid w:val="00B55A00"/>
    <w:rsid w:val="00B55DCD"/>
    <w:rsid w:val="00B56385"/>
    <w:rsid w:val="00B57D0F"/>
    <w:rsid w:val="00B57E9C"/>
    <w:rsid w:val="00B6030B"/>
    <w:rsid w:val="00B608D9"/>
    <w:rsid w:val="00B60BDB"/>
    <w:rsid w:val="00B612A1"/>
    <w:rsid w:val="00B613AC"/>
    <w:rsid w:val="00B61C70"/>
    <w:rsid w:val="00B62002"/>
    <w:rsid w:val="00B6261F"/>
    <w:rsid w:val="00B628B0"/>
    <w:rsid w:val="00B62BC8"/>
    <w:rsid w:val="00B631EB"/>
    <w:rsid w:val="00B63872"/>
    <w:rsid w:val="00B63930"/>
    <w:rsid w:val="00B63E70"/>
    <w:rsid w:val="00B6405B"/>
    <w:rsid w:val="00B6458D"/>
    <w:rsid w:val="00B645DB"/>
    <w:rsid w:val="00B64B61"/>
    <w:rsid w:val="00B655CD"/>
    <w:rsid w:val="00B657E3"/>
    <w:rsid w:val="00B6644E"/>
    <w:rsid w:val="00B67802"/>
    <w:rsid w:val="00B678F7"/>
    <w:rsid w:val="00B70726"/>
    <w:rsid w:val="00B709B3"/>
    <w:rsid w:val="00B70C08"/>
    <w:rsid w:val="00B71489"/>
    <w:rsid w:val="00B714E8"/>
    <w:rsid w:val="00B717FC"/>
    <w:rsid w:val="00B71E04"/>
    <w:rsid w:val="00B71F25"/>
    <w:rsid w:val="00B71F4D"/>
    <w:rsid w:val="00B72759"/>
    <w:rsid w:val="00B72938"/>
    <w:rsid w:val="00B73677"/>
    <w:rsid w:val="00B73AD4"/>
    <w:rsid w:val="00B74124"/>
    <w:rsid w:val="00B74FEB"/>
    <w:rsid w:val="00B75CBA"/>
    <w:rsid w:val="00B75E96"/>
    <w:rsid w:val="00B76158"/>
    <w:rsid w:val="00B76626"/>
    <w:rsid w:val="00B766BA"/>
    <w:rsid w:val="00B766E6"/>
    <w:rsid w:val="00B76D90"/>
    <w:rsid w:val="00B771DC"/>
    <w:rsid w:val="00B8009F"/>
    <w:rsid w:val="00B8065B"/>
    <w:rsid w:val="00B8066D"/>
    <w:rsid w:val="00B808DA"/>
    <w:rsid w:val="00B8125D"/>
    <w:rsid w:val="00B820DE"/>
    <w:rsid w:val="00B82829"/>
    <w:rsid w:val="00B83137"/>
    <w:rsid w:val="00B83923"/>
    <w:rsid w:val="00B840A6"/>
    <w:rsid w:val="00B84B28"/>
    <w:rsid w:val="00B84B68"/>
    <w:rsid w:val="00B850D7"/>
    <w:rsid w:val="00B85C59"/>
    <w:rsid w:val="00B861F7"/>
    <w:rsid w:val="00B86CBC"/>
    <w:rsid w:val="00B8718C"/>
    <w:rsid w:val="00B87D25"/>
    <w:rsid w:val="00B90B49"/>
    <w:rsid w:val="00B90D69"/>
    <w:rsid w:val="00B91345"/>
    <w:rsid w:val="00B913B5"/>
    <w:rsid w:val="00B91CA3"/>
    <w:rsid w:val="00B9214E"/>
    <w:rsid w:val="00B92F39"/>
    <w:rsid w:val="00B93515"/>
    <w:rsid w:val="00B9362B"/>
    <w:rsid w:val="00B937B9"/>
    <w:rsid w:val="00B93EA6"/>
    <w:rsid w:val="00B941C4"/>
    <w:rsid w:val="00B942A5"/>
    <w:rsid w:val="00B9459D"/>
    <w:rsid w:val="00B95721"/>
    <w:rsid w:val="00B95B1D"/>
    <w:rsid w:val="00B95BA9"/>
    <w:rsid w:val="00B95EEA"/>
    <w:rsid w:val="00B95EFC"/>
    <w:rsid w:val="00B9652F"/>
    <w:rsid w:val="00B96ADB"/>
    <w:rsid w:val="00B96FD1"/>
    <w:rsid w:val="00B975A1"/>
    <w:rsid w:val="00B97699"/>
    <w:rsid w:val="00BA02A7"/>
    <w:rsid w:val="00BA0A24"/>
    <w:rsid w:val="00BA1229"/>
    <w:rsid w:val="00BA23FA"/>
    <w:rsid w:val="00BA26A6"/>
    <w:rsid w:val="00BA306D"/>
    <w:rsid w:val="00BA3F21"/>
    <w:rsid w:val="00BA416A"/>
    <w:rsid w:val="00BA42B1"/>
    <w:rsid w:val="00BA42EE"/>
    <w:rsid w:val="00BA4EB8"/>
    <w:rsid w:val="00BA5941"/>
    <w:rsid w:val="00BA5B8B"/>
    <w:rsid w:val="00BA6749"/>
    <w:rsid w:val="00BA76B8"/>
    <w:rsid w:val="00BA7CDE"/>
    <w:rsid w:val="00BA7EE7"/>
    <w:rsid w:val="00BB02FF"/>
    <w:rsid w:val="00BB09DE"/>
    <w:rsid w:val="00BB1ABF"/>
    <w:rsid w:val="00BB1BF8"/>
    <w:rsid w:val="00BB1F4D"/>
    <w:rsid w:val="00BB2522"/>
    <w:rsid w:val="00BB25EC"/>
    <w:rsid w:val="00BB2857"/>
    <w:rsid w:val="00BB2C55"/>
    <w:rsid w:val="00BB34F2"/>
    <w:rsid w:val="00BB3807"/>
    <w:rsid w:val="00BB3A0F"/>
    <w:rsid w:val="00BB3AC4"/>
    <w:rsid w:val="00BB3B84"/>
    <w:rsid w:val="00BB4CA8"/>
    <w:rsid w:val="00BB50EE"/>
    <w:rsid w:val="00BB5327"/>
    <w:rsid w:val="00BB5CDE"/>
    <w:rsid w:val="00BB5D0B"/>
    <w:rsid w:val="00BB6AE3"/>
    <w:rsid w:val="00BB6B89"/>
    <w:rsid w:val="00BB6BCC"/>
    <w:rsid w:val="00BB6C31"/>
    <w:rsid w:val="00BB739C"/>
    <w:rsid w:val="00BB7576"/>
    <w:rsid w:val="00BB7629"/>
    <w:rsid w:val="00BB7CFC"/>
    <w:rsid w:val="00BB7D08"/>
    <w:rsid w:val="00BC067E"/>
    <w:rsid w:val="00BC20BC"/>
    <w:rsid w:val="00BC2587"/>
    <w:rsid w:val="00BC29DB"/>
    <w:rsid w:val="00BC3707"/>
    <w:rsid w:val="00BC3CB2"/>
    <w:rsid w:val="00BC41C1"/>
    <w:rsid w:val="00BC42BB"/>
    <w:rsid w:val="00BC42EC"/>
    <w:rsid w:val="00BC4740"/>
    <w:rsid w:val="00BC60D3"/>
    <w:rsid w:val="00BC6E97"/>
    <w:rsid w:val="00BC732D"/>
    <w:rsid w:val="00BC75A9"/>
    <w:rsid w:val="00BC77C7"/>
    <w:rsid w:val="00BC7805"/>
    <w:rsid w:val="00BC78EB"/>
    <w:rsid w:val="00BD0291"/>
    <w:rsid w:val="00BD0A93"/>
    <w:rsid w:val="00BD100B"/>
    <w:rsid w:val="00BD1072"/>
    <w:rsid w:val="00BD111E"/>
    <w:rsid w:val="00BD13DA"/>
    <w:rsid w:val="00BD14C0"/>
    <w:rsid w:val="00BD14FE"/>
    <w:rsid w:val="00BD15FB"/>
    <w:rsid w:val="00BD165B"/>
    <w:rsid w:val="00BD179F"/>
    <w:rsid w:val="00BD2E4E"/>
    <w:rsid w:val="00BD3442"/>
    <w:rsid w:val="00BD43BE"/>
    <w:rsid w:val="00BD4426"/>
    <w:rsid w:val="00BD4BA4"/>
    <w:rsid w:val="00BD4CAD"/>
    <w:rsid w:val="00BD4E54"/>
    <w:rsid w:val="00BD502D"/>
    <w:rsid w:val="00BD5C1B"/>
    <w:rsid w:val="00BD6821"/>
    <w:rsid w:val="00BD7DB2"/>
    <w:rsid w:val="00BE0532"/>
    <w:rsid w:val="00BE0771"/>
    <w:rsid w:val="00BE1959"/>
    <w:rsid w:val="00BE30CA"/>
    <w:rsid w:val="00BE3565"/>
    <w:rsid w:val="00BE3BFC"/>
    <w:rsid w:val="00BE426E"/>
    <w:rsid w:val="00BE4628"/>
    <w:rsid w:val="00BE4655"/>
    <w:rsid w:val="00BE4FB0"/>
    <w:rsid w:val="00BE7407"/>
    <w:rsid w:val="00BE7501"/>
    <w:rsid w:val="00BE7660"/>
    <w:rsid w:val="00BE76E5"/>
    <w:rsid w:val="00BE7717"/>
    <w:rsid w:val="00BE783F"/>
    <w:rsid w:val="00BF07EC"/>
    <w:rsid w:val="00BF0E9B"/>
    <w:rsid w:val="00BF125D"/>
    <w:rsid w:val="00BF147D"/>
    <w:rsid w:val="00BF1686"/>
    <w:rsid w:val="00BF1FEE"/>
    <w:rsid w:val="00BF2098"/>
    <w:rsid w:val="00BF24D8"/>
    <w:rsid w:val="00BF27A8"/>
    <w:rsid w:val="00BF2BD6"/>
    <w:rsid w:val="00BF3FD0"/>
    <w:rsid w:val="00BF4030"/>
    <w:rsid w:val="00BF43CF"/>
    <w:rsid w:val="00BF6019"/>
    <w:rsid w:val="00BF719F"/>
    <w:rsid w:val="00BF74FE"/>
    <w:rsid w:val="00BF7C19"/>
    <w:rsid w:val="00C00496"/>
    <w:rsid w:val="00C01647"/>
    <w:rsid w:val="00C01CCC"/>
    <w:rsid w:val="00C02188"/>
    <w:rsid w:val="00C0237F"/>
    <w:rsid w:val="00C03322"/>
    <w:rsid w:val="00C0466C"/>
    <w:rsid w:val="00C055E8"/>
    <w:rsid w:val="00C06F0F"/>
    <w:rsid w:val="00C07992"/>
    <w:rsid w:val="00C102D7"/>
    <w:rsid w:val="00C1074D"/>
    <w:rsid w:val="00C10790"/>
    <w:rsid w:val="00C10A5C"/>
    <w:rsid w:val="00C10DB2"/>
    <w:rsid w:val="00C113C5"/>
    <w:rsid w:val="00C1179C"/>
    <w:rsid w:val="00C12BAA"/>
    <w:rsid w:val="00C12EA9"/>
    <w:rsid w:val="00C132EA"/>
    <w:rsid w:val="00C13420"/>
    <w:rsid w:val="00C13A86"/>
    <w:rsid w:val="00C13C47"/>
    <w:rsid w:val="00C13D44"/>
    <w:rsid w:val="00C13F0A"/>
    <w:rsid w:val="00C13F8B"/>
    <w:rsid w:val="00C146D6"/>
    <w:rsid w:val="00C14D59"/>
    <w:rsid w:val="00C1563E"/>
    <w:rsid w:val="00C15944"/>
    <w:rsid w:val="00C15CCC"/>
    <w:rsid w:val="00C15E08"/>
    <w:rsid w:val="00C16117"/>
    <w:rsid w:val="00C16262"/>
    <w:rsid w:val="00C16612"/>
    <w:rsid w:val="00C1668B"/>
    <w:rsid w:val="00C1717D"/>
    <w:rsid w:val="00C1723A"/>
    <w:rsid w:val="00C174AF"/>
    <w:rsid w:val="00C2009D"/>
    <w:rsid w:val="00C2038F"/>
    <w:rsid w:val="00C205E3"/>
    <w:rsid w:val="00C20951"/>
    <w:rsid w:val="00C20ABA"/>
    <w:rsid w:val="00C21428"/>
    <w:rsid w:val="00C21557"/>
    <w:rsid w:val="00C218A0"/>
    <w:rsid w:val="00C220F5"/>
    <w:rsid w:val="00C227CA"/>
    <w:rsid w:val="00C22FAB"/>
    <w:rsid w:val="00C2420A"/>
    <w:rsid w:val="00C24ABD"/>
    <w:rsid w:val="00C24B02"/>
    <w:rsid w:val="00C24CC7"/>
    <w:rsid w:val="00C2544F"/>
    <w:rsid w:val="00C25804"/>
    <w:rsid w:val="00C25811"/>
    <w:rsid w:val="00C25E98"/>
    <w:rsid w:val="00C26188"/>
    <w:rsid w:val="00C261B9"/>
    <w:rsid w:val="00C27D11"/>
    <w:rsid w:val="00C27E02"/>
    <w:rsid w:val="00C3014E"/>
    <w:rsid w:val="00C308AE"/>
    <w:rsid w:val="00C30B03"/>
    <w:rsid w:val="00C30DDB"/>
    <w:rsid w:val="00C3159E"/>
    <w:rsid w:val="00C31F0D"/>
    <w:rsid w:val="00C32497"/>
    <w:rsid w:val="00C3262A"/>
    <w:rsid w:val="00C3294B"/>
    <w:rsid w:val="00C33766"/>
    <w:rsid w:val="00C337A7"/>
    <w:rsid w:val="00C339DA"/>
    <w:rsid w:val="00C34112"/>
    <w:rsid w:val="00C355DD"/>
    <w:rsid w:val="00C35691"/>
    <w:rsid w:val="00C3578E"/>
    <w:rsid w:val="00C357DF"/>
    <w:rsid w:val="00C35FB1"/>
    <w:rsid w:val="00C36898"/>
    <w:rsid w:val="00C36F84"/>
    <w:rsid w:val="00C37529"/>
    <w:rsid w:val="00C41117"/>
    <w:rsid w:val="00C41871"/>
    <w:rsid w:val="00C42ED2"/>
    <w:rsid w:val="00C43F68"/>
    <w:rsid w:val="00C44540"/>
    <w:rsid w:val="00C452D0"/>
    <w:rsid w:val="00C45DEB"/>
    <w:rsid w:val="00C45F54"/>
    <w:rsid w:val="00C4723D"/>
    <w:rsid w:val="00C47621"/>
    <w:rsid w:val="00C47744"/>
    <w:rsid w:val="00C47E43"/>
    <w:rsid w:val="00C502F6"/>
    <w:rsid w:val="00C50821"/>
    <w:rsid w:val="00C508A6"/>
    <w:rsid w:val="00C51910"/>
    <w:rsid w:val="00C51ADD"/>
    <w:rsid w:val="00C51EAA"/>
    <w:rsid w:val="00C5214A"/>
    <w:rsid w:val="00C5218C"/>
    <w:rsid w:val="00C52244"/>
    <w:rsid w:val="00C524C1"/>
    <w:rsid w:val="00C52E2F"/>
    <w:rsid w:val="00C5343F"/>
    <w:rsid w:val="00C53AA5"/>
    <w:rsid w:val="00C53FF4"/>
    <w:rsid w:val="00C544F0"/>
    <w:rsid w:val="00C553BE"/>
    <w:rsid w:val="00C553CF"/>
    <w:rsid w:val="00C55DCF"/>
    <w:rsid w:val="00C55E1E"/>
    <w:rsid w:val="00C56BF6"/>
    <w:rsid w:val="00C56D74"/>
    <w:rsid w:val="00C57319"/>
    <w:rsid w:val="00C57871"/>
    <w:rsid w:val="00C60563"/>
    <w:rsid w:val="00C60BA9"/>
    <w:rsid w:val="00C60C45"/>
    <w:rsid w:val="00C60EF7"/>
    <w:rsid w:val="00C617E0"/>
    <w:rsid w:val="00C617E4"/>
    <w:rsid w:val="00C61ACA"/>
    <w:rsid w:val="00C61BA7"/>
    <w:rsid w:val="00C61E35"/>
    <w:rsid w:val="00C62B9E"/>
    <w:rsid w:val="00C6333D"/>
    <w:rsid w:val="00C638F8"/>
    <w:rsid w:val="00C64504"/>
    <w:rsid w:val="00C647D0"/>
    <w:rsid w:val="00C6482B"/>
    <w:rsid w:val="00C663B3"/>
    <w:rsid w:val="00C66A41"/>
    <w:rsid w:val="00C67231"/>
    <w:rsid w:val="00C67564"/>
    <w:rsid w:val="00C67D69"/>
    <w:rsid w:val="00C700FC"/>
    <w:rsid w:val="00C7065F"/>
    <w:rsid w:val="00C708E6"/>
    <w:rsid w:val="00C72683"/>
    <w:rsid w:val="00C72798"/>
    <w:rsid w:val="00C73D66"/>
    <w:rsid w:val="00C74212"/>
    <w:rsid w:val="00C743F2"/>
    <w:rsid w:val="00C74949"/>
    <w:rsid w:val="00C75161"/>
    <w:rsid w:val="00C7537B"/>
    <w:rsid w:val="00C75474"/>
    <w:rsid w:val="00C755ED"/>
    <w:rsid w:val="00C75D20"/>
    <w:rsid w:val="00C7607F"/>
    <w:rsid w:val="00C76315"/>
    <w:rsid w:val="00C7711B"/>
    <w:rsid w:val="00C773F8"/>
    <w:rsid w:val="00C802C8"/>
    <w:rsid w:val="00C80593"/>
    <w:rsid w:val="00C80C1F"/>
    <w:rsid w:val="00C80C68"/>
    <w:rsid w:val="00C810E4"/>
    <w:rsid w:val="00C81357"/>
    <w:rsid w:val="00C81562"/>
    <w:rsid w:val="00C81707"/>
    <w:rsid w:val="00C82A88"/>
    <w:rsid w:val="00C82C6C"/>
    <w:rsid w:val="00C82CB5"/>
    <w:rsid w:val="00C833C4"/>
    <w:rsid w:val="00C838FE"/>
    <w:rsid w:val="00C83BA7"/>
    <w:rsid w:val="00C83C46"/>
    <w:rsid w:val="00C83D60"/>
    <w:rsid w:val="00C84075"/>
    <w:rsid w:val="00C84291"/>
    <w:rsid w:val="00C84492"/>
    <w:rsid w:val="00C8532C"/>
    <w:rsid w:val="00C85809"/>
    <w:rsid w:val="00C85CCF"/>
    <w:rsid w:val="00C8648E"/>
    <w:rsid w:val="00C86C9F"/>
    <w:rsid w:val="00C87653"/>
    <w:rsid w:val="00C87762"/>
    <w:rsid w:val="00C877D9"/>
    <w:rsid w:val="00C877ED"/>
    <w:rsid w:val="00C87B38"/>
    <w:rsid w:val="00C90552"/>
    <w:rsid w:val="00C90A1E"/>
    <w:rsid w:val="00C90D14"/>
    <w:rsid w:val="00C90E83"/>
    <w:rsid w:val="00C91ED8"/>
    <w:rsid w:val="00C924C4"/>
    <w:rsid w:val="00C92751"/>
    <w:rsid w:val="00C9355A"/>
    <w:rsid w:val="00C93897"/>
    <w:rsid w:val="00C938E1"/>
    <w:rsid w:val="00C93E98"/>
    <w:rsid w:val="00C93EB3"/>
    <w:rsid w:val="00C940E6"/>
    <w:rsid w:val="00C94C31"/>
    <w:rsid w:val="00C95929"/>
    <w:rsid w:val="00C960D5"/>
    <w:rsid w:val="00C960D8"/>
    <w:rsid w:val="00C9660B"/>
    <w:rsid w:val="00C96835"/>
    <w:rsid w:val="00C9684A"/>
    <w:rsid w:val="00C97999"/>
    <w:rsid w:val="00C97E93"/>
    <w:rsid w:val="00CA080A"/>
    <w:rsid w:val="00CA0820"/>
    <w:rsid w:val="00CA0F1D"/>
    <w:rsid w:val="00CA1545"/>
    <w:rsid w:val="00CA1726"/>
    <w:rsid w:val="00CA1A2A"/>
    <w:rsid w:val="00CA227A"/>
    <w:rsid w:val="00CA244A"/>
    <w:rsid w:val="00CA2A73"/>
    <w:rsid w:val="00CA2F15"/>
    <w:rsid w:val="00CA2F5D"/>
    <w:rsid w:val="00CA348E"/>
    <w:rsid w:val="00CA3EF8"/>
    <w:rsid w:val="00CA4002"/>
    <w:rsid w:val="00CA4568"/>
    <w:rsid w:val="00CA5260"/>
    <w:rsid w:val="00CA564E"/>
    <w:rsid w:val="00CA5D2F"/>
    <w:rsid w:val="00CA70E5"/>
    <w:rsid w:val="00CA7C43"/>
    <w:rsid w:val="00CA7E2F"/>
    <w:rsid w:val="00CB003C"/>
    <w:rsid w:val="00CB03CC"/>
    <w:rsid w:val="00CB08B1"/>
    <w:rsid w:val="00CB093B"/>
    <w:rsid w:val="00CB0C12"/>
    <w:rsid w:val="00CB0DD5"/>
    <w:rsid w:val="00CB1229"/>
    <w:rsid w:val="00CB136C"/>
    <w:rsid w:val="00CB1577"/>
    <w:rsid w:val="00CB18E6"/>
    <w:rsid w:val="00CB193D"/>
    <w:rsid w:val="00CB2146"/>
    <w:rsid w:val="00CB2A61"/>
    <w:rsid w:val="00CB2FBE"/>
    <w:rsid w:val="00CB314E"/>
    <w:rsid w:val="00CB37EA"/>
    <w:rsid w:val="00CB559F"/>
    <w:rsid w:val="00CB6438"/>
    <w:rsid w:val="00CB6485"/>
    <w:rsid w:val="00CB66CF"/>
    <w:rsid w:val="00CB6A97"/>
    <w:rsid w:val="00CB6F8F"/>
    <w:rsid w:val="00CB7107"/>
    <w:rsid w:val="00CB7832"/>
    <w:rsid w:val="00CC0035"/>
    <w:rsid w:val="00CC0647"/>
    <w:rsid w:val="00CC0944"/>
    <w:rsid w:val="00CC0EB4"/>
    <w:rsid w:val="00CC13D4"/>
    <w:rsid w:val="00CC14E4"/>
    <w:rsid w:val="00CC239B"/>
    <w:rsid w:val="00CC2406"/>
    <w:rsid w:val="00CC2621"/>
    <w:rsid w:val="00CC29B7"/>
    <w:rsid w:val="00CC2AFF"/>
    <w:rsid w:val="00CC2CCC"/>
    <w:rsid w:val="00CC36AB"/>
    <w:rsid w:val="00CC4362"/>
    <w:rsid w:val="00CC45EB"/>
    <w:rsid w:val="00CC475D"/>
    <w:rsid w:val="00CC4FD7"/>
    <w:rsid w:val="00CC53FA"/>
    <w:rsid w:val="00CC5521"/>
    <w:rsid w:val="00CC5B79"/>
    <w:rsid w:val="00CC73FD"/>
    <w:rsid w:val="00CC7604"/>
    <w:rsid w:val="00CC76A9"/>
    <w:rsid w:val="00CD0759"/>
    <w:rsid w:val="00CD0BD4"/>
    <w:rsid w:val="00CD0F60"/>
    <w:rsid w:val="00CD1159"/>
    <w:rsid w:val="00CD156A"/>
    <w:rsid w:val="00CD1835"/>
    <w:rsid w:val="00CD1AAC"/>
    <w:rsid w:val="00CD1F48"/>
    <w:rsid w:val="00CD21B2"/>
    <w:rsid w:val="00CD23E4"/>
    <w:rsid w:val="00CD2D01"/>
    <w:rsid w:val="00CD2D24"/>
    <w:rsid w:val="00CD2D5C"/>
    <w:rsid w:val="00CD3A39"/>
    <w:rsid w:val="00CD45FF"/>
    <w:rsid w:val="00CD477C"/>
    <w:rsid w:val="00CD4843"/>
    <w:rsid w:val="00CD496C"/>
    <w:rsid w:val="00CD4DB0"/>
    <w:rsid w:val="00CD5BCC"/>
    <w:rsid w:val="00CD5DB3"/>
    <w:rsid w:val="00CD62C1"/>
    <w:rsid w:val="00CD646A"/>
    <w:rsid w:val="00CD6851"/>
    <w:rsid w:val="00CD6AA2"/>
    <w:rsid w:val="00CD7693"/>
    <w:rsid w:val="00CD78A3"/>
    <w:rsid w:val="00CD7CD7"/>
    <w:rsid w:val="00CE0224"/>
    <w:rsid w:val="00CE06E1"/>
    <w:rsid w:val="00CE0727"/>
    <w:rsid w:val="00CE081E"/>
    <w:rsid w:val="00CE08C5"/>
    <w:rsid w:val="00CE0CC8"/>
    <w:rsid w:val="00CE2FC8"/>
    <w:rsid w:val="00CE3A87"/>
    <w:rsid w:val="00CE3ECE"/>
    <w:rsid w:val="00CE4100"/>
    <w:rsid w:val="00CE43E4"/>
    <w:rsid w:val="00CE4789"/>
    <w:rsid w:val="00CE4B27"/>
    <w:rsid w:val="00CE4E13"/>
    <w:rsid w:val="00CE517E"/>
    <w:rsid w:val="00CE58E0"/>
    <w:rsid w:val="00CE5C87"/>
    <w:rsid w:val="00CE6DE5"/>
    <w:rsid w:val="00CE6E9C"/>
    <w:rsid w:val="00CE718D"/>
    <w:rsid w:val="00CE725C"/>
    <w:rsid w:val="00CE72D3"/>
    <w:rsid w:val="00CE7625"/>
    <w:rsid w:val="00CE7CD0"/>
    <w:rsid w:val="00CF051E"/>
    <w:rsid w:val="00CF0A93"/>
    <w:rsid w:val="00CF0B3C"/>
    <w:rsid w:val="00CF2A3B"/>
    <w:rsid w:val="00CF2B02"/>
    <w:rsid w:val="00CF2CF0"/>
    <w:rsid w:val="00CF3019"/>
    <w:rsid w:val="00CF361E"/>
    <w:rsid w:val="00CF37B8"/>
    <w:rsid w:val="00CF39F1"/>
    <w:rsid w:val="00CF3AAE"/>
    <w:rsid w:val="00CF3C92"/>
    <w:rsid w:val="00CF497C"/>
    <w:rsid w:val="00CF4A58"/>
    <w:rsid w:val="00CF4A6E"/>
    <w:rsid w:val="00CF4F29"/>
    <w:rsid w:val="00CF57C6"/>
    <w:rsid w:val="00CF6558"/>
    <w:rsid w:val="00CF6B17"/>
    <w:rsid w:val="00CF6C70"/>
    <w:rsid w:val="00CF6F4E"/>
    <w:rsid w:val="00CF7EC6"/>
    <w:rsid w:val="00D00470"/>
    <w:rsid w:val="00D0067C"/>
    <w:rsid w:val="00D0069C"/>
    <w:rsid w:val="00D007C6"/>
    <w:rsid w:val="00D00BE6"/>
    <w:rsid w:val="00D01494"/>
    <w:rsid w:val="00D01590"/>
    <w:rsid w:val="00D01C79"/>
    <w:rsid w:val="00D01FFB"/>
    <w:rsid w:val="00D03082"/>
    <w:rsid w:val="00D03103"/>
    <w:rsid w:val="00D03280"/>
    <w:rsid w:val="00D03DEC"/>
    <w:rsid w:val="00D04025"/>
    <w:rsid w:val="00D04492"/>
    <w:rsid w:val="00D04832"/>
    <w:rsid w:val="00D04B77"/>
    <w:rsid w:val="00D057AA"/>
    <w:rsid w:val="00D05AD0"/>
    <w:rsid w:val="00D06F6B"/>
    <w:rsid w:val="00D06FD9"/>
    <w:rsid w:val="00D074F7"/>
    <w:rsid w:val="00D07527"/>
    <w:rsid w:val="00D1027A"/>
    <w:rsid w:val="00D106D3"/>
    <w:rsid w:val="00D1186A"/>
    <w:rsid w:val="00D11C5D"/>
    <w:rsid w:val="00D11D66"/>
    <w:rsid w:val="00D12175"/>
    <w:rsid w:val="00D123F9"/>
    <w:rsid w:val="00D124BD"/>
    <w:rsid w:val="00D13FF6"/>
    <w:rsid w:val="00D1487D"/>
    <w:rsid w:val="00D14E72"/>
    <w:rsid w:val="00D15280"/>
    <w:rsid w:val="00D156F5"/>
    <w:rsid w:val="00D15920"/>
    <w:rsid w:val="00D16692"/>
    <w:rsid w:val="00D16DB5"/>
    <w:rsid w:val="00D1728A"/>
    <w:rsid w:val="00D17AC2"/>
    <w:rsid w:val="00D2072F"/>
    <w:rsid w:val="00D20D75"/>
    <w:rsid w:val="00D20E9B"/>
    <w:rsid w:val="00D213D1"/>
    <w:rsid w:val="00D21BA7"/>
    <w:rsid w:val="00D21F92"/>
    <w:rsid w:val="00D22844"/>
    <w:rsid w:val="00D229FC"/>
    <w:rsid w:val="00D22E84"/>
    <w:rsid w:val="00D23BAA"/>
    <w:rsid w:val="00D240E5"/>
    <w:rsid w:val="00D24C20"/>
    <w:rsid w:val="00D24C48"/>
    <w:rsid w:val="00D24F51"/>
    <w:rsid w:val="00D24FE1"/>
    <w:rsid w:val="00D2558C"/>
    <w:rsid w:val="00D255F4"/>
    <w:rsid w:val="00D2588C"/>
    <w:rsid w:val="00D25C32"/>
    <w:rsid w:val="00D26128"/>
    <w:rsid w:val="00D2698B"/>
    <w:rsid w:val="00D26A0B"/>
    <w:rsid w:val="00D26DC1"/>
    <w:rsid w:val="00D27B93"/>
    <w:rsid w:val="00D27D39"/>
    <w:rsid w:val="00D30323"/>
    <w:rsid w:val="00D306FE"/>
    <w:rsid w:val="00D317B4"/>
    <w:rsid w:val="00D31C92"/>
    <w:rsid w:val="00D32183"/>
    <w:rsid w:val="00D321A3"/>
    <w:rsid w:val="00D326C8"/>
    <w:rsid w:val="00D326F8"/>
    <w:rsid w:val="00D32CB5"/>
    <w:rsid w:val="00D3341A"/>
    <w:rsid w:val="00D33549"/>
    <w:rsid w:val="00D33804"/>
    <w:rsid w:val="00D33DDC"/>
    <w:rsid w:val="00D345AA"/>
    <w:rsid w:val="00D34774"/>
    <w:rsid w:val="00D35F70"/>
    <w:rsid w:val="00D362D5"/>
    <w:rsid w:val="00D363F3"/>
    <w:rsid w:val="00D36843"/>
    <w:rsid w:val="00D36DFA"/>
    <w:rsid w:val="00D37218"/>
    <w:rsid w:val="00D37645"/>
    <w:rsid w:val="00D37A53"/>
    <w:rsid w:val="00D40045"/>
    <w:rsid w:val="00D40AFE"/>
    <w:rsid w:val="00D40B2C"/>
    <w:rsid w:val="00D40BA9"/>
    <w:rsid w:val="00D41EE9"/>
    <w:rsid w:val="00D4383D"/>
    <w:rsid w:val="00D4397C"/>
    <w:rsid w:val="00D44DDB"/>
    <w:rsid w:val="00D4504B"/>
    <w:rsid w:val="00D451D4"/>
    <w:rsid w:val="00D45C00"/>
    <w:rsid w:val="00D45E02"/>
    <w:rsid w:val="00D461FA"/>
    <w:rsid w:val="00D469DE"/>
    <w:rsid w:val="00D46EFE"/>
    <w:rsid w:val="00D47D91"/>
    <w:rsid w:val="00D50200"/>
    <w:rsid w:val="00D50FE1"/>
    <w:rsid w:val="00D514C1"/>
    <w:rsid w:val="00D51A6C"/>
    <w:rsid w:val="00D52415"/>
    <w:rsid w:val="00D52702"/>
    <w:rsid w:val="00D52A41"/>
    <w:rsid w:val="00D53DCA"/>
    <w:rsid w:val="00D5450A"/>
    <w:rsid w:val="00D54829"/>
    <w:rsid w:val="00D54D1B"/>
    <w:rsid w:val="00D54D59"/>
    <w:rsid w:val="00D550F7"/>
    <w:rsid w:val="00D5516B"/>
    <w:rsid w:val="00D55210"/>
    <w:rsid w:val="00D55AFF"/>
    <w:rsid w:val="00D569CF"/>
    <w:rsid w:val="00D57B11"/>
    <w:rsid w:val="00D60C5E"/>
    <w:rsid w:val="00D6101B"/>
    <w:rsid w:val="00D61028"/>
    <w:rsid w:val="00D619FA"/>
    <w:rsid w:val="00D61ED1"/>
    <w:rsid w:val="00D621ED"/>
    <w:rsid w:val="00D6220A"/>
    <w:rsid w:val="00D63509"/>
    <w:rsid w:val="00D63A43"/>
    <w:rsid w:val="00D644A9"/>
    <w:rsid w:val="00D6526C"/>
    <w:rsid w:val="00D664C1"/>
    <w:rsid w:val="00D66639"/>
    <w:rsid w:val="00D66ECF"/>
    <w:rsid w:val="00D6751C"/>
    <w:rsid w:val="00D7010B"/>
    <w:rsid w:val="00D709C6"/>
    <w:rsid w:val="00D717D7"/>
    <w:rsid w:val="00D71EBB"/>
    <w:rsid w:val="00D7246D"/>
    <w:rsid w:val="00D72A80"/>
    <w:rsid w:val="00D73ABD"/>
    <w:rsid w:val="00D73B69"/>
    <w:rsid w:val="00D73D2E"/>
    <w:rsid w:val="00D7442A"/>
    <w:rsid w:val="00D7446A"/>
    <w:rsid w:val="00D7461D"/>
    <w:rsid w:val="00D74731"/>
    <w:rsid w:val="00D7578A"/>
    <w:rsid w:val="00D76439"/>
    <w:rsid w:val="00D768CE"/>
    <w:rsid w:val="00D769E0"/>
    <w:rsid w:val="00D76EC3"/>
    <w:rsid w:val="00D7714A"/>
    <w:rsid w:val="00D773F9"/>
    <w:rsid w:val="00D779AA"/>
    <w:rsid w:val="00D77FB5"/>
    <w:rsid w:val="00D8031D"/>
    <w:rsid w:val="00D80351"/>
    <w:rsid w:val="00D805A3"/>
    <w:rsid w:val="00D80B61"/>
    <w:rsid w:val="00D80DF4"/>
    <w:rsid w:val="00D818A4"/>
    <w:rsid w:val="00D81D8A"/>
    <w:rsid w:val="00D8223C"/>
    <w:rsid w:val="00D823C2"/>
    <w:rsid w:val="00D82547"/>
    <w:rsid w:val="00D828A0"/>
    <w:rsid w:val="00D83560"/>
    <w:rsid w:val="00D837A5"/>
    <w:rsid w:val="00D83853"/>
    <w:rsid w:val="00D83EF4"/>
    <w:rsid w:val="00D84014"/>
    <w:rsid w:val="00D84805"/>
    <w:rsid w:val="00D8556E"/>
    <w:rsid w:val="00D8594B"/>
    <w:rsid w:val="00D86575"/>
    <w:rsid w:val="00D86787"/>
    <w:rsid w:val="00D86C15"/>
    <w:rsid w:val="00D87516"/>
    <w:rsid w:val="00D878BA"/>
    <w:rsid w:val="00D87BBF"/>
    <w:rsid w:val="00D9000C"/>
    <w:rsid w:val="00D9055C"/>
    <w:rsid w:val="00D90B0E"/>
    <w:rsid w:val="00D910A4"/>
    <w:rsid w:val="00D9125C"/>
    <w:rsid w:val="00D9139C"/>
    <w:rsid w:val="00D914E9"/>
    <w:rsid w:val="00D9178D"/>
    <w:rsid w:val="00D91B68"/>
    <w:rsid w:val="00D92200"/>
    <w:rsid w:val="00D925B7"/>
    <w:rsid w:val="00D92C6D"/>
    <w:rsid w:val="00D92C75"/>
    <w:rsid w:val="00D92CCD"/>
    <w:rsid w:val="00D93DFC"/>
    <w:rsid w:val="00D9456B"/>
    <w:rsid w:val="00D94637"/>
    <w:rsid w:val="00D95328"/>
    <w:rsid w:val="00D9682A"/>
    <w:rsid w:val="00D96F82"/>
    <w:rsid w:val="00D974CF"/>
    <w:rsid w:val="00D97E98"/>
    <w:rsid w:val="00DA0864"/>
    <w:rsid w:val="00DA0922"/>
    <w:rsid w:val="00DA0B96"/>
    <w:rsid w:val="00DA16C5"/>
    <w:rsid w:val="00DA1759"/>
    <w:rsid w:val="00DA1AD5"/>
    <w:rsid w:val="00DA1D81"/>
    <w:rsid w:val="00DA1DF9"/>
    <w:rsid w:val="00DA1E11"/>
    <w:rsid w:val="00DA204C"/>
    <w:rsid w:val="00DA21C5"/>
    <w:rsid w:val="00DA2503"/>
    <w:rsid w:val="00DA2823"/>
    <w:rsid w:val="00DA3A16"/>
    <w:rsid w:val="00DA4569"/>
    <w:rsid w:val="00DA4ADD"/>
    <w:rsid w:val="00DA502F"/>
    <w:rsid w:val="00DA5CE3"/>
    <w:rsid w:val="00DA5D4A"/>
    <w:rsid w:val="00DA6496"/>
    <w:rsid w:val="00DA6852"/>
    <w:rsid w:val="00DA6C75"/>
    <w:rsid w:val="00DA7640"/>
    <w:rsid w:val="00DA7E8C"/>
    <w:rsid w:val="00DB00A0"/>
    <w:rsid w:val="00DB0161"/>
    <w:rsid w:val="00DB0F1D"/>
    <w:rsid w:val="00DB147F"/>
    <w:rsid w:val="00DB2674"/>
    <w:rsid w:val="00DB29FB"/>
    <w:rsid w:val="00DB2A4B"/>
    <w:rsid w:val="00DB2EAA"/>
    <w:rsid w:val="00DB31EC"/>
    <w:rsid w:val="00DB3315"/>
    <w:rsid w:val="00DB348A"/>
    <w:rsid w:val="00DB36BB"/>
    <w:rsid w:val="00DB3C29"/>
    <w:rsid w:val="00DB4329"/>
    <w:rsid w:val="00DB47C2"/>
    <w:rsid w:val="00DB4DC2"/>
    <w:rsid w:val="00DB5538"/>
    <w:rsid w:val="00DB6239"/>
    <w:rsid w:val="00DB6B5A"/>
    <w:rsid w:val="00DB7336"/>
    <w:rsid w:val="00DB7946"/>
    <w:rsid w:val="00DB7BBC"/>
    <w:rsid w:val="00DC0403"/>
    <w:rsid w:val="00DC1479"/>
    <w:rsid w:val="00DC1593"/>
    <w:rsid w:val="00DC170B"/>
    <w:rsid w:val="00DC1CE3"/>
    <w:rsid w:val="00DC20E5"/>
    <w:rsid w:val="00DC2B84"/>
    <w:rsid w:val="00DC2E77"/>
    <w:rsid w:val="00DC303E"/>
    <w:rsid w:val="00DC34EF"/>
    <w:rsid w:val="00DC3660"/>
    <w:rsid w:val="00DC37C2"/>
    <w:rsid w:val="00DC39C0"/>
    <w:rsid w:val="00DC3BBC"/>
    <w:rsid w:val="00DC44F0"/>
    <w:rsid w:val="00DC45A9"/>
    <w:rsid w:val="00DC4E42"/>
    <w:rsid w:val="00DC7474"/>
    <w:rsid w:val="00DC783B"/>
    <w:rsid w:val="00DD03CA"/>
    <w:rsid w:val="00DD0911"/>
    <w:rsid w:val="00DD0A95"/>
    <w:rsid w:val="00DD0BD8"/>
    <w:rsid w:val="00DD106D"/>
    <w:rsid w:val="00DD1179"/>
    <w:rsid w:val="00DD140B"/>
    <w:rsid w:val="00DD18B1"/>
    <w:rsid w:val="00DD1E24"/>
    <w:rsid w:val="00DD1E49"/>
    <w:rsid w:val="00DD1FBA"/>
    <w:rsid w:val="00DD2163"/>
    <w:rsid w:val="00DD264E"/>
    <w:rsid w:val="00DD2E48"/>
    <w:rsid w:val="00DD2F86"/>
    <w:rsid w:val="00DD3C77"/>
    <w:rsid w:val="00DD3CCA"/>
    <w:rsid w:val="00DD4275"/>
    <w:rsid w:val="00DD45D3"/>
    <w:rsid w:val="00DD4611"/>
    <w:rsid w:val="00DD4964"/>
    <w:rsid w:val="00DD4E26"/>
    <w:rsid w:val="00DD5788"/>
    <w:rsid w:val="00DD5A50"/>
    <w:rsid w:val="00DD6046"/>
    <w:rsid w:val="00DD6104"/>
    <w:rsid w:val="00DD6F96"/>
    <w:rsid w:val="00DD7AA1"/>
    <w:rsid w:val="00DD7AEF"/>
    <w:rsid w:val="00DE0230"/>
    <w:rsid w:val="00DE0A62"/>
    <w:rsid w:val="00DE113A"/>
    <w:rsid w:val="00DE11ED"/>
    <w:rsid w:val="00DE1BEC"/>
    <w:rsid w:val="00DE23D6"/>
    <w:rsid w:val="00DE2437"/>
    <w:rsid w:val="00DE2849"/>
    <w:rsid w:val="00DE2A3F"/>
    <w:rsid w:val="00DE2A93"/>
    <w:rsid w:val="00DE2C74"/>
    <w:rsid w:val="00DE2CD9"/>
    <w:rsid w:val="00DE2EB5"/>
    <w:rsid w:val="00DE46E5"/>
    <w:rsid w:val="00DE4DB6"/>
    <w:rsid w:val="00DE54B8"/>
    <w:rsid w:val="00DE58AA"/>
    <w:rsid w:val="00DE6210"/>
    <w:rsid w:val="00DE6AF5"/>
    <w:rsid w:val="00DE75EE"/>
    <w:rsid w:val="00DE7C02"/>
    <w:rsid w:val="00DF0588"/>
    <w:rsid w:val="00DF0C1A"/>
    <w:rsid w:val="00DF0C5D"/>
    <w:rsid w:val="00DF14D5"/>
    <w:rsid w:val="00DF151B"/>
    <w:rsid w:val="00DF24E3"/>
    <w:rsid w:val="00DF2DC9"/>
    <w:rsid w:val="00DF338E"/>
    <w:rsid w:val="00DF3802"/>
    <w:rsid w:val="00DF46E8"/>
    <w:rsid w:val="00DF483E"/>
    <w:rsid w:val="00DF4946"/>
    <w:rsid w:val="00DF4EFD"/>
    <w:rsid w:val="00DF521F"/>
    <w:rsid w:val="00DF54EF"/>
    <w:rsid w:val="00DF571B"/>
    <w:rsid w:val="00DF5B68"/>
    <w:rsid w:val="00DF5F40"/>
    <w:rsid w:val="00DF6212"/>
    <w:rsid w:val="00E00094"/>
    <w:rsid w:val="00E003BF"/>
    <w:rsid w:val="00E006FC"/>
    <w:rsid w:val="00E00920"/>
    <w:rsid w:val="00E00FFA"/>
    <w:rsid w:val="00E01A76"/>
    <w:rsid w:val="00E02947"/>
    <w:rsid w:val="00E0299E"/>
    <w:rsid w:val="00E02B9D"/>
    <w:rsid w:val="00E031BA"/>
    <w:rsid w:val="00E0345F"/>
    <w:rsid w:val="00E03A09"/>
    <w:rsid w:val="00E03E84"/>
    <w:rsid w:val="00E03F5E"/>
    <w:rsid w:val="00E0536E"/>
    <w:rsid w:val="00E05D0B"/>
    <w:rsid w:val="00E073BB"/>
    <w:rsid w:val="00E07853"/>
    <w:rsid w:val="00E10AFD"/>
    <w:rsid w:val="00E10C6C"/>
    <w:rsid w:val="00E114B3"/>
    <w:rsid w:val="00E11F56"/>
    <w:rsid w:val="00E12810"/>
    <w:rsid w:val="00E12C35"/>
    <w:rsid w:val="00E12FD9"/>
    <w:rsid w:val="00E1387A"/>
    <w:rsid w:val="00E13B17"/>
    <w:rsid w:val="00E14049"/>
    <w:rsid w:val="00E14B71"/>
    <w:rsid w:val="00E155C0"/>
    <w:rsid w:val="00E15767"/>
    <w:rsid w:val="00E15F33"/>
    <w:rsid w:val="00E15F6A"/>
    <w:rsid w:val="00E15F7B"/>
    <w:rsid w:val="00E16666"/>
    <w:rsid w:val="00E16881"/>
    <w:rsid w:val="00E16A10"/>
    <w:rsid w:val="00E16C59"/>
    <w:rsid w:val="00E16C70"/>
    <w:rsid w:val="00E16E0D"/>
    <w:rsid w:val="00E177CC"/>
    <w:rsid w:val="00E17CB0"/>
    <w:rsid w:val="00E17E07"/>
    <w:rsid w:val="00E17E82"/>
    <w:rsid w:val="00E201D8"/>
    <w:rsid w:val="00E203B4"/>
    <w:rsid w:val="00E2094C"/>
    <w:rsid w:val="00E20972"/>
    <w:rsid w:val="00E209D5"/>
    <w:rsid w:val="00E2109A"/>
    <w:rsid w:val="00E21140"/>
    <w:rsid w:val="00E21744"/>
    <w:rsid w:val="00E21B6E"/>
    <w:rsid w:val="00E220D5"/>
    <w:rsid w:val="00E22231"/>
    <w:rsid w:val="00E22B74"/>
    <w:rsid w:val="00E23023"/>
    <w:rsid w:val="00E23028"/>
    <w:rsid w:val="00E230B7"/>
    <w:rsid w:val="00E23531"/>
    <w:rsid w:val="00E24F71"/>
    <w:rsid w:val="00E250AE"/>
    <w:rsid w:val="00E26629"/>
    <w:rsid w:val="00E266E7"/>
    <w:rsid w:val="00E26722"/>
    <w:rsid w:val="00E2696C"/>
    <w:rsid w:val="00E269DE"/>
    <w:rsid w:val="00E27222"/>
    <w:rsid w:val="00E27AAF"/>
    <w:rsid w:val="00E27B4C"/>
    <w:rsid w:val="00E27DEF"/>
    <w:rsid w:val="00E27E24"/>
    <w:rsid w:val="00E3164D"/>
    <w:rsid w:val="00E32950"/>
    <w:rsid w:val="00E33251"/>
    <w:rsid w:val="00E34123"/>
    <w:rsid w:val="00E34530"/>
    <w:rsid w:val="00E34D39"/>
    <w:rsid w:val="00E35A67"/>
    <w:rsid w:val="00E35CA2"/>
    <w:rsid w:val="00E36018"/>
    <w:rsid w:val="00E363A4"/>
    <w:rsid w:val="00E36416"/>
    <w:rsid w:val="00E36475"/>
    <w:rsid w:val="00E36707"/>
    <w:rsid w:val="00E36C08"/>
    <w:rsid w:val="00E36D2C"/>
    <w:rsid w:val="00E375CC"/>
    <w:rsid w:val="00E37E65"/>
    <w:rsid w:val="00E37F08"/>
    <w:rsid w:val="00E40046"/>
    <w:rsid w:val="00E40308"/>
    <w:rsid w:val="00E407A8"/>
    <w:rsid w:val="00E4097F"/>
    <w:rsid w:val="00E409BF"/>
    <w:rsid w:val="00E40F0A"/>
    <w:rsid w:val="00E41342"/>
    <w:rsid w:val="00E41DB9"/>
    <w:rsid w:val="00E41F4A"/>
    <w:rsid w:val="00E42432"/>
    <w:rsid w:val="00E424FA"/>
    <w:rsid w:val="00E4259A"/>
    <w:rsid w:val="00E4325E"/>
    <w:rsid w:val="00E434F0"/>
    <w:rsid w:val="00E43BAA"/>
    <w:rsid w:val="00E44AB8"/>
    <w:rsid w:val="00E44B99"/>
    <w:rsid w:val="00E45379"/>
    <w:rsid w:val="00E4565F"/>
    <w:rsid w:val="00E45A4A"/>
    <w:rsid w:val="00E45A9F"/>
    <w:rsid w:val="00E45B5C"/>
    <w:rsid w:val="00E46428"/>
    <w:rsid w:val="00E47521"/>
    <w:rsid w:val="00E50A6D"/>
    <w:rsid w:val="00E513A0"/>
    <w:rsid w:val="00E51ED9"/>
    <w:rsid w:val="00E52CD6"/>
    <w:rsid w:val="00E53363"/>
    <w:rsid w:val="00E533F5"/>
    <w:rsid w:val="00E53B20"/>
    <w:rsid w:val="00E53B91"/>
    <w:rsid w:val="00E53CB1"/>
    <w:rsid w:val="00E5420D"/>
    <w:rsid w:val="00E54A3A"/>
    <w:rsid w:val="00E554F6"/>
    <w:rsid w:val="00E55638"/>
    <w:rsid w:val="00E5566A"/>
    <w:rsid w:val="00E5569A"/>
    <w:rsid w:val="00E55C73"/>
    <w:rsid w:val="00E55CA4"/>
    <w:rsid w:val="00E55CB9"/>
    <w:rsid w:val="00E568E8"/>
    <w:rsid w:val="00E5698B"/>
    <w:rsid w:val="00E569F5"/>
    <w:rsid w:val="00E56CE3"/>
    <w:rsid w:val="00E56DF6"/>
    <w:rsid w:val="00E573DA"/>
    <w:rsid w:val="00E57D27"/>
    <w:rsid w:val="00E60144"/>
    <w:rsid w:val="00E6051F"/>
    <w:rsid w:val="00E60C35"/>
    <w:rsid w:val="00E60D11"/>
    <w:rsid w:val="00E61199"/>
    <w:rsid w:val="00E61769"/>
    <w:rsid w:val="00E61C6C"/>
    <w:rsid w:val="00E6274A"/>
    <w:rsid w:val="00E628F7"/>
    <w:rsid w:val="00E63788"/>
    <w:rsid w:val="00E637AF"/>
    <w:rsid w:val="00E63C9D"/>
    <w:rsid w:val="00E640D7"/>
    <w:rsid w:val="00E644B7"/>
    <w:rsid w:val="00E65129"/>
    <w:rsid w:val="00E65348"/>
    <w:rsid w:val="00E656BB"/>
    <w:rsid w:val="00E65D95"/>
    <w:rsid w:val="00E65DA5"/>
    <w:rsid w:val="00E666B1"/>
    <w:rsid w:val="00E66ACD"/>
    <w:rsid w:val="00E67B25"/>
    <w:rsid w:val="00E67C92"/>
    <w:rsid w:val="00E706C5"/>
    <w:rsid w:val="00E70C75"/>
    <w:rsid w:val="00E70EDE"/>
    <w:rsid w:val="00E719B5"/>
    <w:rsid w:val="00E71C1C"/>
    <w:rsid w:val="00E72190"/>
    <w:rsid w:val="00E72404"/>
    <w:rsid w:val="00E7254E"/>
    <w:rsid w:val="00E725F0"/>
    <w:rsid w:val="00E7269E"/>
    <w:rsid w:val="00E72A53"/>
    <w:rsid w:val="00E736A9"/>
    <w:rsid w:val="00E745BA"/>
    <w:rsid w:val="00E7491B"/>
    <w:rsid w:val="00E74EBC"/>
    <w:rsid w:val="00E75617"/>
    <w:rsid w:val="00E757DF"/>
    <w:rsid w:val="00E761AD"/>
    <w:rsid w:val="00E76794"/>
    <w:rsid w:val="00E76F6E"/>
    <w:rsid w:val="00E774C9"/>
    <w:rsid w:val="00E8002D"/>
    <w:rsid w:val="00E80EFE"/>
    <w:rsid w:val="00E81045"/>
    <w:rsid w:val="00E818BF"/>
    <w:rsid w:val="00E81D6A"/>
    <w:rsid w:val="00E82A38"/>
    <w:rsid w:val="00E82BFA"/>
    <w:rsid w:val="00E82CEA"/>
    <w:rsid w:val="00E8370F"/>
    <w:rsid w:val="00E839F5"/>
    <w:rsid w:val="00E8488C"/>
    <w:rsid w:val="00E84BEB"/>
    <w:rsid w:val="00E84BF1"/>
    <w:rsid w:val="00E855AD"/>
    <w:rsid w:val="00E86BA5"/>
    <w:rsid w:val="00E87C5B"/>
    <w:rsid w:val="00E905A6"/>
    <w:rsid w:val="00E9080B"/>
    <w:rsid w:val="00E908ED"/>
    <w:rsid w:val="00E9097F"/>
    <w:rsid w:val="00E90BDF"/>
    <w:rsid w:val="00E90D42"/>
    <w:rsid w:val="00E910DC"/>
    <w:rsid w:val="00E9147E"/>
    <w:rsid w:val="00E92867"/>
    <w:rsid w:val="00E93065"/>
    <w:rsid w:val="00E934AB"/>
    <w:rsid w:val="00E934BD"/>
    <w:rsid w:val="00E93678"/>
    <w:rsid w:val="00E9399F"/>
    <w:rsid w:val="00E93B97"/>
    <w:rsid w:val="00E93CE4"/>
    <w:rsid w:val="00E944D7"/>
    <w:rsid w:val="00E945D0"/>
    <w:rsid w:val="00E94ADD"/>
    <w:rsid w:val="00E94B8F"/>
    <w:rsid w:val="00E95577"/>
    <w:rsid w:val="00E957D5"/>
    <w:rsid w:val="00E95A80"/>
    <w:rsid w:val="00E95A99"/>
    <w:rsid w:val="00E95D7E"/>
    <w:rsid w:val="00E95E4E"/>
    <w:rsid w:val="00E96530"/>
    <w:rsid w:val="00E96D69"/>
    <w:rsid w:val="00E96E09"/>
    <w:rsid w:val="00E970CC"/>
    <w:rsid w:val="00E970D7"/>
    <w:rsid w:val="00E97F7B"/>
    <w:rsid w:val="00EA0333"/>
    <w:rsid w:val="00EA0424"/>
    <w:rsid w:val="00EA042D"/>
    <w:rsid w:val="00EA09A6"/>
    <w:rsid w:val="00EA09CD"/>
    <w:rsid w:val="00EA0ADA"/>
    <w:rsid w:val="00EA0B79"/>
    <w:rsid w:val="00EA0BCA"/>
    <w:rsid w:val="00EA0DE6"/>
    <w:rsid w:val="00EA0EC9"/>
    <w:rsid w:val="00EA124E"/>
    <w:rsid w:val="00EA1267"/>
    <w:rsid w:val="00EA1755"/>
    <w:rsid w:val="00EA17B8"/>
    <w:rsid w:val="00EA1E17"/>
    <w:rsid w:val="00EA253E"/>
    <w:rsid w:val="00EA2D1A"/>
    <w:rsid w:val="00EA2D7F"/>
    <w:rsid w:val="00EA3191"/>
    <w:rsid w:val="00EA326A"/>
    <w:rsid w:val="00EA3344"/>
    <w:rsid w:val="00EA349B"/>
    <w:rsid w:val="00EA37DE"/>
    <w:rsid w:val="00EA38B2"/>
    <w:rsid w:val="00EA44A5"/>
    <w:rsid w:val="00EA463C"/>
    <w:rsid w:val="00EA490C"/>
    <w:rsid w:val="00EA4B5C"/>
    <w:rsid w:val="00EA4D00"/>
    <w:rsid w:val="00EA54F9"/>
    <w:rsid w:val="00EA5F56"/>
    <w:rsid w:val="00EA6398"/>
    <w:rsid w:val="00EA6BC8"/>
    <w:rsid w:val="00EA770B"/>
    <w:rsid w:val="00EA7AA3"/>
    <w:rsid w:val="00EB0385"/>
    <w:rsid w:val="00EB063E"/>
    <w:rsid w:val="00EB099E"/>
    <w:rsid w:val="00EB1553"/>
    <w:rsid w:val="00EB2DF0"/>
    <w:rsid w:val="00EB3B44"/>
    <w:rsid w:val="00EB4316"/>
    <w:rsid w:val="00EB4954"/>
    <w:rsid w:val="00EB4ED8"/>
    <w:rsid w:val="00EB56CF"/>
    <w:rsid w:val="00EB58EF"/>
    <w:rsid w:val="00EB5C7A"/>
    <w:rsid w:val="00EB604E"/>
    <w:rsid w:val="00EB6BA0"/>
    <w:rsid w:val="00EC011B"/>
    <w:rsid w:val="00EC1753"/>
    <w:rsid w:val="00EC1F7E"/>
    <w:rsid w:val="00EC2443"/>
    <w:rsid w:val="00EC24DA"/>
    <w:rsid w:val="00EC3009"/>
    <w:rsid w:val="00EC33C4"/>
    <w:rsid w:val="00EC3441"/>
    <w:rsid w:val="00EC36B5"/>
    <w:rsid w:val="00EC37F5"/>
    <w:rsid w:val="00EC52E1"/>
    <w:rsid w:val="00EC5CFE"/>
    <w:rsid w:val="00EC5D10"/>
    <w:rsid w:val="00EC6C5F"/>
    <w:rsid w:val="00EC6E54"/>
    <w:rsid w:val="00EC7044"/>
    <w:rsid w:val="00EC7048"/>
    <w:rsid w:val="00ED0228"/>
    <w:rsid w:val="00ED0709"/>
    <w:rsid w:val="00ED0B7F"/>
    <w:rsid w:val="00ED10E8"/>
    <w:rsid w:val="00ED1752"/>
    <w:rsid w:val="00ED1A08"/>
    <w:rsid w:val="00ED1BE3"/>
    <w:rsid w:val="00ED1C48"/>
    <w:rsid w:val="00ED239C"/>
    <w:rsid w:val="00ED25BB"/>
    <w:rsid w:val="00ED3254"/>
    <w:rsid w:val="00ED3E69"/>
    <w:rsid w:val="00ED40FC"/>
    <w:rsid w:val="00ED4407"/>
    <w:rsid w:val="00ED44A2"/>
    <w:rsid w:val="00ED5BAF"/>
    <w:rsid w:val="00ED5FB2"/>
    <w:rsid w:val="00ED6181"/>
    <w:rsid w:val="00ED6BE8"/>
    <w:rsid w:val="00ED6C63"/>
    <w:rsid w:val="00ED7151"/>
    <w:rsid w:val="00ED75B6"/>
    <w:rsid w:val="00ED7A5F"/>
    <w:rsid w:val="00ED7DFF"/>
    <w:rsid w:val="00ED7EE3"/>
    <w:rsid w:val="00EE028A"/>
    <w:rsid w:val="00EE03CD"/>
    <w:rsid w:val="00EE0583"/>
    <w:rsid w:val="00EE1B72"/>
    <w:rsid w:val="00EE34F9"/>
    <w:rsid w:val="00EE3768"/>
    <w:rsid w:val="00EE38F8"/>
    <w:rsid w:val="00EE3F17"/>
    <w:rsid w:val="00EE4AEF"/>
    <w:rsid w:val="00EE4AF1"/>
    <w:rsid w:val="00EE4DEE"/>
    <w:rsid w:val="00EE585A"/>
    <w:rsid w:val="00EE5980"/>
    <w:rsid w:val="00EE5B20"/>
    <w:rsid w:val="00EE5EDC"/>
    <w:rsid w:val="00EE5EFF"/>
    <w:rsid w:val="00EE6020"/>
    <w:rsid w:val="00EE67D4"/>
    <w:rsid w:val="00EE743C"/>
    <w:rsid w:val="00EE7CB4"/>
    <w:rsid w:val="00EF02E6"/>
    <w:rsid w:val="00EF04CD"/>
    <w:rsid w:val="00EF077D"/>
    <w:rsid w:val="00EF07A6"/>
    <w:rsid w:val="00EF0F05"/>
    <w:rsid w:val="00EF10FA"/>
    <w:rsid w:val="00EF15CE"/>
    <w:rsid w:val="00EF18A3"/>
    <w:rsid w:val="00EF1B01"/>
    <w:rsid w:val="00EF1BB5"/>
    <w:rsid w:val="00EF1ED2"/>
    <w:rsid w:val="00EF210C"/>
    <w:rsid w:val="00EF26F4"/>
    <w:rsid w:val="00EF30B0"/>
    <w:rsid w:val="00EF3E63"/>
    <w:rsid w:val="00EF45C8"/>
    <w:rsid w:val="00EF482D"/>
    <w:rsid w:val="00EF494D"/>
    <w:rsid w:val="00EF4B9F"/>
    <w:rsid w:val="00EF5026"/>
    <w:rsid w:val="00EF5551"/>
    <w:rsid w:val="00EF680E"/>
    <w:rsid w:val="00EF6DA9"/>
    <w:rsid w:val="00F00D49"/>
    <w:rsid w:val="00F01667"/>
    <w:rsid w:val="00F01B53"/>
    <w:rsid w:val="00F01BC9"/>
    <w:rsid w:val="00F02BD9"/>
    <w:rsid w:val="00F030EF"/>
    <w:rsid w:val="00F0361F"/>
    <w:rsid w:val="00F03CE3"/>
    <w:rsid w:val="00F03E2D"/>
    <w:rsid w:val="00F04BFB"/>
    <w:rsid w:val="00F04EDA"/>
    <w:rsid w:val="00F05343"/>
    <w:rsid w:val="00F05D99"/>
    <w:rsid w:val="00F060F0"/>
    <w:rsid w:val="00F0630F"/>
    <w:rsid w:val="00F074A1"/>
    <w:rsid w:val="00F101E3"/>
    <w:rsid w:val="00F1023A"/>
    <w:rsid w:val="00F1052E"/>
    <w:rsid w:val="00F1078E"/>
    <w:rsid w:val="00F10B1F"/>
    <w:rsid w:val="00F10F53"/>
    <w:rsid w:val="00F11294"/>
    <w:rsid w:val="00F11B05"/>
    <w:rsid w:val="00F126D1"/>
    <w:rsid w:val="00F1326C"/>
    <w:rsid w:val="00F1353C"/>
    <w:rsid w:val="00F136EA"/>
    <w:rsid w:val="00F138FA"/>
    <w:rsid w:val="00F13952"/>
    <w:rsid w:val="00F1447D"/>
    <w:rsid w:val="00F15045"/>
    <w:rsid w:val="00F1504C"/>
    <w:rsid w:val="00F15153"/>
    <w:rsid w:val="00F156D5"/>
    <w:rsid w:val="00F1590A"/>
    <w:rsid w:val="00F15C15"/>
    <w:rsid w:val="00F15D14"/>
    <w:rsid w:val="00F16165"/>
    <w:rsid w:val="00F16422"/>
    <w:rsid w:val="00F165C1"/>
    <w:rsid w:val="00F16B39"/>
    <w:rsid w:val="00F16FA0"/>
    <w:rsid w:val="00F20955"/>
    <w:rsid w:val="00F20B13"/>
    <w:rsid w:val="00F20CA7"/>
    <w:rsid w:val="00F2165E"/>
    <w:rsid w:val="00F21D3A"/>
    <w:rsid w:val="00F22B73"/>
    <w:rsid w:val="00F22E1B"/>
    <w:rsid w:val="00F23201"/>
    <w:rsid w:val="00F2358D"/>
    <w:rsid w:val="00F239D7"/>
    <w:rsid w:val="00F23C17"/>
    <w:rsid w:val="00F2410B"/>
    <w:rsid w:val="00F24224"/>
    <w:rsid w:val="00F24580"/>
    <w:rsid w:val="00F2462D"/>
    <w:rsid w:val="00F247DB"/>
    <w:rsid w:val="00F24831"/>
    <w:rsid w:val="00F260A2"/>
    <w:rsid w:val="00F266F5"/>
    <w:rsid w:val="00F26C4D"/>
    <w:rsid w:val="00F26D69"/>
    <w:rsid w:val="00F27033"/>
    <w:rsid w:val="00F2736E"/>
    <w:rsid w:val="00F273F2"/>
    <w:rsid w:val="00F27AD5"/>
    <w:rsid w:val="00F306DB"/>
    <w:rsid w:val="00F3115F"/>
    <w:rsid w:val="00F31681"/>
    <w:rsid w:val="00F31B25"/>
    <w:rsid w:val="00F31CCE"/>
    <w:rsid w:val="00F31E26"/>
    <w:rsid w:val="00F32964"/>
    <w:rsid w:val="00F33490"/>
    <w:rsid w:val="00F33D3C"/>
    <w:rsid w:val="00F33FCA"/>
    <w:rsid w:val="00F34513"/>
    <w:rsid w:val="00F34575"/>
    <w:rsid w:val="00F3464B"/>
    <w:rsid w:val="00F349EF"/>
    <w:rsid w:val="00F34AF5"/>
    <w:rsid w:val="00F3524E"/>
    <w:rsid w:val="00F35279"/>
    <w:rsid w:val="00F354D0"/>
    <w:rsid w:val="00F3632A"/>
    <w:rsid w:val="00F36A02"/>
    <w:rsid w:val="00F3702A"/>
    <w:rsid w:val="00F371E7"/>
    <w:rsid w:val="00F375B4"/>
    <w:rsid w:val="00F37994"/>
    <w:rsid w:val="00F379EF"/>
    <w:rsid w:val="00F400CB"/>
    <w:rsid w:val="00F40E64"/>
    <w:rsid w:val="00F40F53"/>
    <w:rsid w:val="00F414BB"/>
    <w:rsid w:val="00F43035"/>
    <w:rsid w:val="00F4378B"/>
    <w:rsid w:val="00F4405A"/>
    <w:rsid w:val="00F44220"/>
    <w:rsid w:val="00F442B5"/>
    <w:rsid w:val="00F442F2"/>
    <w:rsid w:val="00F44B5A"/>
    <w:rsid w:val="00F44B90"/>
    <w:rsid w:val="00F44E23"/>
    <w:rsid w:val="00F45167"/>
    <w:rsid w:val="00F4622B"/>
    <w:rsid w:val="00F462B0"/>
    <w:rsid w:val="00F46A07"/>
    <w:rsid w:val="00F46ACD"/>
    <w:rsid w:val="00F4742D"/>
    <w:rsid w:val="00F475AF"/>
    <w:rsid w:val="00F47847"/>
    <w:rsid w:val="00F47D16"/>
    <w:rsid w:val="00F50150"/>
    <w:rsid w:val="00F5087A"/>
    <w:rsid w:val="00F5087C"/>
    <w:rsid w:val="00F51030"/>
    <w:rsid w:val="00F519F0"/>
    <w:rsid w:val="00F51BAD"/>
    <w:rsid w:val="00F520CE"/>
    <w:rsid w:val="00F521DF"/>
    <w:rsid w:val="00F52904"/>
    <w:rsid w:val="00F5294C"/>
    <w:rsid w:val="00F539D0"/>
    <w:rsid w:val="00F53A4A"/>
    <w:rsid w:val="00F53B43"/>
    <w:rsid w:val="00F54140"/>
    <w:rsid w:val="00F54AF6"/>
    <w:rsid w:val="00F54B67"/>
    <w:rsid w:val="00F552A1"/>
    <w:rsid w:val="00F5531F"/>
    <w:rsid w:val="00F55931"/>
    <w:rsid w:val="00F55A37"/>
    <w:rsid w:val="00F55FC6"/>
    <w:rsid w:val="00F56177"/>
    <w:rsid w:val="00F56192"/>
    <w:rsid w:val="00F565BB"/>
    <w:rsid w:val="00F56C4A"/>
    <w:rsid w:val="00F5719A"/>
    <w:rsid w:val="00F60082"/>
    <w:rsid w:val="00F60749"/>
    <w:rsid w:val="00F60791"/>
    <w:rsid w:val="00F60E0A"/>
    <w:rsid w:val="00F60FE1"/>
    <w:rsid w:val="00F61907"/>
    <w:rsid w:val="00F61A2E"/>
    <w:rsid w:val="00F61BF7"/>
    <w:rsid w:val="00F62272"/>
    <w:rsid w:val="00F6267A"/>
    <w:rsid w:val="00F62772"/>
    <w:rsid w:val="00F62C64"/>
    <w:rsid w:val="00F6301D"/>
    <w:rsid w:val="00F6324A"/>
    <w:rsid w:val="00F632AC"/>
    <w:rsid w:val="00F6478A"/>
    <w:rsid w:val="00F64BE2"/>
    <w:rsid w:val="00F64D90"/>
    <w:rsid w:val="00F65168"/>
    <w:rsid w:val="00F655D4"/>
    <w:rsid w:val="00F65E1C"/>
    <w:rsid w:val="00F67179"/>
    <w:rsid w:val="00F67BAD"/>
    <w:rsid w:val="00F70988"/>
    <w:rsid w:val="00F70FF4"/>
    <w:rsid w:val="00F7126C"/>
    <w:rsid w:val="00F71CF2"/>
    <w:rsid w:val="00F72D49"/>
    <w:rsid w:val="00F72EB5"/>
    <w:rsid w:val="00F73883"/>
    <w:rsid w:val="00F73A3F"/>
    <w:rsid w:val="00F73F33"/>
    <w:rsid w:val="00F74549"/>
    <w:rsid w:val="00F75386"/>
    <w:rsid w:val="00F755EC"/>
    <w:rsid w:val="00F75A79"/>
    <w:rsid w:val="00F760F5"/>
    <w:rsid w:val="00F7667D"/>
    <w:rsid w:val="00F76E43"/>
    <w:rsid w:val="00F7714D"/>
    <w:rsid w:val="00F77763"/>
    <w:rsid w:val="00F803FD"/>
    <w:rsid w:val="00F82773"/>
    <w:rsid w:val="00F82BCF"/>
    <w:rsid w:val="00F836AC"/>
    <w:rsid w:val="00F839E4"/>
    <w:rsid w:val="00F84183"/>
    <w:rsid w:val="00F848FC"/>
    <w:rsid w:val="00F853D0"/>
    <w:rsid w:val="00F85BB0"/>
    <w:rsid w:val="00F85C63"/>
    <w:rsid w:val="00F8601D"/>
    <w:rsid w:val="00F862B5"/>
    <w:rsid w:val="00F862C8"/>
    <w:rsid w:val="00F8638C"/>
    <w:rsid w:val="00F86640"/>
    <w:rsid w:val="00F868AA"/>
    <w:rsid w:val="00F86E4C"/>
    <w:rsid w:val="00F86F96"/>
    <w:rsid w:val="00F872E7"/>
    <w:rsid w:val="00F87AA0"/>
    <w:rsid w:val="00F90036"/>
    <w:rsid w:val="00F9019B"/>
    <w:rsid w:val="00F90764"/>
    <w:rsid w:val="00F90B9F"/>
    <w:rsid w:val="00F91010"/>
    <w:rsid w:val="00F910AE"/>
    <w:rsid w:val="00F91B36"/>
    <w:rsid w:val="00F91ED8"/>
    <w:rsid w:val="00F929B3"/>
    <w:rsid w:val="00F92AEC"/>
    <w:rsid w:val="00F92D94"/>
    <w:rsid w:val="00F92F4D"/>
    <w:rsid w:val="00F9378D"/>
    <w:rsid w:val="00F939B9"/>
    <w:rsid w:val="00F93F3D"/>
    <w:rsid w:val="00F94563"/>
    <w:rsid w:val="00F9459B"/>
    <w:rsid w:val="00F95E39"/>
    <w:rsid w:val="00F96331"/>
    <w:rsid w:val="00F96902"/>
    <w:rsid w:val="00F96F7B"/>
    <w:rsid w:val="00F973E7"/>
    <w:rsid w:val="00FA099A"/>
    <w:rsid w:val="00FA2963"/>
    <w:rsid w:val="00FA2B37"/>
    <w:rsid w:val="00FA2CE5"/>
    <w:rsid w:val="00FA3A31"/>
    <w:rsid w:val="00FA3D2C"/>
    <w:rsid w:val="00FA4AAA"/>
    <w:rsid w:val="00FA4D7A"/>
    <w:rsid w:val="00FA4EFF"/>
    <w:rsid w:val="00FA5275"/>
    <w:rsid w:val="00FA5582"/>
    <w:rsid w:val="00FA59DC"/>
    <w:rsid w:val="00FA6B1B"/>
    <w:rsid w:val="00FA6CD2"/>
    <w:rsid w:val="00FA6E32"/>
    <w:rsid w:val="00FA6E7C"/>
    <w:rsid w:val="00FA6FAF"/>
    <w:rsid w:val="00FA765C"/>
    <w:rsid w:val="00FA7748"/>
    <w:rsid w:val="00FB09FA"/>
    <w:rsid w:val="00FB17C3"/>
    <w:rsid w:val="00FB1B91"/>
    <w:rsid w:val="00FB2358"/>
    <w:rsid w:val="00FB278B"/>
    <w:rsid w:val="00FB2F36"/>
    <w:rsid w:val="00FB4670"/>
    <w:rsid w:val="00FB4CAC"/>
    <w:rsid w:val="00FB52E9"/>
    <w:rsid w:val="00FB56B0"/>
    <w:rsid w:val="00FB59CD"/>
    <w:rsid w:val="00FB5D33"/>
    <w:rsid w:val="00FB61BF"/>
    <w:rsid w:val="00FB64DB"/>
    <w:rsid w:val="00FB6598"/>
    <w:rsid w:val="00FB665C"/>
    <w:rsid w:val="00FB6A0F"/>
    <w:rsid w:val="00FB6BDB"/>
    <w:rsid w:val="00FB6FA6"/>
    <w:rsid w:val="00FC0966"/>
    <w:rsid w:val="00FC0CE4"/>
    <w:rsid w:val="00FC0F10"/>
    <w:rsid w:val="00FC13E8"/>
    <w:rsid w:val="00FC18EE"/>
    <w:rsid w:val="00FC2F29"/>
    <w:rsid w:val="00FC4583"/>
    <w:rsid w:val="00FC4785"/>
    <w:rsid w:val="00FC48C1"/>
    <w:rsid w:val="00FC4E1A"/>
    <w:rsid w:val="00FC54D2"/>
    <w:rsid w:val="00FC599A"/>
    <w:rsid w:val="00FC5CA8"/>
    <w:rsid w:val="00FC5FD9"/>
    <w:rsid w:val="00FC60F9"/>
    <w:rsid w:val="00FC67E5"/>
    <w:rsid w:val="00FC69B0"/>
    <w:rsid w:val="00FC6BCF"/>
    <w:rsid w:val="00FC7155"/>
    <w:rsid w:val="00FD0751"/>
    <w:rsid w:val="00FD12D8"/>
    <w:rsid w:val="00FD132D"/>
    <w:rsid w:val="00FD14E4"/>
    <w:rsid w:val="00FD1679"/>
    <w:rsid w:val="00FD1F76"/>
    <w:rsid w:val="00FD21CB"/>
    <w:rsid w:val="00FD3260"/>
    <w:rsid w:val="00FD3560"/>
    <w:rsid w:val="00FD37AB"/>
    <w:rsid w:val="00FD3939"/>
    <w:rsid w:val="00FD3ADA"/>
    <w:rsid w:val="00FD3C30"/>
    <w:rsid w:val="00FD3F62"/>
    <w:rsid w:val="00FD412C"/>
    <w:rsid w:val="00FD44AC"/>
    <w:rsid w:val="00FD4BFA"/>
    <w:rsid w:val="00FD4D7A"/>
    <w:rsid w:val="00FD526C"/>
    <w:rsid w:val="00FD55F0"/>
    <w:rsid w:val="00FD63B5"/>
    <w:rsid w:val="00FD6A35"/>
    <w:rsid w:val="00FD6B3B"/>
    <w:rsid w:val="00FD6DF4"/>
    <w:rsid w:val="00FD6E90"/>
    <w:rsid w:val="00FD7597"/>
    <w:rsid w:val="00FD7D53"/>
    <w:rsid w:val="00FE0AA7"/>
    <w:rsid w:val="00FE0DF3"/>
    <w:rsid w:val="00FE17CF"/>
    <w:rsid w:val="00FE23E5"/>
    <w:rsid w:val="00FE2526"/>
    <w:rsid w:val="00FE28FC"/>
    <w:rsid w:val="00FE31FF"/>
    <w:rsid w:val="00FE328E"/>
    <w:rsid w:val="00FE34DF"/>
    <w:rsid w:val="00FE3AB9"/>
    <w:rsid w:val="00FE40BD"/>
    <w:rsid w:val="00FE4580"/>
    <w:rsid w:val="00FE48EF"/>
    <w:rsid w:val="00FE4FED"/>
    <w:rsid w:val="00FE5034"/>
    <w:rsid w:val="00FE5851"/>
    <w:rsid w:val="00FE5F07"/>
    <w:rsid w:val="00FE6422"/>
    <w:rsid w:val="00FE666E"/>
    <w:rsid w:val="00FE69D8"/>
    <w:rsid w:val="00FE7985"/>
    <w:rsid w:val="00FF0718"/>
    <w:rsid w:val="00FF10C2"/>
    <w:rsid w:val="00FF12A1"/>
    <w:rsid w:val="00FF183C"/>
    <w:rsid w:val="00FF2229"/>
    <w:rsid w:val="00FF239B"/>
    <w:rsid w:val="00FF2829"/>
    <w:rsid w:val="00FF2F54"/>
    <w:rsid w:val="00FF3773"/>
    <w:rsid w:val="00FF42E6"/>
    <w:rsid w:val="00FF4416"/>
    <w:rsid w:val="00FF4747"/>
    <w:rsid w:val="00FF4DE6"/>
    <w:rsid w:val="00FF5029"/>
    <w:rsid w:val="00FF5054"/>
    <w:rsid w:val="00FF55AB"/>
    <w:rsid w:val="00FF56C0"/>
    <w:rsid w:val="00FF583D"/>
    <w:rsid w:val="00FF6377"/>
    <w:rsid w:val="00FF6398"/>
    <w:rsid w:val="00FF6526"/>
    <w:rsid w:val="00FF6F95"/>
    <w:rsid w:val="00FF7129"/>
    <w:rsid w:val="00FF74C9"/>
    <w:rsid w:val="00FF7B22"/>
    <w:rsid w:val="039A00AC"/>
    <w:rsid w:val="04955321"/>
    <w:rsid w:val="09E80CB5"/>
    <w:rsid w:val="1003397A"/>
    <w:rsid w:val="10B4162C"/>
    <w:rsid w:val="184CE227"/>
    <w:rsid w:val="1EC67B68"/>
    <w:rsid w:val="2657E2E3"/>
    <w:rsid w:val="29096120"/>
    <w:rsid w:val="2971E334"/>
    <w:rsid w:val="2EBE24F4"/>
    <w:rsid w:val="40037A69"/>
    <w:rsid w:val="44EC4D4C"/>
    <w:rsid w:val="48428480"/>
    <w:rsid w:val="522190E3"/>
    <w:rsid w:val="53A050EB"/>
    <w:rsid w:val="5792AF83"/>
    <w:rsid w:val="57C73A0F"/>
    <w:rsid w:val="6DFA47AA"/>
    <w:rsid w:val="7271B95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9CCDB9"/>
  <w15:docId w15:val="{55E88FE1-431E-4C0F-ABA4-8A133DAC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DD"/>
    <w:pPr>
      <w:jc w:val="both"/>
    </w:pPr>
  </w:style>
  <w:style w:type="paragraph" w:styleId="Heading1">
    <w:name w:val="heading 1"/>
    <w:basedOn w:val="Normal"/>
    <w:next w:val="Normal"/>
    <w:link w:val="Heading1Char"/>
    <w:autoRedefine/>
    <w:uiPriority w:val="9"/>
    <w:qFormat/>
    <w:rsid w:val="00AB6EB4"/>
    <w:pPr>
      <w:keepNext/>
      <w:keepLines/>
      <w:numPr>
        <w:numId w:val="12"/>
      </w:numPr>
      <w:spacing w:before="240" w:after="0"/>
      <w:ind w:left="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autoRedefine/>
    <w:uiPriority w:val="9"/>
    <w:unhideWhenUsed/>
    <w:qFormat/>
    <w:rsid w:val="00E65D95"/>
    <w:pPr>
      <w:keepNext/>
      <w:keepLines/>
      <w:numPr>
        <w:ilvl w:val="1"/>
        <w:numId w:val="12"/>
      </w:numPr>
      <w:spacing w:before="240" w:after="0"/>
      <w:ind w:left="7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040ED2"/>
    <w:pPr>
      <w:keepNext/>
      <w:keepLines/>
      <w:numPr>
        <w:ilvl w:val="2"/>
        <w:numId w:val="2"/>
      </w:numPr>
      <w:adjustRightInd w:val="0"/>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3A6A"/>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275"/>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275"/>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275"/>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27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27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E35"/>
  </w:style>
  <w:style w:type="paragraph" w:styleId="Footer">
    <w:name w:val="footer"/>
    <w:basedOn w:val="Normal"/>
    <w:link w:val="FooterChar"/>
    <w:uiPriority w:val="99"/>
    <w:unhideWhenUsed/>
    <w:rsid w:val="005C5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E35"/>
  </w:style>
  <w:style w:type="paragraph" w:styleId="BalloonText">
    <w:name w:val="Balloon Text"/>
    <w:basedOn w:val="Normal"/>
    <w:link w:val="BalloonTextChar"/>
    <w:uiPriority w:val="99"/>
    <w:semiHidden/>
    <w:unhideWhenUsed/>
    <w:rsid w:val="005C5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35"/>
    <w:rPr>
      <w:rFonts w:ascii="Tahoma" w:hAnsi="Tahoma" w:cs="Tahoma"/>
      <w:sz w:val="16"/>
      <w:szCs w:val="16"/>
    </w:rPr>
  </w:style>
  <w:style w:type="paragraph" w:customStyle="1" w:styleId="Normal1">
    <w:name w:val="Normal1"/>
    <w:rsid w:val="005C5E35"/>
    <w:rPr>
      <w:rFonts w:ascii="Calibri" w:eastAsia="Calibri" w:hAnsi="Calibri" w:cs="Calibri"/>
      <w:color w:val="000000"/>
      <w:lang w:eastAsia="nl-NL"/>
    </w:rPr>
  </w:style>
  <w:style w:type="character" w:styleId="PlaceholderText">
    <w:name w:val="Placeholder Text"/>
    <w:basedOn w:val="DefaultParagraphFont"/>
    <w:uiPriority w:val="99"/>
    <w:semiHidden/>
    <w:rsid w:val="00F73883"/>
    <w:rPr>
      <w:color w:val="808080"/>
    </w:rPr>
  </w:style>
  <w:style w:type="paragraph" w:styleId="CommentText">
    <w:name w:val="annotation text"/>
    <w:basedOn w:val="Normal"/>
    <w:link w:val="CommentTextChar"/>
    <w:uiPriority w:val="99"/>
    <w:semiHidden/>
    <w:unhideWhenUsed/>
    <w:rsid w:val="006245E2"/>
    <w:pPr>
      <w:spacing w:after="160" w:line="240" w:lineRule="auto"/>
    </w:pPr>
    <w:rPr>
      <w:rFonts w:ascii="Calibri" w:eastAsiaTheme="minorEastAsia" w:hAnsi="Calibri" w:cs="Calibri"/>
      <w:sz w:val="20"/>
      <w:szCs w:val="20"/>
      <w:lang w:val="x-none"/>
    </w:rPr>
  </w:style>
  <w:style w:type="character" w:customStyle="1" w:styleId="CommentTextChar">
    <w:name w:val="Comment Text Char"/>
    <w:basedOn w:val="DefaultParagraphFont"/>
    <w:link w:val="CommentText"/>
    <w:uiPriority w:val="99"/>
    <w:semiHidden/>
    <w:rsid w:val="006245E2"/>
    <w:rPr>
      <w:rFonts w:ascii="Calibri" w:eastAsiaTheme="minorEastAsia" w:hAnsi="Calibri" w:cs="Calibri"/>
      <w:sz w:val="20"/>
      <w:szCs w:val="20"/>
      <w:lang w:val="x-none"/>
    </w:rPr>
  </w:style>
  <w:style w:type="paragraph" w:styleId="ListParagraph">
    <w:name w:val="List Paragraph"/>
    <w:basedOn w:val="Normal"/>
    <w:uiPriority w:val="34"/>
    <w:qFormat/>
    <w:rsid w:val="0014150E"/>
    <w:pPr>
      <w:spacing w:after="0" w:line="240" w:lineRule="auto"/>
      <w:ind w:left="720"/>
    </w:pPr>
    <w:rPr>
      <w:rFonts w:eastAsiaTheme="minorEastAsia" w:cs="Times New Roman"/>
      <w:szCs w:val="24"/>
      <w:lang w:val="x-none" w:eastAsia="zh-CN"/>
    </w:rPr>
  </w:style>
  <w:style w:type="character" w:customStyle="1" w:styleId="Heading1Char">
    <w:name w:val="Heading 1 Char"/>
    <w:basedOn w:val="DefaultParagraphFont"/>
    <w:link w:val="Heading1"/>
    <w:uiPriority w:val="9"/>
    <w:rsid w:val="00AB6EB4"/>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E65D9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AF0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0A3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F0A36"/>
    <w:rPr>
      <w:b/>
      <w:bCs/>
      <w:i/>
      <w:iCs/>
      <w:spacing w:val="5"/>
    </w:rPr>
  </w:style>
  <w:style w:type="paragraph" w:styleId="TOCHeading">
    <w:name w:val="TOC Heading"/>
    <w:basedOn w:val="Heading1"/>
    <w:next w:val="Normal"/>
    <w:uiPriority w:val="39"/>
    <w:unhideWhenUsed/>
    <w:qFormat/>
    <w:rsid w:val="003A38C4"/>
    <w:pPr>
      <w:numPr>
        <w:numId w:val="0"/>
      </w:numPr>
      <w:spacing w:line="259" w:lineRule="auto"/>
      <w:outlineLvl w:val="9"/>
    </w:pPr>
    <w:rPr>
      <w:lang w:val="en-US"/>
    </w:rPr>
  </w:style>
  <w:style w:type="paragraph" w:styleId="TOC1">
    <w:name w:val="toc 1"/>
    <w:basedOn w:val="Normal"/>
    <w:next w:val="Normal"/>
    <w:autoRedefine/>
    <w:uiPriority w:val="39"/>
    <w:unhideWhenUsed/>
    <w:rsid w:val="003A38C4"/>
    <w:pPr>
      <w:tabs>
        <w:tab w:val="left" w:pos="440"/>
        <w:tab w:val="right" w:leader="dot" w:pos="9062"/>
      </w:tabs>
      <w:spacing w:after="100"/>
    </w:pPr>
  </w:style>
  <w:style w:type="paragraph" w:styleId="TOC2">
    <w:name w:val="toc 2"/>
    <w:basedOn w:val="Normal"/>
    <w:next w:val="Normal"/>
    <w:autoRedefine/>
    <w:uiPriority w:val="39"/>
    <w:unhideWhenUsed/>
    <w:rsid w:val="003A38C4"/>
    <w:pPr>
      <w:spacing w:after="100"/>
      <w:ind w:left="220"/>
    </w:pPr>
  </w:style>
  <w:style w:type="character" w:styleId="Hyperlink">
    <w:name w:val="Hyperlink"/>
    <w:basedOn w:val="DefaultParagraphFont"/>
    <w:uiPriority w:val="99"/>
    <w:unhideWhenUsed/>
    <w:rsid w:val="003A38C4"/>
    <w:rPr>
      <w:color w:val="0000FF" w:themeColor="hyperlink"/>
      <w:u w:val="single"/>
    </w:rPr>
  </w:style>
  <w:style w:type="character" w:customStyle="1" w:styleId="Heading3Char">
    <w:name w:val="Heading 3 Char"/>
    <w:basedOn w:val="DefaultParagraphFont"/>
    <w:link w:val="Heading3"/>
    <w:uiPriority w:val="9"/>
    <w:rsid w:val="00040ED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A38C4"/>
    <w:pPr>
      <w:spacing w:after="100"/>
      <w:ind w:left="440"/>
    </w:pPr>
  </w:style>
  <w:style w:type="character" w:styleId="IntenseReference">
    <w:name w:val="Intense Reference"/>
    <w:basedOn w:val="DefaultParagraphFont"/>
    <w:uiPriority w:val="32"/>
    <w:qFormat/>
    <w:rsid w:val="00E61C6C"/>
    <w:rPr>
      <w:b/>
      <w:bCs/>
      <w:smallCaps/>
      <w:color w:val="4F81BD" w:themeColor="accent1"/>
      <w:spacing w:val="5"/>
    </w:rPr>
  </w:style>
  <w:style w:type="paragraph" w:styleId="Bibliography">
    <w:name w:val="Bibliography"/>
    <w:basedOn w:val="Normal"/>
    <w:next w:val="Normal"/>
    <w:uiPriority w:val="37"/>
    <w:unhideWhenUsed/>
    <w:rsid w:val="00E61C6C"/>
  </w:style>
  <w:style w:type="character" w:customStyle="1" w:styleId="Mentionnonrsolue1">
    <w:name w:val="Mention non résolue1"/>
    <w:basedOn w:val="DefaultParagraphFont"/>
    <w:uiPriority w:val="99"/>
    <w:semiHidden/>
    <w:unhideWhenUsed/>
    <w:rsid w:val="002C0236"/>
    <w:rPr>
      <w:color w:val="605E5C"/>
      <w:shd w:val="clear" w:color="auto" w:fill="E1DFDD"/>
    </w:rPr>
  </w:style>
  <w:style w:type="table" w:styleId="TableGrid">
    <w:name w:val="Table Grid"/>
    <w:basedOn w:val="TableNormal"/>
    <w:uiPriority w:val="9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auGrille1Clair-Accentuation11">
    <w:name w:val="Tableau Grille 1 Clair - Accentuation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33A6A"/>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333A6A"/>
    <w:pPr>
      <w:spacing w:line="240" w:lineRule="auto"/>
    </w:pPr>
    <w:rPr>
      <w:i/>
      <w:iCs/>
      <w:color w:val="1F497D" w:themeColor="text2"/>
      <w:sz w:val="18"/>
      <w:szCs w:val="18"/>
    </w:rPr>
  </w:style>
  <w:style w:type="paragraph" w:customStyle="1" w:styleId="Default">
    <w:name w:val="Default"/>
    <w:rsid w:val="00333A6A"/>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F60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FE1"/>
    <w:rPr>
      <w:sz w:val="20"/>
      <w:szCs w:val="20"/>
    </w:rPr>
  </w:style>
  <w:style w:type="character" w:styleId="FootnoteReference">
    <w:name w:val="footnote reference"/>
    <w:basedOn w:val="DefaultParagraphFont"/>
    <w:uiPriority w:val="99"/>
    <w:semiHidden/>
    <w:unhideWhenUsed/>
    <w:rsid w:val="00F60FE1"/>
    <w:rPr>
      <w:vertAlign w:val="superscript"/>
    </w:rPr>
  </w:style>
  <w:style w:type="paragraph" w:styleId="NormalWeb">
    <w:name w:val="Normal (Web)"/>
    <w:basedOn w:val="Normal"/>
    <w:uiPriority w:val="99"/>
    <w:semiHidden/>
    <w:unhideWhenUsed/>
    <w:rsid w:val="0026122B"/>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tml-tag">
    <w:name w:val="html-tag"/>
    <w:basedOn w:val="DefaultParagraphFont"/>
    <w:rsid w:val="00983877"/>
  </w:style>
  <w:style w:type="character" w:customStyle="1" w:styleId="html-attribute">
    <w:name w:val="html-attribute"/>
    <w:basedOn w:val="DefaultParagraphFont"/>
    <w:rsid w:val="00983877"/>
  </w:style>
  <w:style w:type="character" w:customStyle="1" w:styleId="html-attribute-name">
    <w:name w:val="html-attribute-name"/>
    <w:basedOn w:val="DefaultParagraphFont"/>
    <w:rsid w:val="00983877"/>
  </w:style>
  <w:style w:type="character" w:customStyle="1" w:styleId="html-attribute-value">
    <w:name w:val="html-attribute-value"/>
    <w:basedOn w:val="DefaultParagraphFont"/>
    <w:rsid w:val="00983877"/>
  </w:style>
  <w:style w:type="character" w:customStyle="1" w:styleId="text">
    <w:name w:val="text"/>
    <w:basedOn w:val="DefaultParagraphFont"/>
    <w:rsid w:val="00983877"/>
  </w:style>
  <w:style w:type="table" w:customStyle="1" w:styleId="TableauGrille1Clair1">
    <w:name w:val="Tableau Grille 1 Clair1"/>
    <w:basedOn w:val="TableNormal"/>
    <w:uiPriority w:val="46"/>
    <w:rsid w:val="005210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enabsatz-a">
    <w:name w:val="Listenabsatz - a"/>
    <w:aliases w:val="b,c"/>
    <w:basedOn w:val="ListParagraph"/>
    <w:qFormat/>
    <w:rsid w:val="00A40931"/>
    <w:pPr>
      <w:numPr>
        <w:ilvl w:val="1"/>
        <w:numId w:val="1"/>
      </w:numPr>
      <w:spacing w:before="80" w:after="160" w:line="259" w:lineRule="auto"/>
      <w:ind w:left="851" w:hanging="425"/>
      <w:contextualSpacing/>
      <w:jc w:val="left"/>
    </w:pPr>
    <w:rPr>
      <w:rFonts w:eastAsia="SimSun" w:cstheme="minorBidi"/>
      <w:b/>
      <w:szCs w:val="22"/>
      <w:lang w:val="en-GB" w:eastAsia="en-US"/>
    </w:rPr>
  </w:style>
  <w:style w:type="table" w:customStyle="1" w:styleId="GridTable1Light-Accent11">
    <w:name w:val="Grid Table 1 Light - Accent 11"/>
    <w:basedOn w:val="TableNormal"/>
    <w:uiPriority w:val="46"/>
    <w:rsid w:val="00853D0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746C2"/>
    <w:rPr>
      <w:color w:val="800080" w:themeColor="followedHyperlink"/>
      <w:u w:val="single"/>
    </w:rPr>
  </w:style>
  <w:style w:type="character" w:customStyle="1" w:styleId="Heading5Char">
    <w:name w:val="Heading 5 Char"/>
    <w:basedOn w:val="DefaultParagraphFont"/>
    <w:link w:val="Heading5"/>
    <w:uiPriority w:val="9"/>
    <w:semiHidden/>
    <w:rsid w:val="00DD427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2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2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2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27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B7B87"/>
    <w:rPr>
      <w:sz w:val="16"/>
      <w:szCs w:val="16"/>
    </w:rPr>
  </w:style>
  <w:style w:type="paragraph" w:styleId="CommentSubject">
    <w:name w:val="annotation subject"/>
    <w:basedOn w:val="CommentText"/>
    <w:next w:val="CommentText"/>
    <w:link w:val="CommentSubjectChar"/>
    <w:uiPriority w:val="99"/>
    <w:semiHidden/>
    <w:unhideWhenUsed/>
    <w:rsid w:val="001B7B87"/>
    <w:pPr>
      <w:spacing w:after="200"/>
    </w:pPr>
    <w:rPr>
      <w:rFonts w:asciiTheme="minorHAnsi" w:eastAsia="SimSun" w:hAnsiTheme="minorHAnsi" w:cstheme="minorBidi"/>
      <w:b/>
      <w:bCs/>
      <w:lang w:val="nl-NL"/>
    </w:rPr>
  </w:style>
  <w:style w:type="character" w:customStyle="1" w:styleId="CommentSubjectChar">
    <w:name w:val="Comment Subject Char"/>
    <w:basedOn w:val="CommentTextChar"/>
    <w:link w:val="CommentSubject"/>
    <w:uiPriority w:val="99"/>
    <w:semiHidden/>
    <w:rsid w:val="001B7B87"/>
    <w:rPr>
      <w:rFonts w:ascii="Calibri" w:eastAsiaTheme="minorEastAsia" w:hAnsi="Calibri" w:cs="Calibri"/>
      <w:b/>
      <w:bCs/>
      <w:sz w:val="20"/>
      <w:szCs w:val="20"/>
      <w:lang w:val="x-none"/>
    </w:rPr>
  </w:style>
  <w:style w:type="table" w:customStyle="1" w:styleId="Grilledetableauclaire1">
    <w:name w:val="Grille de tableau claire1"/>
    <w:basedOn w:val="TableNormal"/>
    <w:uiPriority w:val="40"/>
    <w:rsid w:val="00225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elf-ref">
    <w:name w:val="self-ref"/>
    <w:basedOn w:val="DefaultParagraphFont"/>
    <w:rsid w:val="00225AD8"/>
  </w:style>
  <w:style w:type="paragraph" w:customStyle="1" w:styleId="Tabelle">
    <w:name w:val="Tabelle"/>
    <w:basedOn w:val="Normal"/>
    <w:next w:val="Heading9"/>
    <w:uiPriority w:val="99"/>
    <w:qFormat/>
    <w:rsid w:val="00D0069C"/>
    <w:pPr>
      <w:spacing w:before="80" w:after="40" w:line="240" w:lineRule="auto"/>
      <w:ind w:left="57"/>
      <w:jc w:val="left"/>
    </w:pPr>
    <w:rPr>
      <w:rFonts w:ascii="Arial" w:eastAsia="Times New Roman" w:hAnsi="Arial" w:cs="Times New Roman"/>
      <w:sz w:val="18"/>
      <w:szCs w:val="18"/>
      <w:lang w:val="en-GB" w:eastAsia="en-GB"/>
    </w:rPr>
  </w:style>
  <w:style w:type="character" w:styleId="Strong">
    <w:name w:val="Strong"/>
    <w:basedOn w:val="DefaultParagraphFont"/>
    <w:uiPriority w:val="22"/>
    <w:qFormat/>
    <w:rsid w:val="00B766E6"/>
    <w:rPr>
      <w:b/>
      <w:bCs/>
    </w:rPr>
  </w:style>
  <w:style w:type="paragraph" w:customStyle="1" w:styleId="Standard1">
    <w:name w:val="Standard1"/>
    <w:rsid w:val="00B766E6"/>
    <w:rPr>
      <w:rFonts w:ascii="Calibri" w:eastAsia="Calibri" w:hAnsi="Calibri" w:cs="Calibri"/>
      <w:color w:val="000000"/>
      <w:lang w:eastAsia="nl-NL"/>
    </w:rPr>
  </w:style>
  <w:style w:type="paragraph" w:styleId="Subtitle">
    <w:name w:val="Subtitle"/>
    <w:basedOn w:val="Standard1"/>
    <w:next w:val="Normal"/>
    <w:link w:val="SubtitleChar"/>
    <w:qFormat/>
    <w:rsid w:val="00B766E6"/>
    <w:pPr>
      <w:spacing w:before="120" w:after="120" w:line="240" w:lineRule="auto"/>
    </w:pPr>
    <w:rPr>
      <w:rFonts w:asciiTheme="minorHAnsi" w:hAnsiTheme="minorHAnsi"/>
      <w:b/>
      <w:color w:val="auto"/>
      <w:sz w:val="20"/>
      <w:lang w:val="en-GB"/>
    </w:rPr>
  </w:style>
  <w:style w:type="character" w:customStyle="1" w:styleId="SubtitleChar">
    <w:name w:val="Subtitle Char"/>
    <w:basedOn w:val="DefaultParagraphFont"/>
    <w:link w:val="Subtitle"/>
    <w:rsid w:val="00B766E6"/>
    <w:rPr>
      <w:rFonts w:eastAsia="Calibri" w:cs="Calibri"/>
      <w:b/>
      <w:sz w:val="20"/>
      <w:lang w:val="en-GB" w:eastAsia="nl-NL"/>
    </w:rPr>
  </w:style>
  <w:style w:type="table" w:customStyle="1" w:styleId="TableGridLight1">
    <w:name w:val="Table Grid Light1"/>
    <w:basedOn w:val="TableNormal"/>
    <w:next w:val="TableGridLight"/>
    <w:uiPriority w:val="40"/>
    <w:rsid w:val="00B766E6"/>
    <w:pPr>
      <w:spacing w:after="0" w:line="240" w:lineRule="auto"/>
    </w:pPr>
    <w:rPr>
      <w:rFonts w:ascii="Verdana" w:eastAsia="Verdana" w:hAnsi="Verdana" w:cs="Times New Roman"/>
      <w:sz w:val="18"/>
      <w:szCs w:val="18"/>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Bullet">
    <w:name w:val="List Bullet"/>
    <w:aliases w:val="M_bullet 1"/>
    <w:basedOn w:val="Normal"/>
    <w:link w:val="ListBulletChar"/>
    <w:uiPriority w:val="2"/>
    <w:qFormat/>
    <w:rsid w:val="00B766E6"/>
    <w:pPr>
      <w:numPr>
        <w:numId w:val="10"/>
      </w:numPr>
      <w:spacing w:before="60" w:after="60"/>
      <w:ind w:left="1276"/>
      <w:contextualSpacing/>
      <w:jc w:val="left"/>
    </w:pPr>
    <w:rPr>
      <w:rFonts w:ascii="Calibri" w:eastAsiaTheme="minorHAnsi" w:hAnsi="Calibri"/>
      <w:sz w:val="18"/>
      <w:szCs w:val="18"/>
      <w:lang w:val="en-US"/>
    </w:rPr>
  </w:style>
  <w:style w:type="paragraph" w:customStyle="1" w:styleId="Mnormal">
    <w:name w:val="M_normal"/>
    <w:link w:val="MnormalChar"/>
    <w:qFormat/>
    <w:rsid w:val="00B766E6"/>
    <w:pPr>
      <w:spacing w:before="120" w:after="120"/>
      <w:ind w:left="992"/>
    </w:pPr>
    <w:rPr>
      <w:rFonts w:ascii="Calibri" w:eastAsiaTheme="minorHAnsi" w:hAnsi="Calibri"/>
      <w:sz w:val="18"/>
      <w:szCs w:val="18"/>
      <w:lang w:val="en-US"/>
    </w:rPr>
  </w:style>
  <w:style w:type="character" w:customStyle="1" w:styleId="MnormalChar">
    <w:name w:val="M_normal Char"/>
    <w:basedOn w:val="DefaultParagraphFont"/>
    <w:link w:val="Mnormal"/>
    <w:rsid w:val="00B766E6"/>
    <w:rPr>
      <w:rFonts w:ascii="Calibri" w:eastAsiaTheme="minorHAnsi" w:hAnsi="Calibri"/>
      <w:sz w:val="18"/>
      <w:szCs w:val="18"/>
      <w:lang w:val="en-US"/>
    </w:rPr>
  </w:style>
  <w:style w:type="character" w:customStyle="1" w:styleId="ListBulletChar">
    <w:name w:val="List Bullet Char"/>
    <w:aliases w:val="M_bullet 1 Char"/>
    <w:basedOn w:val="DefaultParagraphFont"/>
    <w:link w:val="ListBullet"/>
    <w:uiPriority w:val="2"/>
    <w:rsid w:val="00B766E6"/>
    <w:rPr>
      <w:rFonts w:ascii="Calibri" w:eastAsiaTheme="minorHAnsi" w:hAnsi="Calibri"/>
      <w:sz w:val="18"/>
      <w:szCs w:val="18"/>
      <w:lang w:val="en-US"/>
    </w:rPr>
  </w:style>
  <w:style w:type="character" w:styleId="Emphasis">
    <w:name w:val="Emphasis"/>
    <w:basedOn w:val="DefaultParagraphFont"/>
    <w:qFormat/>
    <w:rsid w:val="00B766E6"/>
    <w:rPr>
      <w:i/>
      <w:iCs/>
    </w:rPr>
  </w:style>
  <w:style w:type="table" w:styleId="TableGridLight">
    <w:name w:val="Grid Table Light"/>
    <w:basedOn w:val="TableNormal"/>
    <w:uiPriority w:val="40"/>
    <w:rsid w:val="00B766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775">
      <w:bodyDiv w:val="1"/>
      <w:marLeft w:val="0"/>
      <w:marRight w:val="0"/>
      <w:marTop w:val="0"/>
      <w:marBottom w:val="0"/>
      <w:divBdr>
        <w:top w:val="none" w:sz="0" w:space="0" w:color="auto"/>
        <w:left w:val="none" w:sz="0" w:space="0" w:color="auto"/>
        <w:bottom w:val="none" w:sz="0" w:space="0" w:color="auto"/>
        <w:right w:val="none" w:sz="0" w:space="0" w:color="auto"/>
      </w:divBdr>
    </w:div>
    <w:div w:id="41713496">
      <w:bodyDiv w:val="1"/>
      <w:marLeft w:val="0"/>
      <w:marRight w:val="0"/>
      <w:marTop w:val="0"/>
      <w:marBottom w:val="0"/>
      <w:divBdr>
        <w:top w:val="none" w:sz="0" w:space="0" w:color="auto"/>
        <w:left w:val="none" w:sz="0" w:space="0" w:color="auto"/>
        <w:bottom w:val="none" w:sz="0" w:space="0" w:color="auto"/>
        <w:right w:val="none" w:sz="0" w:space="0" w:color="auto"/>
      </w:divBdr>
    </w:div>
    <w:div w:id="43990242">
      <w:bodyDiv w:val="1"/>
      <w:marLeft w:val="0"/>
      <w:marRight w:val="0"/>
      <w:marTop w:val="0"/>
      <w:marBottom w:val="0"/>
      <w:divBdr>
        <w:top w:val="none" w:sz="0" w:space="0" w:color="auto"/>
        <w:left w:val="none" w:sz="0" w:space="0" w:color="auto"/>
        <w:bottom w:val="none" w:sz="0" w:space="0" w:color="auto"/>
        <w:right w:val="none" w:sz="0" w:space="0" w:color="auto"/>
      </w:divBdr>
    </w:div>
    <w:div w:id="49118578">
      <w:bodyDiv w:val="1"/>
      <w:marLeft w:val="0"/>
      <w:marRight w:val="0"/>
      <w:marTop w:val="0"/>
      <w:marBottom w:val="0"/>
      <w:divBdr>
        <w:top w:val="none" w:sz="0" w:space="0" w:color="auto"/>
        <w:left w:val="none" w:sz="0" w:space="0" w:color="auto"/>
        <w:bottom w:val="none" w:sz="0" w:space="0" w:color="auto"/>
        <w:right w:val="none" w:sz="0" w:space="0" w:color="auto"/>
      </w:divBdr>
    </w:div>
    <w:div w:id="50424324">
      <w:bodyDiv w:val="1"/>
      <w:marLeft w:val="0"/>
      <w:marRight w:val="0"/>
      <w:marTop w:val="0"/>
      <w:marBottom w:val="0"/>
      <w:divBdr>
        <w:top w:val="none" w:sz="0" w:space="0" w:color="auto"/>
        <w:left w:val="none" w:sz="0" w:space="0" w:color="auto"/>
        <w:bottom w:val="none" w:sz="0" w:space="0" w:color="auto"/>
        <w:right w:val="none" w:sz="0" w:space="0" w:color="auto"/>
      </w:divBdr>
    </w:div>
    <w:div w:id="65149126">
      <w:bodyDiv w:val="1"/>
      <w:marLeft w:val="0"/>
      <w:marRight w:val="0"/>
      <w:marTop w:val="0"/>
      <w:marBottom w:val="0"/>
      <w:divBdr>
        <w:top w:val="none" w:sz="0" w:space="0" w:color="auto"/>
        <w:left w:val="none" w:sz="0" w:space="0" w:color="auto"/>
        <w:bottom w:val="none" w:sz="0" w:space="0" w:color="auto"/>
        <w:right w:val="none" w:sz="0" w:space="0" w:color="auto"/>
      </w:divBdr>
    </w:div>
    <w:div w:id="79643447">
      <w:bodyDiv w:val="1"/>
      <w:marLeft w:val="0"/>
      <w:marRight w:val="0"/>
      <w:marTop w:val="0"/>
      <w:marBottom w:val="0"/>
      <w:divBdr>
        <w:top w:val="none" w:sz="0" w:space="0" w:color="auto"/>
        <w:left w:val="none" w:sz="0" w:space="0" w:color="auto"/>
        <w:bottom w:val="none" w:sz="0" w:space="0" w:color="auto"/>
        <w:right w:val="none" w:sz="0" w:space="0" w:color="auto"/>
      </w:divBdr>
    </w:div>
    <w:div w:id="81949318">
      <w:bodyDiv w:val="1"/>
      <w:marLeft w:val="0"/>
      <w:marRight w:val="0"/>
      <w:marTop w:val="0"/>
      <w:marBottom w:val="0"/>
      <w:divBdr>
        <w:top w:val="none" w:sz="0" w:space="0" w:color="auto"/>
        <w:left w:val="none" w:sz="0" w:space="0" w:color="auto"/>
        <w:bottom w:val="none" w:sz="0" w:space="0" w:color="auto"/>
        <w:right w:val="none" w:sz="0" w:space="0" w:color="auto"/>
      </w:divBdr>
    </w:div>
    <w:div w:id="93477197">
      <w:bodyDiv w:val="1"/>
      <w:marLeft w:val="0"/>
      <w:marRight w:val="0"/>
      <w:marTop w:val="0"/>
      <w:marBottom w:val="0"/>
      <w:divBdr>
        <w:top w:val="none" w:sz="0" w:space="0" w:color="auto"/>
        <w:left w:val="none" w:sz="0" w:space="0" w:color="auto"/>
        <w:bottom w:val="none" w:sz="0" w:space="0" w:color="auto"/>
        <w:right w:val="none" w:sz="0" w:space="0" w:color="auto"/>
      </w:divBdr>
    </w:div>
    <w:div w:id="97412087">
      <w:bodyDiv w:val="1"/>
      <w:marLeft w:val="0"/>
      <w:marRight w:val="0"/>
      <w:marTop w:val="0"/>
      <w:marBottom w:val="0"/>
      <w:divBdr>
        <w:top w:val="none" w:sz="0" w:space="0" w:color="auto"/>
        <w:left w:val="none" w:sz="0" w:space="0" w:color="auto"/>
        <w:bottom w:val="none" w:sz="0" w:space="0" w:color="auto"/>
        <w:right w:val="none" w:sz="0" w:space="0" w:color="auto"/>
      </w:divBdr>
    </w:div>
    <w:div w:id="110057508">
      <w:bodyDiv w:val="1"/>
      <w:marLeft w:val="0"/>
      <w:marRight w:val="0"/>
      <w:marTop w:val="0"/>
      <w:marBottom w:val="0"/>
      <w:divBdr>
        <w:top w:val="none" w:sz="0" w:space="0" w:color="auto"/>
        <w:left w:val="none" w:sz="0" w:space="0" w:color="auto"/>
        <w:bottom w:val="none" w:sz="0" w:space="0" w:color="auto"/>
        <w:right w:val="none" w:sz="0" w:space="0" w:color="auto"/>
      </w:divBdr>
    </w:div>
    <w:div w:id="127826643">
      <w:bodyDiv w:val="1"/>
      <w:marLeft w:val="0"/>
      <w:marRight w:val="0"/>
      <w:marTop w:val="0"/>
      <w:marBottom w:val="0"/>
      <w:divBdr>
        <w:top w:val="none" w:sz="0" w:space="0" w:color="auto"/>
        <w:left w:val="none" w:sz="0" w:space="0" w:color="auto"/>
        <w:bottom w:val="none" w:sz="0" w:space="0" w:color="auto"/>
        <w:right w:val="none" w:sz="0" w:space="0" w:color="auto"/>
      </w:divBdr>
    </w:div>
    <w:div w:id="133454001">
      <w:bodyDiv w:val="1"/>
      <w:marLeft w:val="0"/>
      <w:marRight w:val="0"/>
      <w:marTop w:val="0"/>
      <w:marBottom w:val="0"/>
      <w:divBdr>
        <w:top w:val="none" w:sz="0" w:space="0" w:color="auto"/>
        <w:left w:val="none" w:sz="0" w:space="0" w:color="auto"/>
        <w:bottom w:val="none" w:sz="0" w:space="0" w:color="auto"/>
        <w:right w:val="none" w:sz="0" w:space="0" w:color="auto"/>
      </w:divBdr>
    </w:div>
    <w:div w:id="158346173">
      <w:bodyDiv w:val="1"/>
      <w:marLeft w:val="0"/>
      <w:marRight w:val="0"/>
      <w:marTop w:val="0"/>
      <w:marBottom w:val="0"/>
      <w:divBdr>
        <w:top w:val="none" w:sz="0" w:space="0" w:color="auto"/>
        <w:left w:val="none" w:sz="0" w:space="0" w:color="auto"/>
        <w:bottom w:val="none" w:sz="0" w:space="0" w:color="auto"/>
        <w:right w:val="none" w:sz="0" w:space="0" w:color="auto"/>
      </w:divBdr>
      <w:divsChild>
        <w:div w:id="844629472">
          <w:marLeft w:val="806"/>
          <w:marRight w:val="0"/>
          <w:marTop w:val="200"/>
          <w:marBottom w:val="0"/>
          <w:divBdr>
            <w:top w:val="none" w:sz="0" w:space="0" w:color="auto"/>
            <w:left w:val="none" w:sz="0" w:space="0" w:color="auto"/>
            <w:bottom w:val="none" w:sz="0" w:space="0" w:color="auto"/>
            <w:right w:val="none" w:sz="0" w:space="0" w:color="auto"/>
          </w:divBdr>
        </w:div>
        <w:div w:id="1341540027">
          <w:marLeft w:val="850"/>
          <w:marRight w:val="0"/>
          <w:marTop w:val="120"/>
          <w:marBottom w:val="0"/>
          <w:divBdr>
            <w:top w:val="none" w:sz="0" w:space="0" w:color="auto"/>
            <w:left w:val="none" w:sz="0" w:space="0" w:color="auto"/>
            <w:bottom w:val="none" w:sz="0" w:space="0" w:color="auto"/>
            <w:right w:val="none" w:sz="0" w:space="0" w:color="auto"/>
          </w:divBdr>
        </w:div>
      </w:divsChild>
    </w:div>
    <w:div w:id="169027532">
      <w:bodyDiv w:val="1"/>
      <w:marLeft w:val="0"/>
      <w:marRight w:val="0"/>
      <w:marTop w:val="0"/>
      <w:marBottom w:val="0"/>
      <w:divBdr>
        <w:top w:val="none" w:sz="0" w:space="0" w:color="auto"/>
        <w:left w:val="none" w:sz="0" w:space="0" w:color="auto"/>
        <w:bottom w:val="none" w:sz="0" w:space="0" w:color="auto"/>
        <w:right w:val="none" w:sz="0" w:space="0" w:color="auto"/>
      </w:divBdr>
    </w:div>
    <w:div w:id="169219042">
      <w:bodyDiv w:val="1"/>
      <w:marLeft w:val="0"/>
      <w:marRight w:val="0"/>
      <w:marTop w:val="0"/>
      <w:marBottom w:val="0"/>
      <w:divBdr>
        <w:top w:val="none" w:sz="0" w:space="0" w:color="auto"/>
        <w:left w:val="none" w:sz="0" w:space="0" w:color="auto"/>
        <w:bottom w:val="none" w:sz="0" w:space="0" w:color="auto"/>
        <w:right w:val="none" w:sz="0" w:space="0" w:color="auto"/>
      </w:divBdr>
    </w:div>
    <w:div w:id="182089935">
      <w:bodyDiv w:val="1"/>
      <w:marLeft w:val="0"/>
      <w:marRight w:val="0"/>
      <w:marTop w:val="0"/>
      <w:marBottom w:val="0"/>
      <w:divBdr>
        <w:top w:val="none" w:sz="0" w:space="0" w:color="auto"/>
        <w:left w:val="none" w:sz="0" w:space="0" w:color="auto"/>
        <w:bottom w:val="none" w:sz="0" w:space="0" w:color="auto"/>
        <w:right w:val="none" w:sz="0" w:space="0" w:color="auto"/>
      </w:divBdr>
    </w:div>
    <w:div w:id="182206249">
      <w:bodyDiv w:val="1"/>
      <w:marLeft w:val="0"/>
      <w:marRight w:val="0"/>
      <w:marTop w:val="0"/>
      <w:marBottom w:val="0"/>
      <w:divBdr>
        <w:top w:val="none" w:sz="0" w:space="0" w:color="auto"/>
        <w:left w:val="none" w:sz="0" w:space="0" w:color="auto"/>
        <w:bottom w:val="none" w:sz="0" w:space="0" w:color="auto"/>
        <w:right w:val="none" w:sz="0" w:space="0" w:color="auto"/>
      </w:divBdr>
    </w:div>
    <w:div w:id="188958678">
      <w:bodyDiv w:val="1"/>
      <w:marLeft w:val="0"/>
      <w:marRight w:val="0"/>
      <w:marTop w:val="0"/>
      <w:marBottom w:val="0"/>
      <w:divBdr>
        <w:top w:val="none" w:sz="0" w:space="0" w:color="auto"/>
        <w:left w:val="none" w:sz="0" w:space="0" w:color="auto"/>
        <w:bottom w:val="none" w:sz="0" w:space="0" w:color="auto"/>
        <w:right w:val="none" w:sz="0" w:space="0" w:color="auto"/>
      </w:divBdr>
    </w:div>
    <w:div w:id="228853363">
      <w:bodyDiv w:val="1"/>
      <w:marLeft w:val="0"/>
      <w:marRight w:val="0"/>
      <w:marTop w:val="0"/>
      <w:marBottom w:val="0"/>
      <w:divBdr>
        <w:top w:val="none" w:sz="0" w:space="0" w:color="auto"/>
        <w:left w:val="none" w:sz="0" w:space="0" w:color="auto"/>
        <w:bottom w:val="none" w:sz="0" w:space="0" w:color="auto"/>
        <w:right w:val="none" w:sz="0" w:space="0" w:color="auto"/>
      </w:divBdr>
    </w:div>
    <w:div w:id="236211023">
      <w:bodyDiv w:val="1"/>
      <w:marLeft w:val="0"/>
      <w:marRight w:val="0"/>
      <w:marTop w:val="0"/>
      <w:marBottom w:val="0"/>
      <w:divBdr>
        <w:top w:val="none" w:sz="0" w:space="0" w:color="auto"/>
        <w:left w:val="none" w:sz="0" w:space="0" w:color="auto"/>
        <w:bottom w:val="none" w:sz="0" w:space="0" w:color="auto"/>
        <w:right w:val="none" w:sz="0" w:space="0" w:color="auto"/>
      </w:divBdr>
    </w:div>
    <w:div w:id="243076241">
      <w:bodyDiv w:val="1"/>
      <w:marLeft w:val="0"/>
      <w:marRight w:val="0"/>
      <w:marTop w:val="0"/>
      <w:marBottom w:val="0"/>
      <w:divBdr>
        <w:top w:val="none" w:sz="0" w:space="0" w:color="auto"/>
        <w:left w:val="none" w:sz="0" w:space="0" w:color="auto"/>
        <w:bottom w:val="none" w:sz="0" w:space="0" w:color="auto"/>
        <w:right w:val="none" w:sz="0" w:space="0" w:color="auto"/>
      </w:divBdr>
    </w:div>
    <w:div w:id="252204434">
      <w:bodyDiv w:val="1"/>
      <w:marLeft w:val="0"/>
      <w:marRight w:val="0"/>
      <w:marTop w:val="0"/>
      <w:marBottom w:val="0"/>
      <w:divBdr>
        <w:top w:val="none" w:sz="0" w:space="0" w:color="auto"/>
        <w:left w:val="none" w:sz="0" w:space="0" w:color="auto"/>
        <w:bottom w:val="none" w:sz="0" w:space="0" w:color="auto"/>
        <w:right w:val="none" w:sz="0" w:space="0" w:color="auto"/>
      </w:divBdr>
    </w:div>
    <w:div w:id="263807209">
      <w:bodyDiv w:val="1"/>
      <w:marLeft w:val="0"/>
      <w:marRight w:val="0"/>
      <w:marTop w:val="0"/>
      <w:marBottom w:val="0"/>
      <w:divBdr>
        <w:top w:val="none" w:sz="0" w:space="0" w:color="auto"/>
        <w:left w:val="none" w:sz="0" w:space="0" w:color="auto"/>
        <w:bottom w:val="none" w:sz="0" w:space="0" w:color="auto"/>
        <w:right w:val="none" w:sz="0" w:space="0" w:color="auto"/>
      </w:divBdr>
    </w:div>
    <w:div w:id="272134540">
      <w:bodyDiv w:val="1"/>
      <w:marLeft w:val="0"/>
      <w:marRight w:val="0"/>
      <w:marTop w:val="0"/>
      <w:marBottom w:val="0"/>
      <w:divBdr>
        <w:top w:val="none" w:sz="0" w:space="0" w:color="auto"/>
        <w:left w:val="none" w:sz="0" w:space="0" w:color="auto"/>
        <w:bottom w:val="none" w:sz="0" w:space="0" w:color="auto"/>
        <w:right w:val="none" w:sz="0" w:space="0" w:color="auto"/>
      </w:divBdr>
    </w:div>
    <w:div w:id="275990113">
      <w:bodyDiv w:val="1"/>
      <w:marLeft w:val="0"/>
      <w:marRight w:val="0"/>
      <w:marTop w:val="0"/>
      <w:marBottom w:val="0"/>
      <w:divBdr>
        <w:top w:val="none" w:sz="0" w:space="0" w:color="auto"/>
        <w:left w:val="none" w:sz="0" w:space="0" w:color="auto"/>
        <w:bottom w:val="none" w:sz="0" w:space="0" w:color="auto"/>
        <w:right w:val="none" w:sz="0" w:space="0" w:color="auto"/>
      </w:divBdr>
    </w:div>
    <w:div w:id="282154419">
      <w:bodyDiv w:val="1"/>
      <w:marLeft w:val="0"/>
      <w:marRight w:val="0"/>
      <w:marTop w:val="0"/>
      <w:marBottom w:val="0"/>
      <w:divBdr>
        <w:top w:val="none" w:sz="0" w:space="0" w:color="auto"/>
        <w:left w:val="none" w:sz="0" w:space="0" w:color="auto"/>
        <w:bottom w:val="none" w:sz="0" w:space="0" w:color="auto"/>
        <w:right w:val="none" w:sz="0" w:space="0" w:color="auto"/>
      </w:divBdr>
    </w:div>
    <w:div w:id="298538887">
      <w:bodyDiv w:val="1"/>
      <w:marLeft w:val="0"/>
      <w:marRight w:val="0"/>
      <w:marTop w:val="0"/>
      <w:marBottom w:val="0"/>
      <w:divBdr>
        <w:top w:val="none" w:sz="0" w:space="0" w:color="auto"/>
        <w:left w:val="none" w:sz="0" w:space="0" w:color="auto"/>
        <w:bottom w:val="none" w:sz="0" w:space="0" w:color="auto"/>
        <w:right w:val="none" w:sz="0" w:space="0" w:color="auto"/>
      </w:divBdr>
    </w:div>
    <w:div w:id="306475221">
      <w:bodyDiv w:val="1"/>
      <w:marLeft w:val="0"/>
      <w:marRight w:val="0"/>
      <w:marTop w:val="0"/>
      <w:marBottom w:val="0"/>
      <w:divBdr>
        <w:top w:val="none" w:sz="0" w:space="0" w:color="auto"/>
        <w:left w:val="none" w:sz="0" w:space="0" w:color="auto"/>
        <w:bottom w:val="none" w:sz="0" w:space="0" w:color="auto"/>
        <w:right w:val="none" w:sz="0" w:space="0" w:color="auto"/>
      </w:divBdr>
    </w:div>
    <w:div w:id="309480212">
      <w:bodyDiv w:val="1"/>
      <w:marLeft w:val="0"/>
      <w:marRight w:val="0"/>
      <w:marTop w:val="0"/>
      <w:marBottom w:val="0"/>
      <w:divBdr>
        <w:top w:val="none" w:sz="0" w:space="0" w:color="auto"/>
        <w:left w:val="none" w:sz="0" w:space="0" w:color="auto"/>
        <w:bottom w:val="none" w:sz="0" w:space="0" w:color="auto"/>
        <w:right w:val="none" w:sz="0" w:space="0" w:color="auto"/>
      </w:divBdr>
    </w:div>
    <w:div w:id="320548966">
      <w:bodyDiv w:val="1"/>
      <w:marLeft w:val="0"/>
      <w:marRight w:val="0"/>
      <w:marTop w:val="0"/>
      <w:marBottom w:val="0"/>
      <w:divBdr>
        <w:top w:val="none" w:sz="0" w:space="0" w:color="auto"/>
        <w:left w:val="none" w:sz="0" w:space="0" w:color="auto"/>
        <w:bottom w:val="none" w:sz="0" w:space="0" w:color="auto"/>
        <w:right w:val="none" w:sz="0" w:space="0" w:color="auto"/>
      </w:divBdr>
    </w:div>
    <w:div w:id="328606918">
      <w:bodyDiv w:val="1"/>
      <w:marLeft w:val="0"/>
      <w:marRight w:val="0"/>
      <w:marTop w:val="0"/>
      <w:marBottom w:val="0"/>
      <w:divBdr>
        <w:top w:val="none" w:sz="0" w:space="0" w:color="auto"/>
        <w:left w:val="none" w:sz="0" w:space="0" w:color="auto"/>
        <w:bottom w:val="none" w:sz="0" w:space="0" w:color="auto"/>
        <w:right w:val="none" w:sz="0" w:space="0" w:color="auto"/>
      </w:divBdr>
    </w:div>
    <w:div w:id="343015591">
      <w:bodyDiv w:val="1"/>
      <w:marLeft w:val="0"/>
      <w:marRight w:val="0"/>
      <w:marTop w:val="0"/>
      <w:marBottom w:val="0"/>
      <w:divBdr>
        <w:top w:val="none" w:sz="0" w:space="0" w:color="auto"/>
        <w:left w:val="none" w:sz="0" w:space="0" w:color="auto"/>
        <w:bottom w:val="none" w:sz="0" w:space="0" w:color="auto"/>
        <w:right w:val="none" w:sz="0" w:space="0" w:color="auto"/>
      </w:divBdr>
    </w:div>
    <w:div w:id="347295534">
      <w:bodyDiv w:val="1"/>
      <w:marLeft w:val="0"/>
      <w:marRight w:val="0"/>
      <w:marTop w:val="0"/>
      <w:marBottom w:val="0"/>
      <w:divBdr>
        <w:top w:val="none" w:sz="0" w:space="0" w:color="auto"/>
        <w:left w:val="none" w:sz="0" w:space="0" w:color="auto"/>
        <w:bottom w:val="none" w:sz="0" w:space="0" w:color="auto"/>
        <w:right w:val="none" w:sz="0" w:space="0" w:color="auto"/>
      </w:divBdr>
      <w:divsChild>
        <w:div w:id="288363422">
          <w:marLeft w:val="547"/>
          <w:marRight w:val="0"/>
          <w:marTop w:val="0"/>
          <w:marBottom w:val="0"/>
          <w:divBdr>
            <w:top w:val="none" w:sz="0" w:space="0" w:color="auto"/>
            <w:left w:val="none" w:sz="0" w:space="0" w:color="auto"/>
            <w:bottom w:val="none" w:sz="0" w:space="0" w:color="auto"/>
            <w:right w:val="none" w:sz="0" w:space="0" w:color="auto"/>
          </w:divBdr>
        </w:div>
      </w:divsChild>
    </w:div>
    <w:div w:id="352151335">
      <w:bodyDiv w:val="1"/>
      <w:marLeft w:val="0"/>
      <w:marRight w:val="0"/>
      <w:marTop w:val="0"/>
      <w:marBottom w:val="0"/>
      <w:divBdr>
        <w:top w:val="none" w:sz="0" w:space="0" w:color="auto"/>
        <w:left w:val="none" w:sz="0" w:space="0" w:color="auto"/>
        <w:bottom w:val="none" w:sz="0" w:space="0" w:color="auto"/>
        <w:right w:val="none" w:sz="0" w:space="0" w:color="auto"/>
      </w:divBdr>
      <w:divsChild>
        <w:div w:id="689332801">
          <w:marLeft w:val="360"/>
          <w:marRight w:val="0"/>
          <w:marTop w:val="200"/>
          <w:marBottom w:val="0"/>
          <w:divBdr>
            <w:top w:val="none" w:sz="0" w:space="0" w:color="auto"/>
            <w:left w:val="none" w:sz="0" w:space="0" w:color="auto"/>
            <w:bottom w:val="none" w:sz="0" w:space="0" w:color="auto"/>
            <w:right w:val="none" w:sz="0" w:space="0" w:color="auto"/>
          </w:divBdr>
        </w:div>
        <w:div w:id="1669138339">
          <w:marLeft w:val="360"/>
          <w:marRight w:val="0"/>
          <w:marTop w:val="200"/>
          <w:marBottom w:val="0"/>
          <w:divBdr>
            <w:top w:val="none" w:sz="0" w:space="0" w:color="auto"/>
            <w:left w:val="none" w:sz="0" w:space="0" w:color="auto"/>
            <w:bottom w:val="none" w:sz="0" w:space="0" w:color="auto"/>
            <w:right w:val="none" w:sz="0" w:space="0" w:color="auto"/>
          </w:divBdr>
        </w:div>
      </w:divsChild>
    </w:div>
    <w:div w:id="359858316">
      <w:bodyDiv w:val="1"/>
      <w:marLeft w:val="0"/>
      <w:marRight w:val="0"/>
      <w:marTop w:val="0"/>
      <w:marBottom w:val="0"/>
      <w:divBdr>
        <w:top w:val="none" w:sz="0" w:space="0" w:color="auto"/>
        <w:left w:val="none" w:sz="0" w:space="0" w:color="auto"/>
        <w:bottom w:val="none" w:sz="0" w:space="0" w:color="auto"/>
        <w:right w:val="none" w:sz="0" w:space="0" w:color="auto"/>
      </w:divBdr>
    </w:div>
    <w:div w:id="369770847">
      <w:bodyDiv w:val="1"/>
      <w:marLeft w:val="0"/>
      <w:marRight w:val="0"/>
      <w:marTop w:val="0"/>
      <w:marBottom w:val="0"/>
      <w:divBdr>
        <w:top w:val="none" w:sz="0" w:space="0" w:color="auto"/>
        <w:left w:val="none" w:sz="0" w:space="0" w:color="auto"/>
        <w:bottom w:val="none" w:sz="0" w:space="0" w:color="auto"/>
        <w:right w:val="none" w:sz="0" w:space="0" w:color="auto"/>
      </w:divBdr>
    </w:div>
    <w:div w:id="379401872">
      <w:bodyDiv w:val="1"/>
      <w:marLeft w:val="0"/>
      <w:marRight w:val="0"/>
      <w:marTop w:val="0"/>
      <w:marBottom w:val="0"/>
      <w:divBdr>
        <w:top w:val="none" w:sz="0" w:space="0" w:color="auto"/>
        <w:left w:val="none" w:sz="0" w:space="0" w:color="auto"/>
        <w:bottom w:val="none" w:sz="0" w:space="0" w:color="auto"/>
        <w:right w:val="none" w:sz="0" w:space="0" w:color="auto"/>
      </w:divBdr>
    </w:div>
    <w:div w:id="395973964">
      <w:bodyDiv w:val="1"/>
      <w:marLeft w:val="0"/>
      <w:marRight w:val="0"/>
      <w:marTop w:val="0"/>
      <w:marBottom w:val="0"/>
      <w:divBdr>
        <w:top w:val="none" w:sz="0" w:space="0" w:color="auto"/>
        <w:left w:val="none" w:sz="0" w:space="0" w:color="auto"/>
        <w:bottom w:val="none" w:sz="0" w:space="0" w:color="auto"/>
        <w:right w:val="none" w:sz="0" w:space="0" w:color="auto"/>
      </w:divBdr>
    </w:div>
    <w:div w:id="401684357">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32095570">
      <w:bodyDiv w:val="1"/>
      <w:marLeft w:val="0"/>
      <w:marRight w:val="0"/>
      <w:marTop w:val="0"/>
      <w:marBottom w:val="0"/>
      <w:divBdr>
        <w:top w:val="none" w:sz="0" w:space="0" w:color="auto"/>
        <w:left w:val="none" w:sz="0" w:space="0" w:color="auto"/>
        <w:bottom w:val="none" w:sz="0" w:space="0" w:color="auto"/>
        <w:right w:val="none" w:sz="0" w:space="0" w:color="auto"/>
      </w:divBdr>
    </w:div>
    <w:div w:id="438841253">
      <w:bodyDiv w:val="1"/>
      <w:marLeft w:val="0"/>
      <w:marRight w:val="0"/>
      <w:marTop w:val="0"/>
      <w:marBottom w:val="0"/>
      <w:divBdr>
        <w:top w:val="none" w:sz="0" w:space="0" w:color="auto"/>
        <w:left w:val="none" w:sz="0" w:space="0" w:color="auto"/>
        <w:bottom w:val="none" w:sz="0" w:space="0" w:color="auto"/>
        <w:right w:val="none" w:sz="0" w:space="0" w:color="auto"/>
      </w:divBdr>
    </w:div>
    <w:div w:id="440418166">
      <w:bodyDiv w:val="1"/>
      <w:marLeft w:val="0"/>
      <w:marRight w:val="0"/>
      <w:marTop w:val="0"/>
      <w:marBottom w:val="0"/>
      <w:divBdr>
        <w:top w:val="none" w:sz="0" w:space="0" w:color="auto"/>
        <w:left w:val="none" w:sz="0" w:space="0" w:color="auto"/>
        <w:bottom w:val="none" w:sz="0" w:space="0" w:color="auto"/>
        <w:right w:val="none" w:sz="0" w:space="0" w:color="auto"/>
      </w:divBdr>
    </w:div>
    <w:div w:id="481428633">
      <w:bodyDiv w:val="1"/>
      <w:marLeft w:val="0"/>
      <w:marRight w:val="0"/>
      <w:marTop w:val="0"/>
      <w:marBottom w:val="0"/>
      <w:divBdr>
        <w:top w:val="none" w:sz="0" w:space="0" w:color="auto"/>
        <w:left w:val="none" w:sz="0" w:space="0" w:color="auto"/>
        <w:bottom w:val="none" w:sz="0" w:space="0" w:color="auto"/>
        <w:right w:val="none" w:sz="0" w:space="0" w:color="auto"/>
      </w:divBdr>
    </w:div>
    <w:div w:id="488061848">
      <w:bodyDiv w:val="1"/>
      <w:marLeft w:val="0"/>
      <w:marRight w:val="0"/>
      <w:marTop w:val="0"/>
      <w:marBottom w:val="0"/>
      <w:divBdr>
        <w:top w:val="none" w:sz="0" w:space="0" w:color="auto"/>
        <w:left w:val="none" w:sz="0" w:space="0" w:color="auto"/>
        <w:bottom w:val="none" w:sz="0" w:space="0" w:color="auto"/>
        <w:right w:val="none" w:sz="0" w:space="0" w:color="auto"/>
      </w:divBdr>
    </w:div>
    <w:div w:id="518853973">
      <w:bodyDiv w:val="1"/>
      <w:marLeft w:val="0"/>
      <w:marRight w:val="0"/>
      <w:marTop w:val="0"/>
      <w:marBottom w:val="0"/>
      <w:divBdr>
        <w:top w:val="none" w:sz="0" w:space="0" w:color="auto"/>
        <w:left w:val="none" w:sz="0" w:space="0" w:color="auto"/>
        <w:bottom w:val="none" w:sz="0" w:space="0" w:color="auto"/>
        <w:right w:val="none" w:sz="0" w:space="0" w:color="auto"/>
      </w:divBdr>
    </w:div>
    <w:div w:id="536545949">
      <w:bodyDiv w:val="1"/>
      <w:marLeft w:val="0"/>
      <w:marRight w:val="0"/>
      <w:marTop w:val="0"/>
      <w:marBottom w:val="0"/>
      <w:divBdr>
        <w:top w:val="none" w:sz="0" w:space="0" w:color="auto"/>
        <w:left w:val="none" w:sz="0" w:space="0" w:color="auto"/>
        <w:bottom w:val="none" w:sz="0" w:space="0" w:color="auto"/>
        <w:right w:val="none" w:sz="0" w:space="0" w:color="auto"/>
      </w:divBdr>
    </w:div>
    <w:div w:id="545265761">
      <w:bodyDiv w:val="1"/>
      <w:marLeft w:val="0"/>
      <w:marRight w:val="0"/>
      <w:marTop w:val="0"/>
      <w:marBottom w:val="0"/>
      <w:divBdr>
        <w:top w:val="none" w:sz="0" w:space="0" w:color="auto"/>
        <w:left w:val="none" w:sz="0" w:space="0" w:color="auto"/>
        <w:bottom w:val="none" w:sz="0" w:space="0" w:color="auto"/>
        <w:right w:val="none" w:sz="0" w:space="0" w:color="auto"/>
      </w:divBdr>
    </w:div>
    <w:div w:id="559250962">
      <w:bodyDiv w:val="1"/>
      <w:marLeft w:val="0"/>
      <w:marRight w:val="0"/>
      <w:marTop w:val="0"/>
      <w:marBottom w:val="0"/>
      <w:divBdr>
        <w:top w:val="none" w:sz="0" w:space="0" w:color="auto"/>
        <w:left w:val="none" w:sz="0" w:space="0" w:color="auto"/>
        <w:bottom w:val="none" w:sz="0" w:space="0" w:color="auto"/>
        <w:right w:val="none" w:sz="0" w:space="0" w:color="auto"/>
      </w:divBdr>
    </w:div>
    <w:div w:id="572398588">
      <w:bodyDiv w:val="1"/>
      <w:marLeft w:val="0"/>
      <w:marRight w:val="0"/>
      <w:marTop w:val="0"/>
      <w:marBottom w:val="0"/>
      <w:divBdr>
        <w:top w:val="none" w:sz="0" w:space="0" w:color="auto"/>
        <w:left w:val="none" w:sz="0" w:space="0" w:color="auto"/>
        <w:bottom w:val="none" w:sz="0" w:space="0" w:color="auto"/>
        <w:right w:val="none" w:sz="0" w:space="0" w:color="auto"/>
      </w:divBdr>
    </w:div>
    <w:div w:id="612900731">
      <w:bodyDiv w:val="1"/>
      <w:marLeft w:val="0"/>
      <w:marRight w:val="0"/>
      <w:marTop w:val="0"/>
      <w:marBottom w:val="0"/>
      <w:divBdr>
        <w:top w:val="none" w:sz="0" w:space="0" w:color="auto"/>
        <w:left w:val="none" w:sz="0" w:space="0" w:color="auto"/>
        <w:bottom w:val="none" w:sz="0" w:space="0" w:color="auto"/>
        <w:right w:val="none" w:sz="0" w:space="0" w:color="auto"/>
      </w:divBdr>
    </w:div>
    <w:div w:id="614677639">
      <w:bodyDiv w:val="1"/>
      <w:marLeft w:val="0"/>
      <w:marRight w:val="0"/>
      <w:marTop w:val="0"/>
      <w:marBottom w:val="0"/>
      <w:divBdr>
        <w:top w:val="none" w:sz="0" w:space="0" w:color="auto"/>
        <w:left w:val="none" w:sz="0" w:space="0" w:color="auto"/>
        <w:bottom w:val="none" w:sz="0" w:space="0" w:color="auto"/>
        <w:right w:val="none" w:sz="0" w:space="0" w:color="auto"/>
      </w:divBdr>
    </w:div>
    <w:div w:id="615871254">
      <w:bodyDiv w:val="1"/>
      <w:marLeft w:val="0"/>
      <w:marRight w:val="0"/>
      <w:marTop w:val="0"/>
      <w:marBottom w:val="0"/>
      <w:divBdr>
        <w:top w:val="none" w:sz="0" w:space="0" w:color="auto"/>
        <w:left w:val="none" w:sz="0" w:space="0" w:color="auto"/>
        <w:bottom w:val="none" w:sz="0" w:space="0" w:color="auto"/>
        <w:right w:val="none" w:sz="0" w:space="0" w:color="auto"/>
      </w:divBdr>
    </w:div>
    <w:div w:id="616958800">
      <w:bodyDiv w:val="1"/>
      <w:marLeft w:val="0"/>
      <w:marRight w:val="0"/>
      <w:marTop w:val="0"/>
      <w:marBottom w:val="0"/>
      <w:divBdr>
        <w:top w:val="none" w:sz="0" w:space="0" w:color="auto"/>
        <w:left w:val="none" w:sz="0" w:space="0" w:color="auto"/>
        <w:bottom w:val="none" w:sz="0" w:space="0" w:color="auto"/>
        <w:right w:val="none" w:sz="0" w:space="0" w:color="auto"/>
      </w:divBdr>
    </w:div>
    <w:div w:id="617638555">
      <w:bodyDiv w:val="1"/>
      <w:marLeft w:val="0"/>
      <w:marRight w:val="0"/>
      <w:marTop w:val="0"/>
      <w:marBottom w:val="0"/>
      <w:divBdr>
        <w:top w:val="none" w:sz="0" w:space="0" w:color="auto"/>
        <w:left w:val="none" w:sz="0" w:space="0" w:color="auto"/>
        <w:bottom w:val="none" w:sz="0" w:space="0" w:color="auto"/>
        <w:right w:val="none" w:sz="0" w:space="0" w:color="auto"/>
      </w:divBdr>
    </w:div>
    <w:div w:id="618685062">
      <w:bodyDiv w:val="1"/>
      <w:marLeft w:val="0"/>
      <w:marRight w:val="0"/>
      <w:marTop w:val="0"/>
      <w:marBottom w:val="0"/>
      <w:divBdr>
        <w:top w:val="none" w:sz="0" w:space="0" w:color="auto"/>
        <w:left w:val="none" w:sz="0" w:space="0" w:color="auto"/>
        <w:bottom w:val="none" w:sz="0" w:space="0" w:color="auto"/>
        <w:right w:val="none" w:sz="0" w:space="0" w:color="auto"/>
      </w:divBdr>
    </w:div>
    <w:div w:id="618803559">
      <w:bodyDiv w:val="1"/>
      <w:marLeft w:val="0"/>
      <w:marRight w:val="0"/>
      <w:marTop w:val="0"/>
      <w:marBottom w:val="0"/>
      <w:divBdr>
        <w:top w:val="none" w:sz="0" w:space="0" w:color="auto"/>
        <w:left w:val="none" w:sz="0" w:space="0" w:color="auto"/>
        <w:bottom w:val="none" w:sz="0" w:space="0" w:color="auto"/>
        <w:right w:val="none" w:sz="0" w:space="0" w:color="auto"/>
      </w:divBdr>
    </w:div>
    <w:div w:id="627130536">
      <w:bodyDiv w:val="1"/>
      <w:marLeft w:val="0"/>
      <w:marRight w:val="0"/>
      <w:marTop w:val="0"/>
      <w:marBottom w:val="0"/>
      <w:divBdr>
        <w:top w:val="none" w:sz="0" w:space="0" w:color="auto"/>
        <w:left w:val="none" w:sz="0" w:space="0" w:color="auto"/>
        <w:bottom w:val="none" w:sz="0" w:space="0" w:color="auto"/>
        <w:right w:val="none" w:sz="0" w:space="0" w:color="auto"/>
      </w:divBdr>
    </w:div>
    <w:div w:id="633872981">
      <w:bodyDiv w:val="1"/>
      <w:marLeft w:val="0"/>
      <w:marRight w:val="0"/>
      <w:marTop w:val="0"/>
      <w:marBottom w:val="0"/>
      <w:divBdr>
        <w:top w:val="none" w:sz="0" w:space="0" w:color="auto"/>
        <w:left w:val="none" w:sz="0" w:space="0" w:color="auto"/>
        <w:bottom w:val="none" w:sz="0" w:space="0" w:color="auto"/>
        <w:right w:val="none" w:sz="0" w:space="0" w:color="auto"/>
      </w:divBdr>
    </w:div>
    <w:div w:id="647171547">
      <w:bodyDiv w:val="1"/>
      <w:marLeft w:val="0"/>
      <w:marRight w:val="0"/>
      <w:marTop w:val="0"/>
      <w:marBottom w:val="0"/>
      <w:divBdr>
        <w:top w:val="none" w:sz="0" w:space="0" w:color="auto"/>
        <w:left w:val="none" w:sz="0" w:space="0" w:color="auto"/>
        <w:bottom w:val="none" w:sz="0" w:space="0" w:color="auto"/>
        <w:right w:val="none" w:sz="0" w:space="0" w:color="auto"/>
      </w:divBdr>
    </w:div>
    <w:div w:id="652291897">
      <w:bodyDiv w:val="1"/>
      <w:marLeft w:val="0"/>
      <w:marRight w:val="0"/>
      <w:marTop w:val="0"/>
      <w:marBottom w:val="0"/>
      <w:divBdr>
        <w:top w:val="none" w:sz="0" w:space="0" w:color="auto"/>
        <w:left w:val="none" w:sz="0" w:space="0" w:color="auto"/>
        <w:bottom w:val="none" w:sz="0" w:space="0" w:color="auto"/>
        <w:right w:val="none" w:sz="0" w:space="0" w:color="auto"/>
      </w:divBdr>
    </w:div>
    <w:div w:id="657224466">
      <w:bodyDiv w:val="1"/>
      <w:marLeft w:val="0"/>
      <w:marRight w:val="0"/>
      <w:marTop w:val="0"/>
      <w:marBottom w:val="0"/>
      <w:divBdr>
        <w:top w:val="none" w:sz="0" w:space="0" w:color="auto"/>
        <w:left w:val="none" w:sz="0" w:space="0" w:color="auto"/>
        <w:bottom w:val="none" w:sz="0" w:space="0" w:color="auto"/>
        <w:right w:val="none" w:sz="0" w:space="0" w:color="auto"/>
      </w:divBdr>
    </w:div>
    <w:div w:id="665279233">
      <w:bodyDiv w:val="1"/>
      <w:marLeft w:val="0"/>
      <w:marRight w:val="0"/>
      <w:marTop w:val="0"/>
      <w:marBottom w:val="0"/>
      <w:divBdr>
        <w:top w:val="none" w:sz="0" w:space="0" w:color="auto"/>
        <w:left w:val="none" w:sz="0" w:space="0" w:color="auto"/>
        <w:bottom w:val="none" w:sz="0" w:space="0" w:color="auto"/>
        <w:right w:val="none" w:sz="0" w:space="0" w:color="auto"/>
      </w:divBdr>
    </w:div>
    <w:div w:id="667099524">
      <w:bodyDiv w:val="1"/>
      <w:marLeft w:val="0"/>
      <w:marRight w:val="0"/>
      <w:marTop w:val="0"/>
      <w:marBottom w:val="0"/>
      <w:divBdr>
        <w:top w:val="none" w:sz="0" w:space="0" w:color="auto"/>
        <w:left w:val="none" w:sz="0" w:space="0" w:color="auto"/>
        <w:bottom w:val="none" w:sz="0" w:space="0" w:color="auto"/>
        <w:right w:val="none" w:sz="0" w:space="0" w:color="auto"/>
      </w:divBdr>
    </w:div>
    <w:div w:id="667441000">
      <w:bodyDiv w:val="1"/>
      <w:marLeft w:val="0"/>
      <w:marRight w:val="0"/>
      <w:marTop w:val="0"/>
      <w:marBottom w:val="0"/>
      <w:divBdr>
        <w:top w:val="none" w:sz="0" w:space="0" w:color="auto"/>
        <w:left w:val="none" w:sz="0" w:space="0" w:color="auto"/>
        <w:bottom w:val="none" w:sz="0" w:space="0" w:color="auto"/>
        <w:right w:val="none" w:sz="0" w:space="0" w:color="auto"/>
      </w:divBdr>
    </w:div>
    <w:div w:id="688145726">
      <w:bodyDiv w:val="1"/>
      <w:marLeft w:val="0"/>
      <w:marRight w:val="0"/>
      <w:marTop w:val="0"/>
      <w:marBottom w:val="0"/>
      <w:divBdr>
        <w:top w:val="none" w:sz="0" w:space="0" w:color="auto"/>
        <w:left w:val="none" w:sz="0" w:space="0" w:color="auto"/>
        <w:bottom w:val="none" w:sz="0" w:space="0" w:color="auto"/>
        <w:right w:val="none" w:sz="0" w:space="0" w:color="auto"/>
      </w:divBdr>
    </w:div>
    <w:div w:id="691153645">
      <w:bodyDiv w:val="1"/>
      <w:marLeft w:val="0"/>
      <w:marRight w:val="0"/>
      <w:marTop w:val="0"/>
      <w:marBottom w:val="0"/>
      <w:divBdr>
        <w:top w:val="none" w:sz="0" w:space="0" w:color="auto"/>
        <w:left w:val="none" w:sz="0" w:space="0" w:color="auto"/>
        <w:bottom w:val="none" w:sz="0" w:space="0" w:color="auto"/>
        <w:right w:val="none" w:sz="0" w:space="0" w:color="auto"/>
      </w:divBdr>
    </w:div>
    <w:div w:id="714701107">
      <w:bodyDiv w:val="1"/>
      <w:marLeft w:val="0"/>
      <w:marRight w:val="0"/>
      <w:marTop w:val="0"/>
      <w:marBottom w:val="0"/>
      <w:divBdr>
        <w:top w:val="none" w:sz="0" w:space="0" w:color="auto"/>
        <w:left w:val="none" w:sz="0" w:space="0" w:color="auto"/>
        <w:bottom w:val="none" w:sz="0" w:space="0" w:color="auto"/>
        <w:right w:val="none" w:sz="0" w:space="0" w:color="auto"/>
      </w:divBdr>
    </w:div>
    <w:div w:id="717555138">
      <w:bodyDiv w:val="1"/>
      <w:marLeft w:val="0"/>
      <w:marRight w:val="0"/>
      <w:marTop w:val="0"/>
      <w:marBottom w:val="0"/>
      <w:divBdr>
        <w:top w:val="none" w:sz="0" w:space="0" w:color="auto"/>
        <w:left w:val="none" w:sz="0" w:space="0" w:color="auto"/>
        <w:bottom w:val="none" w:sz="0" w:space="0" w:color="auto"/>
        <w:right w:val="none" w:sz="0" w:space="0" w:color="auto"/>
      </w:divBdr>
    </w:div>
    <w:div w:id="732193430">
      <w:bodyDiv w:val="1"/>
      <w:marLeft w:val="0"/>
      <w:marRight w:val="0"/>
      <w:marTop w:val="0"/>
      <w:marBottom w:val="0"/>
      <w:divBdr>
        <w:top w:val="none" w:sz="0" w:space="0" w:color="auto"/>
        <w:left w:val="none" w:sz="0" w:space="0" w:color="auto"/>
        <w:bottom w:val="none" w:sz="0" w:space="0" w:color="auto"/>
        <w:right w:val="none" w:sz="0" w:space="0" w:color="auto"/>
      </w:divBdr>
    </w:div>
    <w:div w:id="768356118">
      <w:bodyDiv w:val="1"/>
      <w:marLeft w:val="0"/>
      <w:marRight w:val="0"/>
      <w:marTop w:val="0"/>
      <w:marBottom w:val="0"/>
      <w:divBdr>
        <w:top w:val="none" w:sz="0" w:space="0" w:color="auto"/>
        <w:left w:val="none" w:sz="0" w:space="0" w:color="auto"/>
        <w:bottom w:val="none" w:sz="0" w:space="0" w:color="auto"/>
        <w:right w:val="none" w:sz="0" w:space="0" w:color="auto"/>
      </w:divBdr>
    </w:div>
    <w:div w:id="794057362">
      <w:bodyDiv w:val="1"/>
      <w:marLeft w:val="0"/>
      <w:marRight w:val="0"/>
      <w:marTop w:val="0"/>
      <w:marBottom w:val="0"/>
      <w:divBdr>
        <w:top w:val="none" w:sz="0" w:space="0" w:color="auto"/>
        <w:left w:val="none" w:sz="0" w:space="0" w:color="auto"/>
        <w:bottom w:val="none" w:sz="0" w:space="0" w:color="auto"/>
        <w:right w:val="none" w:sz="0" w:space="0" w:color="auto"/>
      </w:divBdr>
    </w:div>
    <w:div w:id="803234333">
      <w:bodyDiv w:val="1"/>
      <w:marLeft w:val="0"/>
      <w:marRight w:val="0"/>
      <w:marTop w:val="0"/>
      <w:marBottom w:val="0"/>
      <w:divBdr>
        <w:top w:val="none" w:sz="0" w:space="0" w:color="auto"/>
        <w:left w:val="none" w:sz="0" w:space="0" w:color="auto"/>
        <w:bottom w:val="none" w:sz="0" w:space="0" w:color="auto"/>
        <w:right w:val="none" w:sz="0" w:space="0" w:color="auto"/>
      </w:divBdr>
    </w:div>
    <w:div w:id="821046268">
      <w:bodyDiv w:val="1"/>
      <w:marLeft w:val="0"/>
      <w:marRight w:val="0"/>
      <w:marTop w:val="0"/>
      <w:marBottom w:val="0"/>
      <w:divBdr>
        <w:top w:val="none" w:sz="0" w:space="0" w:color="auto"/>
        <w:left w:val="none" w:sz="0" w:space="0" w:color="auto"/>
        <w:bottom w:val="none" w:sz="0" w:space="0" w:color="auto"/>
        <w:right w:val="none" w:sz="0" w:space="0" w:color="auto"/>
      </w:divBdr>
    </w:div>
    <w:div w:id="824466571">
      <w:bodyDiv w:val="1"/>
      <w:marLeft w:val="0"/>
      <w:marRight w:val="0"/>
      <w:marTop w:val="0"/>
      <w:marBottom w:val="0"/>
      <w:divBdr>
        <w:top w:val="none" w:sz="0" w:space="0" w:color="auto"/>
        <w:left w:val="none" w:sz="0" w:space="0" w:color="auto"/>
        <w:bottom w:val="none" w:sz="0" w:space="0" w:color="auto"/>
        <w:right w:val="none" w:sz="0" w:space="0" w:color="auto"/>
      </w:divBdr>
    </w:div>
    <w:div w:id="866679754">
      <w:bodyDiv w:val="1"/>
      <w:marLeft w:val="0"/>
      <w:marRight w:val="0"/>
      <w:marTop w:val="0"/>
      <w:marBottom w:val="0"/>
      <w:divBdr>
        <w:top w:val="none" w:sz="0" w:space="0" w:color="auto"/>
        <w:left w:val="none" w:sz="0" w:space="0" w:color="auto"/>
        <w:bottom w:val="none" w:sz="0" w:space="0" w:color="auto"/>
        <w:right w:val="none" w:sz="0" w:space="0" w:color="auto"/>
      </w:divBdr>
    </w:div>
    <w:div w:id="871071650">
      <w:bodyDiv w:val="1"/>
      <w:marLeft w:val="0"/>
      <w:marRight w:val="0"/>
      <w:marTop w:val="0"/>
      <w:marBottom w:val="0"/>
      <w:divBdr>
        <w:top w:val="none" w:sz="0" w:space="0" w:color="auto"/>
        <w:left w:val="none" w:sz="0" w:space="0" w:color="auto"/>
        <w:bottom w:val="none" w:sz="0" w:space="0" w:color="auto"/>
        <w:right w:val="none" w:sz="0" w:space="0" w:color="auto"/>
      </w:divBdr>
    </w:div>
    <w:div w:id="888537864">
      <w:bodyDiv w:val="1"/>
      <w:marLeft w:val="0"/>
      <w:marRight w:val="0"/>
      <w:marTop w:val="0"/>
      <w:marBottom w:val="0"/>
      <w:divBdr>
        <w:top w:val="none" w:sz="0" w:space="0" w:color="auto"/>
        <w:left w:val="none" w:sz="0" w:space="0" w:color="auto"/>
        <w:bottom w:val="none" w:sz="0" w:space="0" w:color="auto"/>
        <w:right w:val="none" w:sz="0" w:space="0" w:color="auto"/>
      </w:divBdr>
    </w:div>
    <w:div w:id="929237539">
      <w:bodyDiv w:val="1"/>
      <w:marLeft w:val="0"/>
      <w:marRight w:val="0"/>
      <w:marTop w:val="0"/>
      <w:marBottom w:val="0"/>
      <w:divBdr>
        <w:top w:val="none" w:sz="0" w:space="0" w:color="auto"/>
        <w:left w:val="none" w:sz="0" w:space="0" w:color="auto"/>
        <w:bottom w:val="none" w:sz="0" w:space="0" w:color="auto"/>
        <w:right w:val="none" w:sz="0" w:space="0" w:color="auto"/>
      </w:divBdr>
    </w:div>
    <w:div w:id="945231958">
      <w:bodyDiv w:val="1"/>
      <w:marLeft w:val="0"/>
      <w:marRight w:val="0"/>
      <w:marTop w:val="0"/>
      <w:marBottom w:val="0"/>
      <w:divBdr>
        <w:top w:val="none" w:sz="0" w:space="0" w:color="auto"/>
        <w:left w:val="none" w:sz="0" w:space="0" w:color="auto"/>
        <w:bottom w:val="none" w:sz="0" w:space="0" w:color="auto"/>
        <w:right w:val="none" w:sz="0" w:space="0" w:color="auto"/>
      </w:divBdr>
    </w:div>
    <w:div w:id="945620364">
      <w:bodyDiv w:val="1"/>
      <w:marLeft w:val="0"/>
      <w:marRight w:val="0"/>
      <w:marTop w:val="0"/>
      <w:marBottom w:val="0"/>
      <w:divBdr>
        <w:top w:val="none" w:sz="0" w:space="0" w:color="auto"/>
        <w:left w:val="none" w:sz="0" w:space="0" w:color="auto"/>
        <w:bottom w:val="none" w:sz="0" w:space="0" w:color="auto"/>
        <w:right w:val="none" w:sz="0" w:space="0" w:color="auto"/>
      </w:divBdr>
    </w:div>
    <w:div w:id="945884987">
      <w:bodyDiv w:val="1"/>
      <w:marLeft w:val="0"/>
      <w:marRight w:val="0"/>
      <w:marTop w:val="0"/>
      <w:marBottom w:val="0"/>
      <w:divBdr>
        <w:top w:val="none" w:sz="0" w:space="0" w:color="auto"/>
        <w:left w:val="none" w:sz="0" w:space="0" w:color="auto"/>
        <w:bottom w:val="none" w:sz="0" w:space="0" w:color="auto"/>
        <w:right w:val="none" w:sz="0" w:space="0" w:color="auto"/>
      </w:divBdr>
    </w:div>
    <w:div w:id="948320402">
      <w:bodyDiv w:val="1"/>
      <w:marLeft w:val="0"/>
      <w:marRight w:val="0"/>
      <w:marTop w:val="0"/>
      <w:marBottom w:val="0"/>
      <w:divBdr>
        <w:top w:val="none" w:sz="0" w:space="0" w:color="auto"/>
        <w:left w:val="none" w:sz="0" w:space="0" w:color="auto"/>
        <w:bottom w:val="none" w:sz="0" w:space="0" w:color="auto"/>
        <w:right w:val="none" w:sz="0" w:space="0" w:color="auto"/>
      </w:divBdr>
    </w:div>
    <w:div w:id="972247387">
      <w:bodyDiv w:val="1"/>
      <w:marLeft w:val="0"/>
      <w:marRight w:val="0"/>
      <w:marTop w:val="0"/>
      <w:marBottom w:val="0"/>
      <w:divBdr>
        <w:top w:val="none" w:sz="0" w:space="0" w:color="auto"/>
        <w:left w:val="none" w:sz="0" w:space="0" w:color="auto"/>
        <w:bottom w:val="none" w:sz="0" w:space="0" w:color="auto"/>
        <w:right w:val="none" w:sz="0" w:space="0" w:color="auto"/>
      </w:divBdr>
    </w:div>
    <w:div w:id="988945210">
      <w:bodyDiv w:val="1"/>
      <w:marLeft w:val="0"/>
      <w:marRight w:val="0"/>
      <w:marTop w:val="0"/>
      <w:marBottom w:val="0"/>
      <w:divBdr>
        <w:top w:val="none" w:sz="0" w:space="0" w:color="auto"/>
        <w:left w:val="none" w:sz="0" w:space="0" w:color="auto"/>
        <w:bottom w:val="none" w:sz="0" w:space="0" w:color="auto"/>
        <w:right w:val="none" w:sz="0" w:space="0" w:color="auto"/>
      </w:divBdr>
    </w:div>
    <w:div w:id="992878100">
      <w:bodyDiv w:val="1"/>
      <w:marLeft w:val="0"/>
      <w:marRight w:val="0"/>
      <w:marTop w:val="0"/>
      <w:marBottom w:val="0"/>
      <w:divBdr>
        <w:top w:val="none" w:sz="0" w:space="0" w:color="auto"/>
        <w:left w:val="none" w:sz="0" w:space="0" w:color="auto"/>
        <w:bottom w:val="none" w:sz="0" w:space="0" w:color="auto"/>
        <w:right w:val="none" w:sz="0" w:space="0" w:color="auto"/>
      </w:divBdr>
    </w:div>
    <w:div w:id="1000739656">
      <w:bodyDiv w:val="1"/>
      <w:marLeft w:val="0"/>
      <w:marRight w:val="0"/>
      <w:marTop w:val="0"/>
      <w:marBottom w:val="0"/>
      <w:divBdr>
        <w:top w:val="none" w:sz="0" w:space="0" w:color="auto"/>
        <w:left w:val="none" w:sz="0" w:space="0" w:color="auto"/>
        <w:bottom w:val="none" w:sz="0" w:space="0" w:color="auto"/>
        <w:right w:val="none" w:sz="0" w:space="0" w:color="auto"/>
      </w:divBdr>
    </w:div>
    <w:div w:id="1001665909">
      <w:bodyDiv w:val="1"/>
      <w:marLeft w:val="0"/>
      <w:marRight w:val="0"/>
      <w:marTop w:val="0"/>
      <w:marBottom w:val="0"/>
      <w:divBdr>
        <w:top w:val="none" w:sz="0" w:space="0" w:color="auto"/>
        <w:left w:val="none" w:sz="0" w:space="0" w:color="auto"/>
        <w:bottom w:val="none" w:sz="0" w:space="0" w:color="auto"/>
        <w:right w:val="none" w:sz="0" w:space="0" w:color="auto"/>
      </w:divBdr>
    </w:div>
    <w:div w:id="1010375533">
      <w:bodyDiv w:val="1"/>
      <w:marLeft w:val="0"/>
      <w:marRight w:val="0"/>
      <w:marTop w:val="0"/>
      <w:marBottom w:val="0"/>
      <w:divBdr>
        <w:top w:val="none" w:sz="0" w:space="0" w:color="auto"/>
        <w:left w:val="none" w:sz="0" w:space="0" w:color="auto"/>
        <w:bottom w:val="none" w:sz="0" w:space="0" w:color="auto"/>
        <w:right w:val="none" w:sz="0" w:space="0" w:color="auto"/>
      </w:divBdr>
    </w:div>
    <w:div w:id="1014308194">
      <w:bodyDiv w:val="1"/>
      <w:marLeft w:val="0"/>
      <w:marRight w:val="0"/>
      <w:marTop w:val="0"/>
      <w:marBottom w:val="0"/>
      <w:divBdr>
        <w:top w:val="none" w:sz="0" w:space="0" w:color="auto"/>
        <w:left w:val="none" w:sz="0" w:space="0" w:color="auto"/>
        <w:bottom w:val="none" w:sz="0" w:space="0" w:color="auto"/>
        <w:right w:val="none" w:sz="0" w:space="0" w:color="auto"/>
      </w:divBdr>
    </w:div>
    <w:div w:id="1030909414">
      <w:bodyDiv w:val="1"/>
      <w:marLeft w:val="0"/>
      <w:marRight w:val="0"/>
      <w:marTop w:val="0"/>
      <w:marBottom w:val="0"/>
      <w:divBdr>
        <w:top w:val="none" w:sz="0" w:space="0" w:color="auto"/>
        <w:left w:val="none" w:sz="0" w:space="0" w:color="auto"/>
        <w:bottom w:val="none" w:sz="0" w:space="0" w:color="auto"/>
        <w:right w:val="none" w:sz="0" w:space="0" w:color="auto"/>
      </w:divBdr>
    </w:div>
    <w:div w:id="1033269485">
      <w:bodyDiv w:val="1"/>
      <w:marLeft w:val="0"/>
      <w:marRight w:val="0"/>
      <w:marTop w:val="0"/>
      <w:marBottom w:val="0"/>
      <w:divBdr>
        <w:top w:val="none" w:sz="0" w:space="0" w:color="auto"/>
        <w:left w:val="none" w:sz="0" w:space="0" w:color="auto"/>
        <w:bottom w:val="none" w:sz="0" w:space="0" w:color="auto"/>
        <w:right w:val="none" w:sz="0" w:space="0" w:color="auto"/>
      </w:divBdr>
    </w:div>
    <w:div w:id="1034883960">
      <w:bodyDiv w:val="1"/>
      <w:marLeft w:val="0"/>
      <w:marRight w:val="0"/>
      <w:marTop w:val="0"/>
      <w:marBottom w:val="0"/>
      <w:divBdr>
        <w:top w:val="none" w:sz="0" w:space="0" w:color="auto"/>
        <w:left w:val="none" w:sz="0" w:space="0" w:color="auto"/>
        <w:bottom w:val="none" w:sz="0" w:space="0" w:color="auto"/>
        <w:right w:val="none" w:sz="0" w:space="0" w:color="auto"/>
      </w:divBdr>
    </w:div>
    <w:div w:id="1043168182">
      <w:bodyDiv w:val="1"/>
      <w:marLeft w:val="0"/>
      <w:marRight w:val="0"/>
      <w:marTop w:val="0"/>
      <w:marBottom w:val="0"/>
      <w:divBdr>
        <w:top w:val="none" w:sz="0" w:space="0" w:color="auto"/>
        <w:left w:val="none" w:sz="0" w:space="0" w:color="auto"/>
        <w:bottom w:val="none" w:sz="0" w:space="0" w:color="auto"/>
        <w:right w:val="none" w:sz="0" w:space="0" w:color="auto"/>
      </w:divBdr>
    </w:div>
    <w:div w:id="1052341069">
      <w:bodyDiv w:val="1"/>
      <w:marLeft w:val="0"/>
      <w:marRight w:val="0"/>
      <w:marTop w:val="0"/>
      <w:marBottom w:val="0"/>
      <w:divBdr>
        <w:top w:val="none" w:sz="0" w:space="0" w:color="auto"/>
        <w:left w:val="none" w:sz="0" w:space="0" w:color="auto"/>
        <w:bottom w:val="none" w:sz="0" w:space="0" w:color="auto"/>
        <w:right w:val="none" w:sz="0" w:space="0" w:color="auto"/>
      </w:divBdr>
    </w:div>
    <w:div w:id="1061560644">
      <w:bodyDiv w:val="1"/>
      <w:marLeft w:val="0"/>
      <w:marRight w:val="0"/>
      <w:marTop w:val="0"/>
      <w:marBottom w:val="0"/>
      <w:divBdr>
        <w:top w:val="none" w:sz="0" w:space="0" w:color="auto"/>
        <w:left w:val="none" w:sz="0" w:space="0" w:color="auto"/>
        <w:bottom w:val="none" w:sz="0" w:space="0" w:color="auto"/>
        <w:right w:val="none" w:sz="0" w:space="0" w:color="auto"/>
      </w:divBdr>
    </w:div>
    <w:div w:id="1079450258">
      <w:bodyDiv w:val="1"/>
      <w:marLeft w:val="0"/>
      <w:marRight w:val="0"/>
      <w:marTop w:val="0"/>
      <w:marBottom w:val="0"/>
      <w:divBdr>
        <w:top w:val="none" w:sz="0" w:space="0" w:color="auto"/>
        <w:left w:val="none" w:sz="0" w:space="0" w:color="auto"/>
        <w:bottom w:val="none" w:sz="0" w:space="0" w:color="auto"/>
        <w:right w:val="none" w:sz="0" w:space="0" w:color="auto"/>
      </w:divBdr>
    </w:div>
    <w:div w:id="1149708100">
      <w:bodyDiv w:val="1"/>
      <w:marLeft w:val="0"/>
      <w:marRight w:val="0"/>
      <w:marTop w:val="0"/>
      <w:marBottom w:val="0"/>
      <w:divBdr>
        <w:top w:val="none" w:sz="0" w:space="0" w:color="auto"/>
        <w:left w:val="none" w:sz="0" w:space="0" w:color="auto"/>
        <w:bottom w:val="none" w:sz="0" w:space="0" w:color="auto"/>
        <w:right w:val="none" w:sz="0" w:space="0" w:color="auto"/>
      </w:divBdr>
    </w:div>
    <w:div w:id="1152869775">
      <w:bodyDiv w:val="1"/>
      <w:marLeft w:val="0"/>
      <w:marRight w:val="0"/>
      <w:marTop w:val="0"/>
      <w:marBottom w:val="0"/>
      <w:divBdr>
        <w:top w:val="none" w:sz="0" w:space="0" w:color="auto"/>
        <w:left w:val="none" w:sz="0" w:space="0" w:color="auto"/>
        <w:bottom w:val="none" w:sz="0" w:space="0" w:color="auto"/>
        <w:right w:val="none" w:sz="0" w:space="0" w:color="auto"/>
      </w:divBdr>
    </w:div>
    <w:div w:id="1177770828">
      <w:bodyDiv w:val="1"/>
      <w:marLeft w:val="0"/>
      <w:marRight w:val="0"/>
      <w:marTop w:val="0"/>
      <w:marBottom w:val="0"/>
      <w:divBdr>
        <w:top w:val="none" w:sz="0" w:space="0" w:color="auto"/>
        <w:left w:val="none" w:sz="0" w:space="0" w:color="auto"/>
        <w:bottom w:val="none" w:sz="0" w:space="0" w:color="auto"/>
        <w:right w:val="none" w:sz="0" w:space="0" w:color="auto"/>
      </w:divBdr>
    </w:div>
    <w:div w:id="1204947557">
      <w:bodyDiv w:val="1"/>
      <w:marLeft w:val="0"/>
      <w:marRight w:val="0"/>
      <w:marTop w:val="0"/>
      <w:marBottom w:val="0"/>
      <w:divBdr>
        <w:top w:val="none" w:sz="0" w:space="0" w:color="auto"/>
        <w:left w:val="none" w:sz="0" w:space="0" w:color="auto"/>
        <w:bottom w:val="none" w:sz="0" w:space="0" w:color="auto"/>
        <w:right w:val="none" w:sz="0" w:space="0" w:color="auto"/>
      </w:divBdr>
    </w:div>
    <w:div w:id="1206941440">
      <w:bodyDiv w:val="1"/>
      <w:marLeft w:val="0"/>
      <w:marRight w:val="0"/>
      <w:marTop w:val="0"/>
      <w:marBottom w:val="0"/>
      <w:divBdr>
        <w:top w:val="none" w:sz="0" w:space="0" w:color="auto"/>
        <w:left w:val="none" w:sz="0" w:space="0" w:color="auto"/>
        <w:bottom w:val="none" w:sz="0" w:space="0" w:color="auto"/>
        <w:right w:val="none" w:sz="0" w:space="0" w:color="auto"/>
      </w:divBdr>
    </w:div>
    <w:div w:id="1222210492">
      <w:bodyDiv w:val="1"/>
      <w:marLeft w:val="0"/>
      <w:marRight w:val="0"/>
      <w:marTop w:val="0"/>
      <w:marBottom w:val="0"/>
      <w:divBdr>
        <w:top w:val="none" w:sz="0" w:space="0" w:color="auto"/>
        <w:left w:val="none" w:sz="0" w:space="0" w:color="auto"/>
        <w:bottom w:val="none" w:sz="0" w:space="0" w:color="auto"/>
        <w:right w:val="none" w:sz="0" w:space="0" w:color="auto"/>
      </w:divBdr>
    </w:div>
    <w:div w:id="1277903930">
      <w:bodyDiv w:val="1"/>
      <w:marLeft w:val="0"/>
      <w:marRight w:val="0"/>
      <w:marTop w:val="0"/>
      <w:marBottom w:val="0"/>
      <w:divBdr>
        <w:top w:val="none" w:sz="0" w:space="0" w:color="auto"/>
        <w:left w:val="none" w:sz="0" w:space="0" w:color="auto"/>
        <w:bottom w:val="none" w:sz="0" w:space="0" w:color="auto"/>
        <w:right w:val="none" w:sz="0" w:space="0" w:color="auto"/>
      </w:divBdr>
    </w:div>
    <w:div w:id="1280067540">
      <w:bodyDiv w:val="1"/>
      <w:marLeft w:val="0"/>
      <w:marRight w:val="0"/>
      <w:marTop w:val="0"/>
      <w:marBottom w:val="0"/>
      <w:divBdr>
        <w:top w:val="none" w:sz="0" w:space="0" w:color="auto"/>
        <w:left w:val="none" w:sz="0" w:space="0" w:color="auto"/>
        <w:bottom w:val="none" w:sz="0" w:space="0" w:color="auto"/>
        <w:right w:val="none" w:sz="0" w:space="0" w:color="auto"/>
      </w:divBdr>
    </w:div>
    <w:div w:id="1297642491">
      <w:bodyDiv w:val="1"/>
      <w:marLeft w:val="0"/>
      <w:marRight w:val="0"/>
      <w:marTop w:val="0"/>
      <w:marBottom w:val="0"/>
      <w:divBdr>
        <w:top w:val="none" w:sz="0" w:space="0" w:color="auto"/>
        <w:left w:val="none" w:sz="0" w:space="0" w:color="auto"/>
        <w:bottom w:val="none" w:sz="0" w:space="0" w:color="auto"/>
        <w:right w:val="none" w:sz="0" w:space="0" w:color="auto"/>
      </w:divBdr>
    </w:div>
    <w:div w:id="1309365327">
      <w:bodyDiv w:val="1"/>
      <w:marLeft w:val="0"/>
      <w:marRight w:val="0"/>
      <w:marTop w:val="0"/>
      <w:marBottom w:val="0"/>
      <w:divBdr>
        <w:top w:val="none" w:sz="0" w:space="0" w:color="auto"/>
        <w:left w:val="none" w:sz="0" w:space="0" w:color="auto"/>
        <w:bottom w:val="none" w:sz="0" w:space="0" w:color="auto"/>
        <w:right w:val="none" w:sz="0" w:space="0" w:color="auto"/>
      </w:divBdr>
    </w:div>
    <w:div w:id="1312784191">
      <w:bodyDiv w:val="1"/>
      <w:marLeft w:val="0"/>
      <w:marRight w:val="0"/>
      <w:marTop w:val="0"/>
      <w:marBottom w:val="0"/>
      <w:divBdr>
        <w:top w:val="none" w:sz="0" w:space="0" w:color="auto"/>
        <w:left w:val="none" w:sz="0" w:space="0" w:color="auto"/>
        <w:bottom w:val="none" w:sz="0" w:space="0" w:color="auto"/>
        <w:right w:val="none" w:sz="0" w:space="0" w:color="auto"/>
      </w:divBdr>
      <w:divsChild>
        <w:div w:id="620114642">
          <w:marLeft w:val="0"/>
          <w:marRight w:val="0"/>
          <w:marTop w:val="0"/>
          <w:marBottom w:val="0"/>
          <w:divBdr>
            <w:top w:val="none" w:sz="0" w:space="0" w:color="auto"/>
            <w:left w:val="none" w:sz="0" w:space="0" w:color="auto"/>
            <w:bottom w:val="none" w:sz="0" w:space="0" w:color="auto"/>
            <w:right w:val="none" w:sz="0" w:space="0" w:color="auto"/>
          </w:divBdr>
        </w:div>
        <w:div w:id="1155416881">
          <w:marLeft w:val="0"/>
          <w:marRight w:val="0"/>
          <w:marTop w:val="0"/>
          <w:marBottom w:val="0"/>
          <w:divBdr>
            <w:top w:val="none" w:sz="0" w:space="0" w:color="auto"/>
            <w:left w:val="none" w:sz="0" w:space="0" w:color="auto"/>
            <w:bottom w:val="none" w:sz="0" w:space="0" w:color="auto"/>
            <w:right w:val="none" w:sz="0" w:space="0" w:color="auto"/>
          </w:divBdr>
        </w:div>
        <w:div w:id="1691712826">
          <w:marLeft w:val="240"/>
          <w:marRight w:val="0"/>
          <w:marTop w:val="0"/>
          <w:marBottom w:val="0"/>
          <w:divBdr>
            <w:top w:val="none" w:sz="0" w:space="0" w:color="auto"/>
            <w:left w:val="none" w:sz="0" w:space="0" w:color="auto"/>
            <w:bottom w:val="none" w:sz="0" w:space="0" w:color="auto"/>
            <w:right w:val="none" w:sz="0" w:space="0" w:color="auto"/>
          </w:divBdr>
          <w:divsChild>
            <w:div w:id="441152736">
              <w:marLeft w:val="0"/>
              <w:marRight w:val="0"/>
              <w:marTop w:val="0"/>
              <w:marBottom w:val="0"/>
              <w:divBdr>
                <w:top w:val="none" w:sz="0" w:space="0" w:color="auto"/>
                <w:left w:val="none" w:sz="0" w:space="0" w:color="auto"/>
                <w:bottom w:val="none" w:sz="0" w:space="0" w:color="auto"/>
                <w:right w:val="none" w:sz="0" w:space="0" w:color="auto"/>
              </w:divBdr>
              <w:divsChild>
                <w:div w:id="2022731271">
                  <w:marLeft w:val="0"/>
                  <w:marRight w:val="0"/>
                  <w:marTop w:val="0"/>
                  <w:marBottom w:val="0"/>
                  <w:divBdr>
                    <w:top w:val="none" w:sz="0" w:space="0" w:color="auto"/>
                    <w:left w:val="none" w:sz="0" w:space="0" w:color="auto"/>
                    <w:bottom w:val="none" w:sz="0" w:space="0" w:color="auto"/>
                    <w:right w:val="none" w:sz="0" w:space="0" w:color="auto"/>
                  </w:divBdr>
                  <w:divsChild>
                    <w:div w:id="1070079091">
                      <w:marLeft w:val="0"/>
                      <w:marRight w:val="0"/>
                      <w:marTop w:val="0"/>
                      <w:marBottom w:val="0"/>
                      <w:divBdr>
                        <w:top w:val="none" w:sz="0" w:space="0" w:color="auto"/>
                        <w:left w:val="none" w:sz="0" w:space="0" w:color="auto"/>
                        <w:bottom w:val="none" w:sz="0" w:space="0" w:color="auto"/>
                        <w:right w:val="none" w:sz="0" w:space="0" w:color="auto"/>
                      </w:divBdr>
                    </w:div>
                    <w:div w:id="1365517386">
                      <w:marLeft w:val="240"/>
                      <w:marRight w:val="0"/>
                      <w:marTop w:val="0"/>
                      <w:marBottom w:val="0"/>
                      <w:divBdr>
                        <w:top w:val="none" w:sz="0" w:space="0" w:color="auto"/>
                        <w:left w:val="none" w:sz="0" w:space="0" w:color="auto"/>
                        <w:bottom w:val="none" w:sz="0" w:space="0" w:color="auto"/>
                        <w:right w:val="none" w:sz="0" w:space="0" w:color="auto"/>
                      </w:divBdr>
                      <w:divsChild>
                        <w:div w:id="1772309775">
                          <w:marLeft w:val="0"/>
                          <w:marRight w:val="0"/>
                          <w:marTop w:val="0"/>
                          <w:marBottom w:val="0"/>
                          <w:divBdr>
                            <w:top w:val="none" w:sz="0" w:space="0" w:color="auto"/>
                            <w:left w:val="none" w:sz="0" w:space="0" w:color="auto"/>
                            <w:bottom w:val="none" w:sz="0" w:space="0" w:color="auto"/>
                            <w:right w:val="none" w:sz="0" w:space="0" w:color="auto"/>
                          </w:divBdr>
                        </w:div>
                      </w:divsChild>
                    </w:div>
                    <w:div w:id="15479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536">
              <w:marLeft w:val="0"/>
              <w:marRight w:val="0"/>
              <w:marTop w:val="0"/>
              <w:marBottom w:val="0"/>
              <w:divBdr>
                <w:top w:val="none" w:sz="0" w:space="0" w:color="auto"/>
                <w:left w:val="none" w:sz="0" w:space="0" w:color="auto"/>
                <w:bottom w:val="none" w:sz="0" w:space="0" w:color="auto"/>
                <w:right w:val="none" w:sz="0" w:space="0" w:color="auto"/>
              </w:divBdr>
              <w:divsChild>
                <w:div w:id="710111902">
                  <w:marLeft w:val="0"/>
                  <w:marRight w:val="0"/>
                  <w:marTop w:val="0"/>
                  <w:marBottom w:val="0"/>
                  <w:divBdr>
                    <w:top w:val="none" w:sz="0" w:space="0" w:color="auto"/>
                    <w:left w:val="none" w:sz="0" w:space="0" w:color="auto"/>
                    <w:bottom w:val="none" w:sz="0" w:space="0" w:color="auto"/>
                    <w:right w:val="none" w:sz="0" w:space="0" w:color="auto"/>
                  </w:divBdr>
                  <w:divsChild>
                    <w:div w:id="75520270">
                      <w:marLeft w:val="0"/>
                      <w:marRight w:val="0"/>
                      <w:marTop w:val="0"/>
                      <w:marBottom w:val="0"/>
                      <w:divBdr>
                        <w:top w:val="none" w:sz="0" w:space="0" w:color="auto"/>
                        <w:left w:val="none" w:sz="0" w:space="0" w:color="auto"/>
                        <w:bottom w:val="none" w:sz="0" w:space="0" w:color="auto"/>
                        <w:right w:val="none" w:sz="0" w:space="0" w:color="auto"/>
                      </w:divBdr>
                    </w:div>
                    <w:div w:id="316348665">
                      <w:marLeft w:val="0"/>
                      <w:marRight w:val="0"/>
                      <w:marTop w:val="0"/>
                      <w:marBottom w:val="0"/>
                      <w:divBdr>
                        <w:top w:val="none" w:sz="0" w:space="0" w:color="auto"/>
                        <w:left w:val="none" w:sz="0" w:space="0" w:color="auto"/>
                        <w:bottom w:val="none" w:sz="0" w:space="0" w:color="auto"/>
                        <w:right w:val="none" w:sz="0" w:space="0" w:color="auto"/>
                      </w:divBdr>
                    </w:div>
                    <w:div w:id="1088234369">
                      <w:marLeft w:val="240"/>
                      <w:marRight w:val="0"/>
                      <w:marTop w:val="0"/>
                      <w:marBottom w:val="0"/>
                      <w:divBdr>
                        <w:top w:val="none" w:sz="0" w:space="0" w:color="auto"/>
                        <w:left w:val="none" w:sz="0" w:space="0" w:color="auto"/>
                        <w:bottom w:val="none" w:sz="0" w:space="0" w:color="auto"/>
                        <w:right w:val="none" w:sz="0" w:space="0" w:color="auto"/>
                      </w:divBdr>
                      <w:divsChild>
                        <w:div w:id="797341316">
                          <w:marLeft w:val="0"/>
                          <w:marRight w:val="0"/>
                          <w:marTop w:val="0"/>
                          <w:marBottom w:val="0"/>
                          <w:divBdr>
                            <w:top w:val="none" w:sz="0" w:space="0" w:color="auto"/>
                            <w:left w:val="none" w:sz="0" w:space="0" w:color="auto"/>
                            <w:bottom w:val="none" w:sz="0" w:space="0" w:color="auto"/>
                            <w:right w:val="none" w:sz="0" w:space="0" w:color="auto"/>
                          </w:divBdr>
                          <w:divsChild>
                            <w:div w:id="1333096964">
                              <w:marLeft w:val="0"/>
                              <w:marRight w:val="0"/>
                              <w:marTop w:val="0"/>
                              <w:marBottom w:val="0"/>
                              <w:divBdr>
                                <w:top w:val="none" w:sz="0" w:space="0" w:color="auto"/>
                                <w:left w:val="none" w:sz="0" w:space="0" w:color="auto"/>
                                <w:bottom w:val="none" w:sz="0" w:space="0" w:color="auto"/>
                                <w:right w:val="none" w:sz="0" w:space="0" w:color="auto"/>
                              </w:divBdr>
                              <w:divsChild>
                                <w:div w:id="121508504">
                                  <w:marLeft w:val="0"/>
                                  <w:marRight w:val="0"/>
                                  <w:marTop w:val="0"/>
                                  <w:marBottom w:val="0"/>
                                  <w:divBdr>
                                    <w:top w:val="none" w:sz="0" w:space="0" w:color="auto"/>
                                    <w:left w:val="none" w:sz="0" w:space="0" w:color="auto"/>
                                    <w:bottom w:val="none" w:sz="0" w:space="0" w:color="auto"/>
                                    <w:right w:val="none" w:sz="0" w:space="0" w:color="auto"/>
                                  </w:divBdr>
                                </w:div>
                                <w:div w:id="241916620">
                                  <w:marLeft w:val="0"/>
                                  <w:marRight w:val="0"/>
                                  <w:marTop w:val="0"/>
                                  <w:marBottom w:val="0"/>
                                  <w:divBdr>
                                    <w:top w:val="none" w:sz="0" w:space="0" w:color="auto"/>
                                    <w:left w:val="none" w:sz="0" w:space="0" w:color="auto"/>
                                    <w:bottom w:val="none" w:sz="0" w:space="0" w:color="auto"/>
                                    <w:right w:val="none" w:sz="0" w:space="0" w:color="auto"/>
                                  </w:divBdr>
                                </w:div>
                                <w:div w:id="1555920641">
                                  <w:marLeft w:val="240"/>
                                  <w:marRight w:val="0"/>
                                  <w:marTop w:val="0"/>
                                  <w:marBottom w:val="0"/>
                                  <w:divBdr>
                                    <w:top w:val="none" w:sz="0" w:space="0" w:color="auto"/>
                                    <w:left w:val="none" w:sz="0" w:space="0" w:color="auto"/>
                                    <w:bottom w:val="none" w:sz="0" w:space="0" w:color="auto"/>
                                    <w:right w:val="none" w:sz="0" w:space="0" w:color="auto"/>
                                  </w:divBdr>
                                  <w:divsChild>
                                    <w:div w:id="16631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8266">
              <w:marLeft w:val="0"/>
              <w:marRight w:val="0"/>
              <w:marTop w:val="0"/>
              <w:marBottom w:val="0"/>
              <w:divBdr>
                <w:top w:val="none" w:sz="0" w:space="0" w:color="auto"/>
                <w:left w:val="none" w:sz="0" w:space="0" w:color="auto"/>
                <w:bottom w:val="none" w:sz="0" w:space="0" w:color="auto"/>
                <w:right w:val="none" w:sz="0" w:space="0" w:color="auto"/>
              </w:divBdr>
            </w:div>
            <w:div w:id="1412199008">
              <w:marLeft w:val="0"/>
              <w:marRight w:val="0"/>
              <w:marTop w:val="0"/>
              <w:marBottom w:val="0"/>
              <w:divBdr>
                <w:top w:val="none" w:sz="0" w:space="0" w:color="auto"/>
                <w:left w:val="none" w:sz="0" w:space="0" w:color="auto"/>
                <w:bottom w:val="none" w:sz="0" w:space="0" w:color="auto"/>
                <w:right w:val="none" w:sz="0" w:space="0" w:color="auto"/>
              </w:divBdr>
              <w:divsChild>
                <w:div w:id="1711807312">
                  <w:marLeft w:val="0"/>
                  <w:marRight w:val="0"/>
                  <w:marTop w:val="0"/>
                  <w:marBottom w:val="0"/>
                  <w:divBdr>
                    <w:top w:val="none" w:sz="0" w:space="0" w:color="auto"/>
                    <w:left w:val="none" w:sz="0" w:space="0" w:color="auto"/>
                    <w:bottom w:val="none" w:sz="0" w:space="0" w:color="auto"/>
                    <w:right w:val="none" w:sz="0" w:space="0" w:color="auto"/>
                  </w:divBdr>
                  <w:divsChild>
                    <w:div w:id="914314015">
                      <w:marLeft w:val="240"/>
                      <w:marRight w:val="0"/>
                      <w:marTop w:val="0"/>
                      <w:marBottom w:val="0"/>
                      <w:divBdr>
                        <w:top w:val="none" w:sz="0" w:space="0" w:color="auto"/>
                        <w:left w:val="none" w:sz="0" w:space="0" w:color="auto"/>
                        <w:bottom w:val="none" w:sz="0" w:space="0" w:color="auto"/>
                        <w:right w:val="none" w:sz="0" w:space="0" w:color="auto"/>
                      </w:divBdr>
                      <w:divsChild>
                        <w:div w:id="1718819720">
                          <w:marLeft w:val="0"/>
                          <w:marRight w:val="0"/>
                          <w:marTop w:val="0"/>
                          <w:marBottom w:val="0"/>
                          <w:divBdr>
                            <w:top w:val="none" w:sz="0" w:space="0" w:color="auto"/>
                            <w:left w:val="none" w:sz="0" w:space="0" w:color="auto"/>
                            <w:bottom w:val="none" w:sz="0" w:space="0" w:color="auto"/>
                            <w:right w:val="none" w:sz="0" w:space="0" w:color="auto"/>
                          </w:divBdr>
                        </w:div>
                      </w:divsChild>
                    </w:div>
                    <w:div w:id="1293705128">
                      <w:marLeft w:val="0"/>
                      <w:marRight w:val="0"/>
                      <w:marTop w:val="0"/>
                      <w:marBottom w:val="0"/>
                      <w:divBdr>
                        <w:top w:val="none" w:sz="0" w:space="0" w:color="auto"/>
                        <w:left w:val="none" w:sz="0" w:space="0" w:color="auto"/>
                        <w:bottom w:val="none" w:sz="0" w:space="0" w:color="auto"/>
                        <w:right w:val="none" w:sz="0" w:space="0" w:color="auto"/>
                      </w:divBdr>
                    </w:div>
                    <w:div w:id="1650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709">
      <w:bodyDiv w:val="1"/>
      <w:marLeft w:val="0"/>
      <w:marRight w:val="0"/>
      <w:marTop w:val="0"/>
      <w:marBottom w:val="0"/>
      <w:divBdr>
        <w:top w:val="none" w:sz="0" w:space="0" w:color="auto"/>
        <w:left w:val="none" w:sz="0" w:space="0" w:color="auto"/>
        <w:bottom w:val="none" w:sz="0" w:space="0" w:color="auto"/>
        <w:right w:val="none" w:sz="0" w:space="0" w:color="auto"/>
      </w:divBdr>
    </w:div>
    <w:div w:id="1358846280">
      <w:bodyDiv w:val="1"/>
      <w:marLeft w:val="0"/>
      <w:marRight w:val="0"/>
      <w:marTop w:val="0"/>
      <w:marBottom w:val="0"/>
      <w:divBdr>
        <w:top w:val="none" w:sz="0" w:space="0" w:color="auto"/>
        <w:left w:val="none" w:sz="0" w:space="0" w:color="auto"/>
        <w:bottom w:val="none" w:sz="0" w:space="0" w:color="auto"/>
        <w:right w:val="none" w:sz="0" w:space="0" w:color="auto"/>
      </w:divBdr>
    </w:div>
    <w:div w:id="1388265875">
      <w:bodyDiv w:val="1"/>
      <w:marLeft w:val="0"/>
      <w:marRight w:val="0"/>
      <w:marTop w:val="0"/>
      <w:marBottom w:val="0"/>
      <w:divBdr>
        <w:top w:val="none" w:sz="0" w:space="0" w:color="auto"/>
        <w:left w:val="none" w:sz="0" w:space="0" w:color="auto"/>
        <w:bottom w:val="none" w:sz="0" w:space="0" w:color="auto"/>
        <w:right w:val="none" w:sz="0" w:space="0" w:color="auto"/>
      </w:divBdr>
    </w:div>
    <w:div w:id="1409156832">
      <w:bodyDiv w:val="1"/>
      <w:marLeft w:val="0"/>
      <w:marRight w:val="0"/>
      <w:marTop w:val="0"/>
      <w:marBottom w:val="0"/>
      <w:divBdr>
        <w:top w:val="none" w:sz="0" w:space="0" w:color="auto"/>
        <w:left w:val="none" w:sz="0" w:space="0" w:color="auto"/>
        <w:bottom w:val="none" w:sz="0" w:space="0" w:color="auto"/>
        <w:right w:val="none" w:sz="0" w:space="0" w:color="auto"/>
      </w:divBdr>
    </w:div>
    <w:div w:id="1426026871">
      <w:bodyDiv w:val="1"/>
      <w:marLeft w:val="0"/>
      <w:marRight w:val="0"/>
      <w:marTop w:val="0"/>
      <w:marBottom w:val="0"/>
      <w:divBdr>
        <w:top w:val="none" w:sz="0" w:space="0" w:color="auto"/>
        <w:left w:val="none" w:sz="0" w:space="0" w:color="auto"/>
        <w:bottom w:val="none" w:sz="0" w:space="0" w:color="auto"/>
        <w:right w:val="none" w:sz="0" w:space="0" w:color="auto"/>
      </w:divBdr>
    </w:div>
    <w:div w:id="1434742330">
      <w:bodyDiv w:val="1"/>
      <w:marLeft w:val="0"/>
      <w:marRight w:val="0"/>
      <w:marTop w:val="0"/>
      <w:marBottom w:val="0"/>
      <w:divBdr>
        <w:top w:val="none" w:sz="0" w:space="0" w:color="auto"/>
        <w:left w:val="none" w:sz="0" w:space="0" w:color="auto"/>
        <w:bottom w:val="none" w:sz="0" w:space="0" w:color="auto"/>
        <w:right w:val="none" w:sz="0" w:space="0" w:color="auto"/>
      </w:divBdr>
    </w:div>
    <w:div w:id="1446076467">
      <w:bodyDiv w:val="1"/>
      <w:marLeft w:val="0"/>
      <w:marRight w:val="0"/>
      <w:marTop w:val="0"/>
      <w:marBottom w:val="0"/>
      <w:divBdr>
        <w:top w:val="none" w:sz="0" w:space="0" w:color="auto"/>
        <w:left w:val="none" w:sz="0" w:space="0" w:color="auto"/>
        <w:bottom w:val="none" w:sz="0" w:space="0" w:color="auto"/>
        <w:right w:val="none" w:sz="0" w:space="0" w:color="auto"/>
      </w:divBdr>
    </w:div>
    <w:div w:id="1451164258">
      <w:bodyDiv w:val="1"/>
      <w:marLeft w:val="0"/>
      <w:marRight w:val="0"/>
      <w:marTop w:val="0"/>
      <w:marBottom w:val="0"/>
      <w:divBdr>
        <w:top w:val="none" w:sz="0" w:space="0" w:color="auto"/>
        <w:left w:val="none" w:sz="0" w:space="0" w:color="auto"/>
        <w:bottom w:val="none" w:sz="0" w:space="0" w:color="auto"/>
        <w:right w:val="none" w:sz="0" w:space="0" w:color="auto"/>
      </w:divBdr>
    </w:div>
    <w:div w:id="1466003367">
      <w:bodyDiv w:val="1"/>
      <w:marLeft w:val="0"/>
      <w:marRight w:val="0"/>
      <w:marTop w:val="0"/>
      <w:marBottom w:val="0"/>
      <w:divBdr>
        <w:top w:val="none" w:sz="0" w:space="0" w:color="auto"/>
        <w:left w:val="none" w:sz="0" w:space="0" w:color="auto"/>
        <w:bottom w:val="none" w:sz="0" w:space="0" w:color="auto"/>
        <w:right w:val="none" w:sz="0" w:space="0" w:color="auto"/>
      </w:divBdr>
    </w:div>
    <w:div w:id="1472862421">
      <w:bodyDiv w:val="1"/>
      <w:marLeft w:val="0"/>
      <w:marRight w:val="0"/>
      <w:marTop w:val="0"/>
      <w:marBottom w:val="0"/>
      <w:divBdr>
        <w:top w:val="none" w:sz="0" w:space="0" w:color="auto"/>
        <w:left w:val="none" w:sz="0" w:space="0" w:color="auto"/>
        <w:bottom w:val="none" w:sz="0" w:space="0" w:color="auto"/>
        <w:right w:val="none" w:sz="0" w:space="0" w:color="auto"/>
      </w:divBdr>
    </w:div>
    <w:div w:id="1480995841">
      <w:bodyDiv w:val="1"/>
      <w:marLeft w:val="0"/>
      <w:marRight w:val="0"/>
      <w:marTop w:val="0"/>
      <w:marBottom w:val="0"/>
      <w:divBdr>
        <w:top w:val="none" w:sz="0" w:space="0" w:color="auto"/>
        <w:left w:val="none" w:sz="0" w:space="0" w:color="auto"/>
        <w:bottom w:val="none" w:sz="0" w:space="0" w:color="auto"/>
        <w:right w:val="none" w:sz="0" w:space="0" w:color="auto"/>
      </w:divBdr>
    </w:div>
    <w:div w:id="1493175247">
      <w:bodyDiv w:val="1"/>
      <w:marLeft w:val="0"/>
      <w:marRight w:val="0"/>
      <w:marTop w:val="0"/>
      <w:marBottom w:val="0"/>
      <w:divBdr>
        <w:top w:val="none" w:sz="0" w:space="0" w:color="auto"/>
        <w:left w:val="none" w:sz="0" w:space="0" w:color="auto"/>
        <w:bottom w:val="none" w:sz="0" w:space="0" w:color="auto"/>
        <w:right w:val="none" w:sz="0" w:space="0" w:color="auto"/>
      </w:divBdr>
    </w:div>
    <w:div w:id="1493327388">
      <w:bodyDiv w:val="1"/>
      <w:marLeft w:val="0"/>
      <w:marRight w:val="0"/>
      <w:marTop w:val="0"/>
      <w:marBottom w:val="0"/>
      <w:divBdr>
        <w:top w:val="none" w:sz="0" w:space="0" w:color="auto"/>
        <w:left w:val="none" w:sz="0" w:space="0" w:color="auto"/>
        <w:bottom w:val="none" w:sz="0" w:space="0" w:color="auto"/>
        <w:right w:val="none" w:sz="0" w:space="0" w:color="auto"/>
      </w:divBdr>
    </w:div>
    <w:div w:id="1514370511">
      <w:bodyDiv w:val="1"/>
      <w:marLeft w:val="0"/>
      <w:marRight w:val="0"/>
      <w:marTop w:val="0"/>
      <w:marBottom w:val="0"/>
      <w:divBdr>
        <w:top w:val="none" w:sz="0" w:space="0" w:color="auto"/>
        <w:left w:val="none" w:sz="0" w:space="0" w:color="auto"/>
        <w:bottom w:val="none" w:sz="0" w:space="0" w:color="auto"/>
        <w:right w:val="none" w:sz="0" w:space="0" w:color="auto"/>
      </w:divBdr>
    </w:div>
    <w:div w:id="1533805955">
      <w:bodyDiv w:val="1"/>
      <w:marLeft w:val="0"/>
      <w:marRight w:val="0"/>
      <w:marTop w:val="0"/>
      <w:marBottom w:val="0"/>
      <w:divBdr>
        <w:top w:val="none" w:sz="0" w:space="0" w:color="auto"/>
        <w:left w:val="none" w:sz="0" w:space="0" w:color="auto"/>
        <w:bottom w:val="none" w:sz="0" w:space="0" w:color="auto"/>
        <w:right w:val="none" w:sz="0" w:space="0" w:color="auto"/>
      </w:divBdr>
    </w:div>
    <w:div w:id="1560704805">
      <w:bodyDiv w:val="1"/>
      <w:marLeft w:val="0"/>
      <w:marRight w:val="0"/>
      <w:marTop w:val="0"/>
      <w:marBottom w:val="0"/>
      <w:divBdr>
        <w:top w:val="none" w:sz="0" w:space="0" w:color="auto"/>
        <w:left w:val="none" w:sz="0" w:space="0" w:color="auto"/>
        <w:bottom w:val="none" w:sz="0" w:space="0" w:color="auto"/>
        <w:right w:val="none" w:sz="0" w:space="0" w:color="auto"/>
      </w:divBdr>
    </w:div>
    <w:div w:id="1589651427">
      <w:bodyDiv w:val="1"/>
      <w:marLeft w:val="0"/>
      <w:marRight w:val="0"/>
      <w:marTop w:val="0"/>
      <w:marBottom w:val="0"/>
      <w:divBdr>
        <w:top w:val="none" w:sz="0" w:space="0" w:color="auto"/>
        <w:left w:val="none" w:sz="0" w:space="0" w:color="auto"/>
        <w:bottom w:val="none" w:sz="0" w:space="0" w:color="auto"/>
        <w:right w:val="none" w:sz="0" w:space="0" w:color="auto"/>
      </w:divBdr>
    </w:div>
    <w:div w:id="1593586631">
      <w:bodyDiv w:val="1"/>
      <w:marLeft w:val="0"/>
      <w:marRight w:val="0"/>
      <w:marTop w:val="0"/>
      <w:marBottom w:val="0"/>
      <w:divBdr>
        <w:top w:val="none" w:sz="0" w:space="0" w:color="auto"/>
        <w:left w:val="none" w:sz="0" w:space="0" w:color="auto"/>
        <w:bottom w:val="none" w:sz="0" w:space="0" w:color="auto"/>
        <w:right w:val="none" w:sz="0" w:space="0" w:color="auto"/>
      </w:divBdr>
    </w:div>
    <w:div w:id="1610972521">
      <w:bodyDiv w:val="1"/>
      <w:marLeft w:val="0"/>
      <w:marRight w:val="0"/>
      <w:marTop w:val="0"/>
      <w:marBottom w:val="0"/>
      <w:divBdr>
        <w:top w:val="none" w:sz="0" w:space="0" w:color="auto"/>
        <w:left w:val="none" w:sz="0" w:space="0" w:color="auto"/>
        <w:bottom w:val="none" w:sz="0" w:space="0" w:color="auto"/>
        <w:right w:val="none" w:sz="0" w:space="0" w:color="auto"/>
      </w:divBdr>
    </w:div>
    <w:div w:id="1612929450">
      <w:bodyDiv w:val="1"/>
      <w:marLeft w:val="0"/>
      <w:marRight w:val="0"/>
      <w:marTop w:val="0"/>
      <w:marBottom w:val="0"/>
      <w:divBdr>
        <w:top w:val="none" w:sz="0" w:space="0" w:color="auto"/>
        <w:left w:val="none" w:sz="0" w:space="0" w:color="auto"/>
        <w:bottom w:val="none" w:sz="0" w:space="0" w:color="auto"/>
        <w:right w:val="none" w:sz="0" w:space="0" w:color="auto"/>
      </w:divBdr>
    </w:div>
    <w:div w:id="1654601169">
      <w:bodyDiv w:val="1"/>
      <w:marLeft w:val="0"/>
      <w:marRight w:val="0"/>
      <w:marTop w:val="0"/>
      <w:marBottom w:val="0"/>
      <w:divBdr>
        <w:top w:val="none" w:sz="0" w:space="0" w:color="auto"/>
        <w:left w:val="none" w:sz="0" w:space="0" w:color="auto"/>
        <w:bottom w:val="none" w:sz="0" w:space="0" w:color="auto"/>
        <w:right w:val="none" w:sz="0" w:space="0" w:color="auto"/>
      </w:divBdr>
    </w:div>
    <w:div w:id="1667126362">
      <w:bodyDiv w:val="1"/>
      <w:marLeft w:val="0"/>
      <w:marRight w:val="0"/>
      <w:marTop w:val="0"/>
      <w:marBottom w:val="0"/>
      <w:divBdr>
        <w:top w:val="none" w:sz="0" w:space="0" w:color="auto"/>
        <w:left w:val="none" w:sz="0" w:space="0" w:color="auto"/>
        <w:bottom w:val="none" w:sz="0" w:space="0" w:color="auto"/>
        <w:right w:val="none" w:sz="0" w:space="0" w:color="auto"/>
      </w:divBdr>
    </w:div>
    <w:div w:id="1675378322">
      <w:bodyDiv w:val="1"/>
      <w:marLeft w:val="0"/>
      <w:marRight w:val="0"/>
      <w:marTop w:val="0"/>
      <w:marBottom w:val="0"/>
      <w:divBdr>
        <w:top w:val="none" w:sz="0" w:space="0" w:color="auto"/>
        <w:left w:val="none" w:sz="0" w:space="0" w:color="auto"/>
        <w:bottom w:val="none" w:sz="0" w:space="0" w:color="auto"/>
        <w:right w:val="none" w:sz="0" w:space="0" w:color="auto"/>
      </w:divBdr>
      <w:divsChild>
        <w:div w:id="506559206">
          <w:marLeft w:val="240"/>
          <w:marRight w:val="0"/>
          <w:marTop w:val="0"/>
          <w:marBottom w:val="0"/>
          <w:divBdr>
            <w:top w:val="none" w:sz="0" w:space="0" w:color="auto"/>
            <w:left w:val="none" w:sz="0" w:space="0" w:color="auto"/>
            <w:bottom w:val="none" w:sz="0" w:space="0" w:color="auto"/>
            <w:right w:val="none" w:sz="0" w:space="0" w:color="auto"/>
          </w:divBdr>
          <w:divsChild>
            <w:div w:id="165706784">
              <w:marLeft w:val="0"/>
              <w:marRight w:val="0"/>
              <w:marTop w:val="0"/>
              <w:marBottom w:val="0"/>
              <w:divBdr>
                <w:top w:val="none" w:sz="0" w:space="0" w:color="auto"/>
                <w:left w:val="none" w:sz="0" w:space="0" w:color="auto"/>
                <w:bottom w:val="none" w:sz="0" w:space="0" w:color="auto"/>
                <w:right w:val="none" w:sz="0" w:space="0" w:color="auto"/>
              </w:divBdr>
              <w:divsChild>
                <w:div w:id="1432705017">
                  <w:marLeft w:val="0"/>
                  <w:marRight w:val="0"/>
                  <w:marTop w:val="0"/>
                  <w:marBottom w:val="0"/>
                  <w:divBdr>
                    <w:top w:val="none" w:sz="0" w:space="0" w:color="auto"/>
                    <w:left w:val="none" w:sz="0" w:space="0" w:color="auto"/>
                    <w:bottom w:val="none" w:sz="0" w:space="0" w:color="auto"/>
                    <w:right w:val="none" w:sz="0" w:space="0" w:color="auto"/>
                  </w:divBdr>
                  <w:divsChild>
                    <w:div w:id="434181447">
                      <w:marLeft w:val="0"/>
                      <w:marRight w:val="0"/>
                      <w:marTop w:val="0"/>
                      <w:marBottom w:val="0"/>
                      <w:divBdr>
                        <w:top w:val="none" w:sz="0" w:space="0" w:color="auto"/>
                        <w:left w:val="none" w:sz="0" w:space="0" w:color="auto"/>
                        <w:bottom w:val="none" w:sz="0" w:space="0" w:color="auto"/>
                        <w:right w:val="none" w:sz="0" w:space="0" w:color="auto"/>
                      </w:divBdr>
                    </w:div>
                    <w:div w:id="1425805776">
                      <w:marLeft w:val="0"/>
                      <w:marRight w:val="0"/>
                      <w:marTop w:val="0"/>
                      <w:marBottom w:val="0"/>
                      <w:divBdr>
                        <w:top w:val="none" w:sz="0" w:space="0" w:color="auto"/>
                        <w:left w:val="none" w:sz="0" w:space="0" w:color="auto"/>
                        <w:bottom w:val="none" w:sz="0" w:space="0" w:color="auto"/>
                        <w:right w:val="none" w:sz="0" w:space="0" w:color="auto"/>
                      </w:divBdr>
                    </w:div>
                    <w:div w:id="2010015740">
                      <w:marLeft w:val="240"/>
                      <w:marRight w:val="0"/>
                      <w:marTop w:val="0"/>
                      <w:marBottom w:val="0"/>
                      <w:divBdr>
                        <w:top w:val="none" w:sz="0" w:space="0" w:color="auto"/>
                        <w:left w:val="none" w:sz="0" w:space="0" w:color="auto"/>
                        <w:bottom w:val="none" w:sz="0" w:space="0" w:color="auto"/>
                        <w:right w:val="none" w:sz="0" w:space="0" w:color="auto"/>
                      </w:divBdr>
                      <w:divsChild>
                        <w:div w:id="1348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305">
              <w:marLeft w:val="0"/>
              <w:marRight w:val="0"/>
              <w:marTop w:val="0"/>
              <w:marBottom w:val="0"/>
              <w:divBdr>
                <w:top w:val="none" w:sz="0" w:space="0" w:color="auto"/>
                <w:left w:val="none" w:sz="0" w:space="0" w:color="auto"/>
                <w:bottom w:val="none" w:sz="0" w:space="0" w:color="auto"/>
                <w:right w:val="none" w:sz="0" w:space="0" w:color="auto"/>
              </w:divBdr>
              <w:divsChild>
                <w:div w:id="266937206">
                  <w:marLeft w:val="0"/>
                  <w:marRight w:val="0"/>
                  <w:marTop w:val="0"/>
                  <w:marBottom w:val="0"/>
                  <w:divBdr>
                    <w:top w:val="none" w:sz="0" w:space="0" w:color="auto"/>
                    <w:left w:val="none" w:sz="0" w:space="0" w:color="auto"/>
                    <w:bottom w:val="none" w:sz="0" w:space="0" w:color="auto"/>
                    <w:right w:val="none" w:sz="0" w:space="0" w:color="auto"/>
                  </w:divBdr>
                  <w:divsChild>
                    <w:div w:id="16123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941">
              <w:marLeft w:val="0"/>
              <w:marRight w:val="0"/>
              <w:marTop w:val="0"/>
              <w:marBottom w:val="0"/>
              <w:divBdr>
                <w:top w:val="none" w:sz="0" w:space="0" w:color="auto"/>
                <w:left w:val="none" w:sz="0" w:space="0" w:color="auto"/>
                <w:bottom w:val="none" w:sz="0" w:space="0" w:color="auto"/>
                <w:right w:val="none" w:sz="0" w:space="0" w:color="auto"/>
              </w:divBdr>
            </w:div>
            <w:div w:id="421537118">
              <w:marLeft w:val="0"/>
              <w:marRight w:val="0"/>
              <w:marTop w:val="0"/>
              <w:marBottom w:val="0"/>
              <w:divBdr>
                <w:top w:val="none" w:sz="0" w:space="0" w:color="auto"/>
                <w:left w:val="none" w:sz="0" w:space="0" w:color="auto"/>
                <w:bottom w:val="none" w:sz="0" w:space="0" w:color="auto"/>
                <w:right w:val="none" w:sz="0" w:space="0" w:color="auto"/>
              </w:divBdr>
              <w:divsChild>
                <w:div w:id="761802305">
                  <w:marLeft w:val="0"/>
                  <w:marRight w:val="0"/>
                  <w:marTop w:val="0"/>
                  <w:marBottom w:val="0"/>
                  <w:divBdr>
                    <w:top w:val="none" w:sz="0" w:space="0" w:color="auto"/>
                    <w:left w:val="none" w:sz="0" w:space="0" w:color="auto"/>
                    <w:bottom w:val="none" w:sz="0" w:space="0" w:color="auto"/>
                    <w:right w:val="none" w:sz="0" w:space="0" w:color="auto"/>
                  </w:divBdr>
                  <w:divsChild>
                    <w:div w:id="899629984">
                      <w:marLeft w:val="0"/>
                      <w:marRight w:val="0"/>
                      <w:marTop w:val="0"/>
                      <w:marBottom w:val="0"/>
                      <w:divBdr>
                        <w:top w:val="none" w:sz="0" w:space="0" w:color="auto"/>
                        <w:left w:val="none" w:sz="0" w:space="0" w:color="auto"/>
                        <w:bottom w:val="none" w:sz="0" w:space="0" w:color="auto"/>
                        <w:right w:val="none" w:sz="0" w:space="0" w:color="auto"/>
                      </w:divBdr>
                    </w:div>
                    <w:div w:id="2043241000">
                      <w:marLeft w:val="0"/>
                      <w:marRight w:val="0"/>
                      <w:marTop w:val="0"/>
                      <w:marBottom w:val="0"/>
                      <w:divBdr>
                        <w:top w:val="none" w:sz="0" w:space="0" w:color="auto"/>
                        <w:left w:val="none" w:sz="0" w:space="0" w:color="auto"/>
                        <w:bottom w:val="none" w:sz="0" w:space="0" w:color="auto"/>
                        <w:right w:val="none" w:sz="0" w:space="0" w:color="auto"/>
                      </w:divBdr>
                    </w:div>
                    <w:div w:id="21252241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6847209">
              <w:marLeft w:val="0"/>
              <w:marRight w:val="0"/>
              <w:marTop w:val="0"/>
              <w:marBottom w:val="0"/>
              <w:divBdr>
                <w:top w:val="none" w:sz="0" w:space="0" w:color="auto"/>
                <w:left w:val="none" w:sz="0" w:space="0" w:color="auto"/>
                <w:bottom w:val="none" w:sz="0" w:space="0" w:color="auto"/>
                <w:right w:val="none" w:sz="0" w:space="0" w:color="auto"/>
              </w:divBdr>
            </w:div>
            <w:div w:id="1072198273">
              <w:marLeft w:val="0"/>
              <w:marRight w:val="0"/>
              <w:marTop w:val="0"/>
              <w:marBottom w:val="0"/>
              <w:divBdr>
                <w:top w:val="none" w:sz="0" w:space="0" w:color="auto"/>
                <w:left w:val="none" w:sz="0" w:space="0" w:color="auto"/>
                <w:bottom w:val="none" w:sz="0" w:space="0" w:color="auto"/>
                <w:right w:val="none" w:sz="0" w:space="0" w:color="auto"/>
              </w:divBdr>
            </w:div>
            <w:div w:id="1518079178">
              <w:marLeft w:val="0"/>
              <w:marRight w:val="0"/>
              <w:marTop w:val="0"/>
              <w:marBottom w:val="0"/>
              <w:divBdr>
                <w:top w:val="none" w:sz="0" w:space="0" w:color="auto"/>
                <w:left w:val="none" w:sz="0" w:space="0" w:color="auto"/>
                <w:bottom w:val="none" w:sz="0" w:space="0" w:color="auto"/>
                <w:right w:val="none" w:sz="0" w:space="0" w:color="auto"/>
              </w:divBdr>
            </w:div>
          </w:divsChild>
        </w:div>
        <w:div w:id="1201433542">
          <w:marLeft w:val="0"/>
          <w:marRight w:val="0"/>
          <w:marTop w:val="0"/>
          <w:marBottom w:val="0"/>
          <w:divBdr>
            <w:top w:val="none" w:sz="0" w:space="0" w:color="auto"/>
            <w:left w:val="none" w:sz="0" w:space="0" w:color="auto"/>
            <w:bottom w:val="none" w:sz="0" w:space="0" w:color="auto"/>
            <w:right w:val="none" w:sz="0" w:space="0" w:color="auto"/>
          </w:divBdr>
        </w:div>
      </w:divsChild>
    </w:div>
    <w:div w:id="1697079300">
      <w:bodyDiv w:val="1"/>
      <w:marLeft w:val="0"/>
      <w:marRight w:val="0"/>
      <w:marTop w:val="0"/>
      <w:marBottom w:val="0"/>
      <w:divBdr>
        <w:top w:val="none" w:sz="0" w:space="0" w:color="auto"/>
        <w:left w:val="none" w:sz="0" w:space="0" w:color="auto"/>
        <w:bottom w:val="none" w:sz="0" w:space="0" w:color="auto"/>
        <w:right w:val="none" w:sz="0" w:space="0" w:color="auto"/>
      </w:divBdr>
    </w:div>
    <w:div w:id="1702247786">
      <w:bodyDiv w:val="1"/>
      <w:marLeft w:val="0"/>
      <w:marRight w:val="0"/>
      <w:marTop w:val="0"/>
      <w:marBottom w:val="0"/>
      <w:divBdr>
        <w:top w:val="none" w:sz="0" w:space="0" w:color="auto"/>
        <w:left w:val="none" w:sz="0" w:space="0" w:color="auto"/>
        <w:bottom w:val="none" w:sz="0" w:space="0" w:color="auto"/>
        <w:right w:val="none" w:sz="0" w:space="0" w:color="auto"/>
      </w:divBdr>
    </w:div>
    <w:div w:id="1715694769">
      <w:bodyDiv w:val="1"/>
      <w:marLeft w:val="0"/>
      <w:marRight w:val="0"/>
      <w:marTop w:val="0"/>
      <w:marBottom w:val="0"/>
      <w:divBdr>
        <w:top w:val="none" w:sz="0" w:space="0" w:color="auto"/>
        <w:left w:val="none" w:sz="0" w:space="0" w:color="auto"/>
        <w:bottom w:val="none" w:sz="0" w:space="0" w:color="auto"/>
        <w:right w:val="none" w:sz="0" w:space="0" w:color="auto"/>
      </w:divBdr>
    </w:div>
    <w:div w:id="1765565656">
      <w:bodyDiv w:val="1"/>
      <w:marLeft w:val="0"/>
      <w:marRight w:val="0"/>
      <w:marTop w:val="0"/>
      <w:marBottom w:val="0"/>
      <w:divBdr>
        <w:top w:val="none" w:sz="0" w:space="0" w:color="auto"/>
        <w:left w:val="none" w:sz="0" w:space="0" w:color="auto"/>
        <w:bottom w:val="none" w:sz="0" w:space="0" w:color="auto"/>
        <w:right w:val="none" w:sz="0" w:space="0" w:color="auto"/>
      </w:divBdr>
    </w:div>
    <w:div w:id="1793282340">
      <w:bodyDiv w:val="1"/>
      <w:marLeft w:val="0"/>
      <w:marRight w:val="0"/>
      <w:marTop w:val="0"/>
      <w:marBottom w:val="0"/>
      <w:divBdr>
        <w:top w:val="none" w:sz="0" w:space="0" w:color="auto"/>
        <w:left w:val="none" w:sz="0" w:space="0" w:color="auto"/>
        <w:bottom w:val="none" w:sz="0" w:space="0" w:color="auto"/>
        <w:right w:val="none" w:sz="0" w:space="0" w:color="auto"/>
      </w:divBdr>
    </w:div>
    <w:div w:id="1826241608">
      <w:bodyDiv w:val="1"/>
      <w:marLeft w:val="0"/>
      <w:marRight w:val="0"/>
      <w:marTop w:val="0"/>
      <w:marBottom w:val="0"/>
      <w:divBdr>
        <w:top w:val="none" w:sz="0" w:space="0" w:color="auto"/>
        <w:left w:val="none" w:sz="0" w:space="0" w:color="auto"/>
        <w:bottom w:val="none" w:sz="0" w:space="0" w:color="auto"/>
        <w:right w:val="none" w:sz="0" w:space="0" w:color="auto"/>
      </w:divBdr>
    </w:div>
    <w:div w:id="1830973527">
      <w:bodyDiv w:val="1"/>
      <w:marLeft w:val="0"/>
      <w:marRight w:val="0"/>
      <w:marTop w:val="0"/>
      <w:marBottom w:val="0"/>
      <w:divBdr>
        <w:top w:val="none" w:sz="0" w:space="0" w:color="auto"/>
        <w:left w:val="none" w:sz="0" w:space="0" w:color="auto"/>
        <w:bottom w:val="none" w:sz="0" w:space="0" w:color="auto"/>
        <w:right w:val="none" w:sz="0" w:space="0" w:color="auto"/>
      </w:divBdr>
    </w:div>
    <w:div w:id="1911228114">
      <w:bodyDiv w:val="1"/>
      <w:marLeft w:val="0"/>
      <w:marRight w:val="0"/>
      <w:marTop w:val="0"/>
      <w:marBottom w:val="0"/>
      <w:divBdr>
        <w:top w:val="none" w:sz="0" w:space="0" w:color="auto"/>
        <w:left w:val="none" w:sz="0" w:space="0" w:color="auto"/>
        <w:bottom w:val="none" w:sz="0" w:space="0" w:color="auto"/>
        <w:right w:val="none" w:sz="0" w:space="0" w:color="auto"/>
      </w:divBdr>
    </w:div>
    <w:div w:id="1951664532">
      <w:bodyDiv w:val="1"/>
      <w:marLeft w:val="0"/>
      <w:marRight w:val="0"/>
      <w:marTop w:val="0"/>
      <w:marBottom w:val="0"/>
      <w:divBdr>
        <w:top w:val="none" w:sz="0" w:space="0" w:color="auto"/>
        <w:left w:val="none" w:sz="0" w:space="0" w:color="auto"/>
        <w:bottom w:val="none" w:sz="0" w:space="0" w:color="auto"/>
        <w:right w:val="none" w:sz="0" w:space="0" w:color="auto"/>
      </w:divBdr>
    </w:div>
    <w:div w:id="1957786403">
      <w:bodyDiv w:val="1"/>
      <w:marLeft w:val="0"/>
      <w:marRight w:val="0"/>
      <w:marTop w:val="0"/>
      <w:marBottom w:val="0"/>
      <w:divBdr>
        <w:top w:val="none" w:sz="0" w:space="0" w:color="auto"/>
        <w:left w:val="none" w:sz="0" w:space="0" w:color="auto"/>
        <w:bottom w:val="none" w:sz="0" w:space="0" w:color="auto"/>
        <w:right w:val="none" w:sz="0" w:space="0" w:color="auto"/>
      </w:divBdr>
    </w:div>
    <w:div w:id="1961298911">
      <w:bodyDiv w:val="1"/>
      <w:marLeft w:val="0"/>
      <w:marRight w:val="0"/>
      <w:marTop w:val="0"/>
      <w:marBottom w:val="0"/>
      <w:divBdr>
        <w:top w:val="none" w:sz="0" w:space="0" w:color="auto"/>
        <w:left w:val="none" w:sz="0" w:space="0" w:color="auto"/>
        <w:bottom w:val="none" w:sz="0" w:space="0" w:color="auto"/>
        <w:right w:val="none" w:sz="0" w:space="0" w:color="auto"/>
      </w:divBdr>
    </w:div>
    <w:div w:id="1984042914">
      <w:bodyDiv w:val="1"/>
      <w:marLeft w:val="0"/>
      <w:marRight w:val="0"/>
      <w:marTop w:val="0"/>
      <w:marBottom w:val="0"/>
      <w:divBdr>
        <w:top w:val="none" w:sz="0" w:space="0" w:color="auto"/>
        <w:left w:val="none" w:sz="0" w:space="0" w:color="auto"/>
        <w:bottom w:val="none" w:sz="0" w:space="0" w:color="auto"/>
        <w:right w:val="none" w:sz="0" w:space="0" w:color="auto"/>
      </w:divBdr>
    </w:div>
    <w:div w:id="1984653911">
      <w:bodyDiv w:val="1"/>
      <w:marLeft w:val="0"/>
      <w:marRight w:val="0"/>
      <w:marTop w:val="0"/>
      <w:marBottom w:val="0"/>
      <w:divBdr>
        <w:top w:val="none" w:sz="0" w:space="0" w:color="auto"/>
        <w:left w:val="none" w:sz="0" w:space="0" w:color="auto"/>
        <w:bottom w:val="none" w:sz="0" w:space="0" w:color="auto"/>
        <w:right w:val="none" w:sz="0" w:space="0" w:color="auto"/>
      </w:divBdr>
    </w:div>
    <w:div w:id="1991129669">
      <w:bodyDiv w:val="1"/>
      <w:marLeft w:val="0"/>
      <w:marRight w:val="0"/>
      <w:marTop w:val="0"/>
      <w:marBottom w:val="0"/>
      <w:divBdr>
        <w:top w:val="none" w:sz="0" w:space="0" w:color="auto"/>
        <w:left w:val="none" w:sz="0" w:space="0" w:color="auto"/>
        <w:bottom w:val="none" w:sz="0" w:space="0" w:color="auto"/>
        <w:right w:val="none" w:sz="0" w:space="0" w:color="auto"/>
      </w:divBdr>
    </w:div>
    <w:div w:id="1991515424">
      <w:bodyDiv w:val="1"/>
      <w:marLeft w:val="0"/>
      <w:marRight w:val="0"/>
      <w:marTop w:val="0"/>
      <w:marBottom w:val="0"/>
      <w:divBdr>
        <w:top w:val="none" w:sz="0" w:space="0" w:color="auto"/>
        <w:left w:val="none" w:sz="0" w:space="0" w:color="auto"/>
        <w:bottom w:val="none" w:sz="0" w:space="0" w:color="auto"/>
        <w:right w:val="none" w:sz="0" w:space="0" w:color="auto"/>
      </w:divBdr>
    </w:div>
    <w:div w:id="1998924073">
      <w:bodyDiv w:val="1"/>
      <w:marLeft w:val="0"/>
      <w:marRight w:val="0"/>
      <w:marTop w:val="0"/>
      <w:marBottom w:val="0"/>
      <w:divBdr>
        <w:top w:val="none" w:sz="0" w:space="0" w:color="auto"/>
        <w:left w:val="none" w:sz="0" w:space="0" w:color="auto"/>
        <w:bottom w:val="none" w:sz="0" w:space="0" w:color="auto"/>
        <w:right w:val="none" w:sz="0" w:space="0" w:color="auto"/>
      </w:divBdr>
    </w:div>
    <w:div w:id="2007592127">
      <w:bodyDiv w:val="1"/>
      <w:marLeft w:val="0"/>
      <w:marRight w:val="0"/>
      <w:marTop w:val="0"/>
      <w:marBottom w:val="0"/>
      <w:divBdr>
        <w:top w:val="none" w:sz="0" w:space="0" w:color="auto"/>
        <w:left w:val="none" w:sz="0" w:space="0" w:color="auto"/>
        <w:bottom w:val="none" w:sz="0" w:space="0" w:color="auto"/>
        <w:right w:val="none" w:sz="0" w:space="0" w:color="auto"/>
      </w:divBdr>
    </w:div>
    <w:div w:id="2014801509">
      <w:bodyDiv w:val="1"/>
      <w:marLeft w:val="0"/>
      <w:marRight w:val="0"/>
      <w:marTop w:val="0"/>
      <w:marBottom w:val="0"/>
      <w:divBdr>
        <w:top w:val="none" w:sz="0" w:space="0" w:color="auto"/>
        <w:left w:val="none" w:sz="0" w:space="0" w:color="auto"/>
        <w:bottom w:val="none" w:sz="0" w:space="0" w:color="auto"/>
        <w:right w:val="none" w:sz="0" w:space="0" w:color="auto"/>
      </w:divBdr>
    </w:div>
    <w:div w:id="2032954724">
      <w:bodyDiv w:val="1"/>
      <w:marLeft w:val="0"/>
      <w:marRight w:val="0"/>
      <w:marTop w:val="0"/>
      <w:marBottom w:val="0"/>
      <w:divBdr>
        <w:top w:val="none" w:sz="0" w:space="0" w:color="auto"/>
        <w:left w:val="none" w:sz="0" w:space="0" w:color="auto"/>
        <w:bottom w:val="none" w:sz="0" w:space="0" w:color="auto"/>
        <w:right w:val="none" w:sz="0" w:space="0" w:color="auto"/>
      </w:divBdr>
    </w:div>
    <w:div w:id="2035231210">
      <w:bodyDiv w:val="1"/>
      <w:marLeft w:val="0"/>
      <w:marRight w:val="0"/>
      <w:marTop w:val="0"/>
      <w:marBottom w:val="0"/>
      <w:divBdr>
        <w:top w:val="none" w:sz="0" w:space="0" w:color="auto"/>
        <w:left w:val="none" w:sz="0" w:space="0" w:color="auto"/>
        <w:bottom w:val="none" w:sz="0" w:space="0" w:color="auto"/>
        <w:right w:val="none" w:sz="0" w:space="0" w:color="auto"/>
      </w:divBdr>
    </w:div>
    <w:div w:id="2045446827">
      <w:bodyDiv w:val="1"/>
      <w:marLeft w:val="0"/>
      <w:marRight w:val="0"/>
      <w:marTop w:val="0"/>
      <w:marBottom w:val="0"/>
      <w:divBdr>
        <w:top w:val="none" w:sz="0" w:space="0" w:color="auto"/>
        <w:left w:val="none" w:sz="0" w:space="0" w:color="auto"/>
        <w:bottom w:val="none" w:sz="0" w:space="0" w:color="auto"/>
        <w:right w:val="none" w:sz="0" w:space="0" w:color="auto"/>
      </w:divBdr>
      <w:divsChild>
        <w:div w:id="1541624691">
          <w:marLeft w:val="547"/>
          <w:marRight w:val="0"/>
          <w:marTop w:val="0"/>
          <w:marBottom w:val="0"/>
          <w:divBdr>
            <w:top w:val="none" w:sz="0" w:space="0" w:color="auto"/>
            <w:left w:val="none" w:sz="0" w:space="0" w:color="auto"/>
            <w:bottom w:val="none" w:sz="0" w:space="0" w:color="auto"/>
            <w:right w:val="none" w:sz="0" w:space="0" w:color="auto"/>
          </w:divBdr>
        </w:div>
      </w:divsChild>
    </w:div>
    <w:div w:id="2055037229">
      <w:bodyDiv w:val="1"/>
      <w:marLeft w:val="0"/>
      <w:marRight w:val="0"/>
      <w:marTop w:val="0"/>
      <w:marBottom w:val="0"/>
      <w:divBdr>
        <w:top w:val="none" w:sz="0" w:space="0" w:color="auto"/>
        <w:left w:val="none" w:sz="0" w:space="0" w:color="auto"/>
        <w:bottom w:val="none" w:sz="0" w:space="0" w:color="auto"/>
        <w:right w:val="none" w:sz="0" w:space="0" w:color="auto"/>
      </w:divBdr>
    </w:div>
    <w:div w:id="2058699739">
      <w:bodyDiv w:val="1"/>
      <w:marLeft w:val="0"/>
      <w:marRight w:val="0"/>
      <w:marTop w:val="0"/>
      <w:marBottom w:val="0"/>
      <w:divBdr>
        <w:top w:val="none" w:sz="0" w:space="0" w:color="auto"/>
        <w:left w:val="none" w:sz="0" w:space="0" w:color="auto"/>
        <w:bottom w:val="none" w:sz="0" w:space="0" w:color="auto"/>
        <w:right w:val="none" w:sz="0" w:space="0" w:color="auto"/>
      </w:divBdr>
    </w:div>
    <w:div w:id="2066877337">
      <w:bodyDiv w:val="1"/>
      <w:marLeft w:val="0"/>
      <w:marRight w:val="0"/>
      <w:marTop w:val="0"/>
      <w:marBottom w:val="0"/>
      <w:divBdr>
        <w:top w:val="none" w:sz="0" w:space="0" w:color="auto"/>
        <w:left w:val="none" w:sz="0" w:space="0" w:color="auto"/>
        <w:bottom w:val="none" w:sz="0" w:space="0" w:color="auto"/>
        <w:right w:val="none" w:sz="0" w:space="0" w:color="auto"/>
      </w:divBdr>
    </w:div>
    <w:div w:id="2071731424">
      <w:bodyDiv w:val="1"/>
      <w:marLeft w:val="0"/>
      <w:marRight w:val="0"/>
      <w:marTop w:val="0"/>
      <w:marBottom w:val="0"/>
      <w:divBdr>
        <w:top w:val="none" w:sz="0" w:space="0" w:color="auto"/>
        <w:left w:val="none" w:sz="0" w:space="0" w:color="auto"/>
        <w:bottom w:val="none" w:sz="0" w:space="0" w:color="auto"/>
        <w:right w:val="none" w:sz="0" w:space="0" w:color="auto"/>
      </w:divBdr>
    </w:div>
    <w:div w:id="2080318965">
      <w:bodyDiv w:val="1"/>
      <w:marLeft w:val="0"/>
      <w:marRight w:val="0"/>
      <w:marTop w:val="0"/>
      <w:marBottom w:val="0"/>
      <w:divBdr>
        <w:top w:val="none" w:sz="0" w:space="0" w:color="auto"/>
        <w:left w:val="none" w:sz="0" w:space="0" w:color="auto"/>
        <w:bottom w:val="none" w:sz="0" w:space="0" w:color="auto"/>
        <w:right w:val="none" w:sz="0" w:space="0" w:color="auto"/>
      </w:divBdr>
    </w:div>
    <w:div w:id="2114204475">
      <w:bodyDiv w:val="1"/>
      <w:marLeft w:val="0"/>
      <w:marRight w:val="0"/>
      <w:marTop w:val="0"/>
      <w:marBottom w:val="0"/>
      <w:divBdr>
        <w:top w:val="none" w:sz="0" w:space="0" w:color="auto"/>
        <w:left w:val="none" w:sz="0" w:space="0" w:color="auto"/>
        <w:bottom w:val="none" w:sz="0" w:space="0" w:color="auto"/>
        <w:right w:val="none" w:sz="0" w:space="0" w:color="auto"/>
      </w:divBdr>
    </w:div>
    <w:div w:id="2123841618">
      <w:bodyDiv w:val="1"/>
      <w:marLeft w:val="0"/>
      <w:marRight w:val="0"/>
      <w:marTop w:val="0"/>
      <w:marBottom w:val="0"/>
      <w:divBdr>
        <w:top w:val="none" w:sz="0" w:space="0" w:color="auto"/>
        <w:left w:val="none" w:sz="0" w:space="0" w:color="auto"/>
        <w:bottom w:val="none" w:sz="0" w:space="0" w:color="auto"/>
        <w:right w:val="none" w:sz="0" w:space="0" w:color="auto"/>
      </w:divBdr>
    </w:div>
    <w:div w:id="213378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dong\Downloads\IR_TEMPLATE_NOTE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614198A6-E3A1-4348-A023-A807293B98B7}"/>
      </w:docPartPr>
      <w:docPartBody>
        <w:p w:rsidR="002524F6" w:rsidRDefault="00471296">
          <w:r w:rsidRPr="00887C34">
            <w:rPr>
              <w:rStyle w:val="PlaceholderText"/>
            </w:rPr>
            <w:t>Click here to enter text.</w:t>
          </w:r>
        </w:p>
      </w:docPartBody>
    </w:docPart>
    <w:docPart>
      <w:docPartPr>
        <w:name w:val="E8F596AFDFF84168A45F1C16B252F2F3"/>
        <w:category>
          <w:name w:val="General"/>
          <w:gallery w:val="placeholder"/>
        </w:category>
        <w:types>
          <w:type w:val="bbPlcHdr"/>
        </w:types>
        <w:behaviors>
          <w:behavior w:val="content"/>
        </w:behaviors>
        <w:guid w:val="{79FD3C43-EA9F-473A-B96A-5303ADB54195}"/>
      </w:docPartPr>
      <w:docPartBody>
        <w:p w:rsidR="005F6616" w:rsidRDefault="00967AC9" w:rsidP="00967AC9">
          <w:pPr>
            <w:pStyle w:val="E8F596AFDFF84168A45F1C16B252F2F3"/>
          </w:pPr>
          <w:r w:rsidRPr="00E02252">
            <w:rPr>
              <w:rStyle w:val="PlaceholderText"/>
            </w:rPr>
            <w:t>Click or tap to enter a date.</w:t>
          </w:r>
        </w:p>
      </w:docPartBody>
    </w:docPart>
    <w:docPart>
      <w:docPartPr>
        <w:name w:val="E5BDE0562A95406BBE07487D5CE734D3"/>
        <w:category>
          <w:name w:val="General"/>
          <w:gallery w:val="placeholder"/>
        </w:category>
        <w:types>
          <w:type w:val="bbPlcHdr"/>
        </w:types>
        <w:behaviors>
          <w:behavior w:val="content"/>
        </w:behaviors>
        <w:guid w:val="{8BB3CAF4-0460-4F43-9E73-E064014E969F}"/>
      </w:docPartPr>
      <w:docPartBody>
        <w:p w:rsidR="005F6616" w:rsidRDefault="00967AC9" w:rsidP="00967AC9">
          <w:pPr>
            <w:pStyle w:val="E5BDE0562A95406BBE07487D5CE734D3"/>
          </w:pPr>
          <w:r w:rsidRPr="00786136">
            <w:rPr>
              <w:rStyle w:val="PlaceholderText"/>
            </w:rPr>
            <w:t>Choose an item.</w:t>
          </w:r>
        </w:p>
      </w:docPartBody>
    </w:docPart>
    <w:docPart>
      <w:docPartPr>
        <w:name w:val="95CBF703FB1B4BF694D94A6BB1B8AD95"/>
        <w:category>
          <w:name w:val="General"/>
          <w:gallery w:val="placeholder"/>
        </w:category>
        <w:types>
          <w:type w:val="bbPlcHdr"/>
        </w:types>
        <w:behaviors>
          <w:behavior w:val="content"/>
        </w:behaviors>
        <w:guid w:val="{FAD5F3DE-7146-4A95-90B0-4B59E7CCD82F}"/>
      </w:docPartPr>
      <w:docPartBody>
        <w:p w:rsidR="005F6616" w:rsidRDefault="00967AC9" w:rsidP="00967AC9">
          <w:pPr>
            <w:pStyle w:val="95CBF703FB1B4BF694D94A6BB1B8AD95"/>
          </w:pPr>
          <w:r w:rsidRPr="0078613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BC8"/>
    <w:rsid w:val="0002309D"/>
    <w:rsid w:val="00055890"/>
    <w:rsid w:val="000910FE"/>
    <w:rsid w:val="000D10B8"/>
    <w:rsid w:val="00155793"/>
    <w:rsid w:val="001D7215"/>
    <w:rsid w:val="001E7F85"/>
    <w:rsid w:val="001F6BC8"/>
    <w:rsid w:val="002115F0"/>
    <w:rsid w:val="00227812"/>
    <w:rsid w:val="002524F6"/>
    <w:rsid w:val="00255DCC"/>
    <w:rsid w:val="002634E9"/>
    <w:rsid w:val="00312E1F"/>
    <w:rsid w:val="003231EB"/>
    <w:rsid w:val="00471296"/>
    <w:rsid w:val="00494968"/>
    <w:rsid w:val="004C098C"/>
    <w:rsid w:val="004E2287"/>
    <w:rsid w:val="005065F3"/>
    <w:rsid w:val="005641E1"/>
    <w:rsid w:val="00585FC9"/>
    <w:rsid w:val="005F6616"/>
    <w:rsid w:val="00662ED1"/>
    <w:rsid w:val="00681520"/>
    <w:rsid w:val="006D5F0F"/>
    <w:rsid w:val="00740ACE"/>
    <w:rsid w:val="00746AF4"/>
    <w:rsid w:val="007A0F24"/>
    <w:rsid w:val="007A4320"/>
    <w:rsid w:val="007B1C75"/>
    <w:rsid w:val="007C63CB"/>
    <w:rsid w:val="00891BC3"/>
    <w:rsid w:val="00893331"/>
    <w:rsid w:val="00967AC9"/>
    <w:rsid w:val="00974740"/>
    <w:rsid w:val="009E0DDA"/>
    <w:rsid w:val="00A0578D"/>
    <w:rsid w:val="00A11238"/>
    <w:rsid w:val="00A23F90"/>
    <w:rsid w:val="00A90748"/>
    <w:rsid w:val="00B452DA"/>
    <w:rsid w:val="00BE6F24"/>
    <w:rsid w:val="00C078A9"/>
    <w:rsid w:val="00C139E8"/>
    <w:rsid w:val="00C24C45"/>
    <w:rsid w:val="00C34ABB"/>
    <w:rsid w:val="00D067F6"/>
    <w:rsid w:val="00D255CD"/>
    <w:rsid w:val="00D34572"/>
    <w:rsid w:val="00D543A7"/>
    <w:rsid w:val="00D625AC"/>
    <w:rsid w:val="00D62ACA"/>
    <w:rsid w:val="00D8085B"/>
    <w:rsid w:val="00DA6C1A"/>
    <w:rsid w:val="00DA74FB"/>
    <w:rsid w:val="00E1511B"/>
    <w:rsid w:val="00E74B0D"/>
    <w:rsid w:val="00EC12FF"/>
    <w:rsid w:val="00F265BD"/>
    <w:rsid w:val="00F37343"/>
    <w:rsid w:val="00F86C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AC9"/>
    <w:rPr>
      <w:color w:val="auto"/>
      <w:lang w:val="en-GB"/>
    </w:rPr>
  </w:style>
  <w:style w:type="paragraph" w:customStyle="1" w:styleId="7553C495100A4E278005FB4F0EC235D8">
    <w:name w:val="7553C495100A4E278005FB4F0EC235D8"/>
  </w:style>
  <w:style w:type="paragraph" w:customStyle="1" w:styleId="7E205BAD2FA94B8B98F67A1E1FB0A28C">
    <w:name w:val="7E205BAD2FA94B8B98F67A1E1FB0A28C"/>
  </w:style>
  <w:style w:type="paragraph" w:customStyle="1" w:styleId="E8F596AFDFF84168A45F1C16B252F2F3">
    <w:name w:val="E8F596AFDFF84168A45F1C16B252F2F3"/>
    <w:rsid w:val="00967AC9"/>
  </w:style>
  <w:style w:type="paragraph" w:customStyle="1" w:styleId="E5BDE0562A95406BBE07487D5CE734D3">
    <w:name w:val="E5BDE0562A95406BBE07487D5CE734D3"/>
    <w:rsid w:val="00967AC9"/>
  </w:style>
  <w:style w:type="paragraph" w:customStyle="1" w:styleId="95CBF703FB1B4BF694D94A6BB1B8AD95">
    <w:name w:val="95CBF703FB1B4BF694D94A6BB1B8AD95"/>
    <w:rsid w:val="00967AC9"/>
  </w:style>
  <w:style w:type="paragraph" w:customStyle="1" w:styleId="DD108C00D9E140288FCD582AB3E75B85">
    <w:name w:val="DD108C00D9E140288FCD582AB3E75B85"/>
    <w:rsid w:val="00967AC9"/>
  </w:style>
  <w:style w:type="paragraph" w:customStyle="1" w:styleId="445D1030845D49E2B0AAC42573CD90E7">
    <w:name w:val="445D1030845D49E2B0AAC42573CD90E7"/>
    <w:rsid w:val="00967AC9"/>
  </w:style>
  <w:style w:type="paragraph" w:customStyle="1" w:styleId="0D108ABD5D064980B58CEAFE8B3A1D6C">
    <w:name w:val="0D108ABD5D064980B58CEAFE8B3A1D6C"/>
    <w:rsid w:val="00967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61934D3F1A6944AFC058FB0A56A031" ma:contentTypeVersion="12" ma:contentTypeDescription="Create a new document." ma:contentTypeScope="" ma:versionID="b213f67b703f8a06a305a5e8272f59b8">
  <xsd:schema xmlns:xsd="http://www.w3.org/2001/XMLSchema" xmlns:xs="http://www.w3.org/2001/XMLSchema" xmlns:p="http://schemas.microsoft.com/office/2006/metadata/properties" xmlns:ns2="7ec9c9ab-0e75-4a8b-bc10-91943c4cf0f9" xmlns:ns3="af23cabd-e2f1-4114-a6b6-567874251829" targetNamespace="http://schemas.microsoft.com/office/2006/metadata/properties" ma:root="true" ma:fieldsID="1db43406300eb5e03b25a8a236f97821" ns2:_="" ns3:_="">
    <xsd:import namespace="7ec9c9ab-0e75-4a8b-bc10-91943c4cf0f9"/>
    <xsd:import namespace="af23cabd-e2f1-4114-a6b6-5678742518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9c9ab-0e75-4a8b-bc10-91943c4cf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23cabd-e2f1-4114-a6b6-5678742518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Bor17</b:Tag>
    <b:SourceType>Report</b:SourceType>
    <b:Guid>{5B4CDA43-A66E-497D-A8D4-E30595D99A32}</b:Guid>
    <b:Title>IFC Infra Overall Architecture Project Documentation and Guidelines</b:Title>
    <b:Year>2017</b:Year>
    <b:Publisher>buildingSMART Infra Room</b:Publisher>
    <b:Author>
      <b:Author>
        <b:NameList>
          <b:Person>
            <b:Last>Borrmann</b:Last>
            <b:First>André</b:First>
          </b:Person>
          <b:Person>
            <b:Last>Amann</b:Last>
            <b:First>Julian</b:First>
          </b:Person>
          <b:Person>
            <b:Last>Chipman</b:Last>
            <b:First>Tim</b:First>
          </b:Person>
          <b:Person>
            <b:Last>Hyvärinen</b:Last>
            <b:First>Juha</b:First>
          </b:Person>
          <b:Person>
            <b:Last>Liebich</b:Last>
            <b:First>Thomas</b:First>
          </b:Person>
          <b:Person>
            <b:Last>Muhič</b:Last>
            <b:First>Sergej</b:First>
          </b:Person>
          <b:Person>
            <b:Last>Mol</b:Last>
            <b:First>Laura</b:First>
          </b:Person>
          <b:Person>
            <b:Last>Plume</b:Last>
            <b:First>Jim</b:First>
          </b:Person>
          <b:Person>
            <b:Last>Scarponcini</b:Last>
            <b:First>Paul</b:First>
          </b:Person>
        </b:NameList>
      </b:Author>
    </b:Author>
    <b:URL>https://www.buildingsmart.org/wp-content/uploads/2017/07/08_bSI_OverallArchitecure_Guidelines_final.pdf</b:URL>
    <b:RefOrder>4</b:RefOrder>
  </b:Source>
  <b:Source>
    <b:Tag>Chi16</b:Tag>
    <b:SourceType>Report</b:SourceType>
    <b:Guid>{45396C39-1C78-4B93-9232-CD0AC55BAE01}</b:Guid>
    <b:Title>mvdXML: Specification of a standardized format to define and exchange Model View Definitions with Exchange Requirements and Validation Rules</b:Title>
    <b:Year>2016</b:Year>
    <b:Publisher>Model Support Group (MSG) of buildingSMART International Ltd.</b:Publisher>
    <b:Author>
      <b:Author>
        <b:NameList>
          <b:Person>
            <b:Last>Chipman</b:Last>
            <b:First>Tim</b:First>
          </b:Person>
          <b:Person>
            <b:Last>Liebich</b:Last>
            <b:First>Thomas</b:First>
          </b:Person>
          <b:Person>
            <b:Last>Matthias</b:Last>
            <b:First>Weise</b:First>
          </b:Person>
        </b:NameList>
      </b:Author>
    </b:Author>
    <b:URL>http://www.buildingsmart-tech.org/downloads/mvdxml/mvdxml-1.1/final/mvdxml-1-1-documentation</b:URL>
    <b:RefOrder>5</b:RefOrder>
  </b:Source>
  <b:Source>
    <b:Tag>ISO04</b:Tag>
    <b:SourceType>Report</b:SourceType>
    <b:Guid>{A8D6C143-53D4-4CB0-9A43-8FB1FD61B774}</b:Guid>
    <b:Author>
      <b:Author>
        <b:NameList>
          <b:Person>
            <b:Last>ISO</b:Last>
          </b:Person>
        </b:NameList>
      </b:Author>
    </b:Author>
    <b:Title>ISO 10303-11:2004 Industrial automation systems and integration -- Product data representation and exchange -- Part 11: Description methods: The EXPRESS language reference manual</b:Title>
    <b:Year>2004</b:Year>
    <b:Publisher>ISO</b:Publisher>
    <b:RefOrder>2</b:RefOrder>
  </b:Source>
  <b:Source>
    <b:Tag>bui18</b:Tag>
    <b:SourceType>Report</b:SourceType>
    <b:Guid>{659C62E1-13BC-4C3A-9DD8-E0AC90E4B5F1}</b:Guid>
    <b:Author>
      <b:Author>
        <b:NameList>
          <b:Person>
            <b:Last>buildingSMART</b:Last>
          </b:Person>
        </b:NameList>
      </b:Author>
    </b:Author>
    <b:Title>Industry Foundation Classes Version 4.1 Final Release</b:Title>
    <b:Year>2018</b:Year>
    <b:RefOrder>1</b:RefOrder>
  </b:Source>
  <b:Source>
    <b:Tag>Lie18</b:Tag>
    <b:SourceType>Report</b:SourceType>
    <b:Guid>{551980F1-F4D9-4291-92EB-88810C16978E}</b:Guid>
    <b:Title>IFC Structure classifications</b:Title>
    <b:Year>2018</b:Year>
    <b:Author>
      <b:Author>
        <b:NameList>
          <b:Person>
            <b:Last>Liebich</b:Last>
            <b:First>Thomas</b:First>
          </b:Person>
        </b:NameList>
      </b:Author>
    </b:Author>
    <b:RefOrder>3</b:RefOrder>
  </b:Source>
  <b:Source>
    <b:Tag>bui</b:Tag>
    <b:SourceType>Report</b:SourceType>
    <b:Guid>{1416CD23-C37A-4C98-9175-F2071595022C}</b:Guid>
    <b:Author>
      <b:Author>
        <b:NameList>
          <b:Person>
            <b:Last>buildingSMART</b:Last>
          </b:Person>
        </b:NameList>
      </b:Author>
    </b:Author>
    <b:Title>Summary of Property Set Releases</b:Title>
    <b:URL>http://www.buildingsmart-tech.org/specifications/pset-releases</b:URL>
    <b:RefOrder>6</b:RefOrder>
  </b:Source>
</b:Sources>
</file>

<file path=customXml/itemProps1.xml><?xml version="1.0" encoding="utf-8"?>
<ds:datastoreItem xmlns:ds="http://schemas.openxmlformats.org/officeDocument/2006/customXml" ds:itemID="{CFE97F62-4F8A-4F91-97D4-C13C7B9457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DA63D3-EA2D-4F5D-A8A5-224EFAE6CBF9}">
  <ds:schemaRefs>
    <ds:schemaRef ds:uri="http://schemas.microsoft.com/sharepoint/v3/contenttype/forms"/>
  </ds:schemaRefs>
</ds:datastoreItem>
</file>

<file path=customXml/itemProps3.xml><?xml version="1.0" encoding="utf-8"?>
<ds:datastoreItem xmlns:ds="http://schemas.openxmlformats.org/officeDocument/2006/customXml" ds:itemID="{FBBCED7D-F5A7-46F6-835A-3545CB3AA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9c9ab-0e75-4a8b-bc10-91943c4cf0f9"/>
    <ds:schemaRef ds:uri="af23cabd-e2f1-4114-a6b6-567874251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214F26-C67F-4AF5-A76B-10E39B18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IR_TEMPLATE_NOTE_2017</Template>
  <TotalTime>4290</TotalTime>
  <Pages>2</Pages>
  <Words>207</Words>
  <Characters>1180</Characters>
  <Application>Microsoft Office Word</Application>
  <DocSecurity>0</DocSecurity>
  <Lines>9</Lines>
  <Paragraphs>2</Paragraphs>
  <ScaleCrop>false</ScaleCrop>
  <HeadingPairs>
    <vt:vector size="8" baseType="variant">
      <vt:variant>
        <vt:lpstr>Title</vt:lpstr>
      </vt:variant>
      <vt:variant>
        <vt:i4>1</vt:i4>
      </vt:variant>
      <vt:variant>
        <vt:lpstr>Titolo</vt:lpstr>
      </vt:variant>
      <vt:variant>
        <vt:i4>1</vt:i4>
      </vt:variant>
      <vt:variant>
        <vt:lpstr>Titre</vt:lpstr>
      </vt:variant>
      <vt:variant>
        <vt:i4>1</vt:i4>
      </vt:variant>
      <vt:variant>
        <vt:lpstr>Titel</vt:lpstr>
      </vt:variant>
      <vt:variant>
        <vt:i4>1</vt:i4>
      </vt:variant>
    </vt:vector>
  </HeadingPairs>
  <TitlesOfParts>
    <vt:vector size="4" baseType="lpstr">
      <vt:lpstr/>
      <vt:lpstr/>
      <vt:lpstr/>
      <vt:lpstr/>
    </vt:vector>
  </TitlesOfParts>
  <Company/>
  <LinksUpToDate>false</LinksUpToDate>
  <CharactersWithSpaces>1385</CharactersWithSpaces>
  <SharedDoc>false</SharedDoc>
  <HLinks>
    <vt:vector size="72" baseType="variant">
      <vt:variant>
        <vt:i4>3014730</vt:i4>
      </vt:variant>
      <vt:variant>
        <vt:i4>72</vt:i4>
      </vt:variant>
      <vt:variant>
        <vt:i4>0</vt:i4>
      </vt:variant>
      <vt:variant>
        <vt:i4>5</vt:i4>
      </vt:variant>
      <vt:variant>
        <vt:lpwstr>https://www.buildingsmart.org/wp-content/uploads/2019/10/RWR-IFC_Rail-Requirement_Analysis_Report_-_.pdf</vt:lpwstr>
      </vt:variant>
      <vt:variant>
        <vt:lpwstr/>
      </vt:variant>
      <vt:variant>
        <vt:i4>1310774</vt:i4>
      </vt:variant>
      <vt:variant>
        <vt:i4>62</vt:i4>
      </vt:variant>
      <vt:variant>
        <vt:i4>0</vt:i4>
      </vt:variant>
      <vt:variant>
        <vt:i4>5</vt:i4>
      </vt:variant>
      <vt:variant>
        <vt:lpwstr/>
      </vt:variant>
      <vt:variant>
        <vt:lpwstr>_Toc31724363</vt:lpwstr>
      </vt:variant>
      <vt:variant>
        <vt:i4>1376310</vt:i4>
      </vt:variant>
      <vt:variant>
        <vt:i4>56</vt:i4>
      </vt:variant>
      <vt:variant>
        <vt:i4>0</vt:i4>
      </vt:variant>
      <vt:variant>
        <vt:i4>5</vt:i4>
      </vt:variant>
      <vt:variant>
        <vt:lpwstr/>
      </vt:variant>
      <vt:variant>
        <vt:lpwstr>_Toc31724362</vt:lpwstr>
      </vt:variant>
      <vt:variant>
        <vt:i4>1441846</vt:i4>
      </vt:variant>
      <vt:variant>
        <vt:i4>50</vt:i4>
      </vt:variant>
      <vt:variant>
        <vt:i4>0</vt:i4>
      </vt:variant>
      <vt:variant>
        <vt:i4>5</vt:i4>
      </vt:variant>
      <vt:variant>
        <vt:lpwstr/>
      </vt:variant>
      <vt:variant>
        <vt:lpwstr>_Toc31724361</vt:lpwstr>
      </vt:variant>
      <vt:variant>
        <vt:i4>1507382</vt:i4>
      </vt:variant>
      <vt:variant>
        <vt:i4>44</vt:i4>
      </vt:variant>
      <vt:variant>
        <vt:i4>0</vt:i4>
      </vt:variant>
      <vt:variant>
        <vt:i4>5</vt:i4>
      </vt:variant>
      <vt:variant>
        <vt:lpwstr/>
      </vt:variant>
      <vt:variant>
        <vt:lpwstr>_Toc31724360</vt:lpwstr>
      </vt:variant>
      <vt:variant>
        <vt:i4>1966133</vt:i4>
      </vt:variant>
      <vt:variant>
        <vt:i4>38</vt:i4>
      </vt:variant>
      <vt:variant>
        <vt:i4>0</vt:i4>
      </vt:variant>
      <vt:variant>
        <vt:i4>5</vt:i4>
      </vt:variant>
      <vt:variant>
        <vt:lpwstr/>
      </vt:variant>
      <vt:variant>
        <vt:lpwstr>_Toc31724359</vt:lpwstr>
      </vt:variant>
      <vt:variant>
        <vt:i4>2031669</vt:i4>
      </vt:variant>
      <vt:variant>
        <vt:i4>32</vt:i4>
      </vt:variant>
      <vt:variant>
        <vt:i4>0</vt:i4>
      </vt:variant>
      <vt:variant>
        <vt:i4>5</vt:i4>
      </vt:variant>
      <vt:variant>
        <vt:lpwstr/>
      </vt:variant>
      <vt:variant>
        <vt:lpwstr>_Toc31724358</vt:lpwstr>
      </vt:variant>
      <vt:variant>
        <vt:i4>1048629</vt:i4>
      </vt:variant>
      <vt:variant>
        <vt:i4>26</vt:i4>
      </vt:variant>
      <vt:variant>
        <vt:i4>0</vt:i4>
      </vt:variant>
      <vt:variant>
        <vt:i4>5</vt:i4>
      </vt:variant>
      <vt:variant>
        <vt:lpwstr/>
      </vt:variant>
      <vt:variant>
        <vt:lpwstr>_Toc31724357</vt:lpwstr>
      </vt:variant>
      <vt:variant>
        <vt:i4>1114165</vt:i4>
      </vt:variant>
      <vt:variant>
        <vt:i4>20</vt:i4>
      </vt:variant>
      <vt:variant>
        <vt:i4>0</vt:i4>
      </vt:variant>
      <vt:variant>
        <vt:i4>5</vt:i4>
      </vt:variant>
      <vt:variant>
        <vt:lpwstr/>
      </vt:variant>
      <vt:variant>
        <vt:lpwstr>_Toc31724356</vt:lpwstr>
      </vt:variant>
      <vt:variant>
        <vt:i4>1179701</vt:i4>
      </vt:variant>
      <vt:variant>
        <vt:i4>14</vt:i4>
      </vt:variant>
      <vt:variant>
        <vt:i4>0</vt:i4>
      </vt:variant>
      <vt:variant>
        <vt:i4>5</vt:i4>
      </vt:variant>
      <vt:variant>
        <vt:lpwstr/>
      </vt:variant>
      <vt:variant>
        <vt:lpwstr>_Toc31724355</vt:lpwstr>
      </vt:variant>
      <vt:variant>
        <vt:i4>1245237</vt:i4>
      </vt:variant>
      <vt:variant>
        <vt:i4>8</vt:i4>
      </vt:variant>
      <vt:variant>
        <vt:i4>0</vt:i4>
      </vt:variant>
      <vt:variant>
        <vt:i4>5</vt:i4>
      </vt:variant>
      <vt:variant>
        <vt:lpwstr/>
      </vt:variant>
      <vt:variant>
        <vt:lpwstr>_Toc31724354</vt:lpwstr>
      </vt:variant>
      <vt:variant>
        <vt:i4>1310773</vt:i4>
      </vt:variant>
      <vt:variant>
        <vt:i4>2</vt:i4>
      </vt:variant>
      <vt:variant>
        <vt:i4>0</vt:i4>
      </vt:variant>
      <vt:variant>
        <vt:i4>5</vt:i4>
      </vt:variant>
      <vt:variant>
        <vt:lpwstr/>
      </vt:variant>
      <vt:variant>
        <vt:lpwstr>_Toc31724353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Chi Zhang</cp:lastModifiedBy>
  <cp:revision>901</cp:revision>
  <cp:lastPrinted>2020-04-22T10:18:00Z</cp:lastPrinted>
  <dcterms:created xsi:type="dcterms:W3CDTF">2020-03-19T17:39:00Z</dcterms:created>
  <dcterms:modified xsi:type="dcterms:W3CDTF">2020-04-23T05:41:00Z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0x0101002561934D3F1A6944AFC058FB0A56A031</vt:lpwstr>
  </property>
  <property fmtid="{D5CDD505-2E9C-101B-9397-08002B2CF9AE}" pid="23" name="AuthorIds_UIVersion_4096">
    <vt:lpwstr>15</vt:lpwstr>
  </property>
</Properties>
</file>