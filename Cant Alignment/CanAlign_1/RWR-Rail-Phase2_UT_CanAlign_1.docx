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4111"/>
        <w:gridCol w:w="147"/>
        <w:gridCol w:w="1134"/>
        <w:gridCol w:w="1838"/>
      </w:tblGrid>
      <w:tr w:rsidR="00B766E6" w:rsidRPr="00AE2566" w14:paraId="77B9280C" w14:textId="77777777" w:rsidTr="00FE4D42">
        <w:trPr>
          <w:trHeight w:val="291"/>
        </w:trPr>
        <w:tc>
          <w:tcPr>
            <w:tcW w:w="1701" w:type="dxa"/>
          </w:tcPr>
          <w:p w14:paraId="00A6AF85" w14:textId="66F16C68" w:rsidR="00B766E6" w:rsidRPr="00AE2566" w:rsidRDefault="00B766E6" w:rsidP="00FE4D42">
            <w:pPr>
              <w:rPr>
                <w:b/>
              </w:rPr>
            </w:pPr>
          </w:p>
        </w:tc>
        <w:tc>
          <w:tcPr>
            <w:tcW w:w="4111" w:type="dxa"/>
            <w:tcBorders>
              <w:right w:val="single" w:sz="4" w:space="0" w:color="A6A6A6" w:themeColor="background1" w:themeShade="A6"/>
            </w:tcBorders>
          </w:tcPr>
          <w:p w14:paraId="15A8316C" w14:textId="77777777" w:rsidR="00B766E6" w:rsidRPr="00AE2566" w:rsidRDefault="00B766E6" w:rsidP="00FE4D42"/>
        </w:tc>
        <w:tc>
          <w:tcPr>
            <w:tcW w:w="147" w:type="dxa"/>
            <w:tcBorders>
              <w:left w:val="single" w:sz="4" w:space="0" w:color="A6A6A6" w:themeColor="background1" w:themeShade="A6"/>
            </w:tcBorders>
          </w:tcPr>
          <w:p w14:paraId="707CC73C" w14:textId="77777777" w:rsidR="00B766E6" w:rsidRPr="00AE2566" w:rsidRDefault="00B766E6" w:rsidP="00FE4D42">
            <w:pPr>
              <w:pStyle w:val="Standard1"/>
              <w:rPr>
                <w:rFonts w:asciiTheme="minorHAnsi" w:hAnsiTheme="minorHAnsi"/>
                <w:b/>
                <w:color w:val="auto"/>
                <w:sz w:val="16"/>
                <w:lang w:val="en-GB"/>
              </w:rPr>
            </w:pPr>
          </w:p>
        </w:tc>
        <w:tc>
          <w:tcPr>
            <w:tcW w:w="1134" w:type="dxa"/>
          </w:tcPr>
          <w:p w14:paraId="7DF44DAE" w14:textId="77777777" w:rsidR="00B766E6" w:rsidRPr="00AE2566" w:rsidRDefault="00B766E6" w:rsidP="00FE4D42">
            <w:pPr>
              <w:pStyle w:val="Standard1"/>
              <w:rPr>
                <w:rFonts w:asciiTheme="minorHAnsi" w:hAnsiTheme="minorHAnsi"/>
                <w:color w:val="auto"/>
                <w:sz w:val="16"/>
                <w:lang w:val="en-GB"/>
              </w:rPr>
            </w:pPr>
          </w:p>
        </w:tc>
        <w:tc>
          <w:tcPr>
            <w:tcW w:w="1838" w:type="dxa"/>
          </w:tcPr>
          <w:p w14:paraId="2054FEA1" w14:textId="77777777" w:rsidR="00B766E6" w:rsidRPr="00AE2566" w:rsidRDefault="00B766E6" w:rsidP="00FE4D42"/>
        </w:tc>
      </w:tr>
      <w:tr w:rsidR="00B766E6" w:rsidRPr="00AE2566" w14:paraId="03D10D26" w14:textId="77777777" w:rsidTr="00FE4D42">
        <w:trPr>
          <w:trHeight w:val="291"/>
        </w:trPr>
        <w:tc>
          <w:tcPr>
            <w:tcW w:w="1701" w:type="dxa"/>
          </w:tcPr>
          <w:p w14:paraId="15425218" w14:textId="77777777" w:rsidR="00B766E6" w:rsidRPr="00546B1D" w:rsidRDefault="00B766E6" w:rsidP="00FE4D42">
            <w:pPr>
              <w:pStyle w:val="Subtitle"/>
              <w:spacing w:before="100" w:beforeAutospacing="1" w:after="0"/>
              <w:rPr>
                <w:sz w:val="22"/>
              </w:rPr>
            </w:pPr>
            <w:r w:rsidRPr="00546B1D">
              <w:rPr>
                <w:sz w:val="22"/>
              </w:rPr>
              <w:t>Room:</w:t>
            </w:r>
          </w:p>
        </w:tc>
        <w:tc>
          <w:tcPr>
            <w:tcW w:w="4111" w:type="dxa"/>
            <w:tcBorders>
              <w:right w:val="single" w:sz="4" w:space="0" w:color="A6A6A6" w:themeColor="background1" w:themeShade="A6"/>
            </w:tcBorders>
          </w:tcPr>
          <w:p w14:paraId="2C540E67" w14:textId="728E2BE3" w:rsidR="00B766E6" w:rsidRPr="00546B1D" w:rsidRDefault="00A3701D" w:rsidP="00FE4D42">
            <w:pPr>
              <w:spacing w:before="100" w:beforeAutospacing="1"/>
            </w:pPr>
            <w:r>
              <w:t>Railway</w:t>
            </w:r>
            <w:r w:rsidR="00B766E6" w:rsidRPr="00546B1D">
              <w:t xml:space="preserve"> Room</w:t>
            </w:r>
          </w:p>
        </w:tc>
        <w:tc>
          <w:tcPr>
            <w:tcW w:w="147" w:type="dxa"/>
            <w:tcBorders>
              <w:left w:val="single" w:sz="4" w:space="0" w:color="A6A6A6" w:themeColor="background1" w:themeShade="A6"/>
            </w:tcBorders>
          </w:tcPr>
          <w:p w14:paraId="2FB95B4A" w14:textId="77777777" w:rsidR="00B766E6" w:rsidRPr="00546B1D" w:rsidRDefault="00B766E6" w:rsidP="00FE4D42">
            <w:pPr>
              <w:pStyle w:val="Standard1"/>
              <w:rPr>
                <w:rFonts w:asciiTheme="minorHAnsi" w:hAnsiTheme="minorHAnsi"/>
                <w:b/>
                <w:color w:val="auto"/>
                <w:lang w:val="en-GB"/>
              </w:rPr>
            </w:pPr>
          </w:p>
        </w:tc>
        <w:tc>
          <w:tcPr>
            <w:tcW w:w="1134" w:type="dxa"/>
          </w:tcPr>
          <w:p w14:paraId="74EFDF80" w14:textId="77777777" w:rsidR="00B766E6" w:rsidRPr="00546B1D" w:rsidRDefault="00B766E6" w:rsidP="00FE4D42">
            <w:pPr>
              <w:pStyle w:val="Standard1"/>
              <w:rPr>
                <w:rFonts w:asciiTheme="minorHAnsi" w:hAnsiTheme="minorHAnsi"/>
                <w:b/>
                <w:color w:val="auto"/>
                <w:lang w:val="en-GB"/>
              </w:rPr>
            </w:pPr>
            <w:r w:rsidRPr="00546B1D">
              <w:rPr>
                <w:rFonts w:asciiTheme="minorHAnsi" w:hAnsiTheme="minorHAnsi"/>
                <w:b/>
                <w:color w:val="auto"/>
                <w:lang w:val="en-GB"/>
              </w:rPr>
              <w:t>Date:</w:t>
            </w:r>
          </w:p>
        </w:tc>
        <w:tc>
          <w:tcPr>
            <w:tcW w:w="1838" w:type="dxa"/>
          </w:tcPr>
          <w:p w14:paraId="315E257D" w14:textId="5A58730D" w:rsidR="00B766E6" w:rsidRPr="00546B1D" w:rsidRDefault="00FA4396" w:rsidP="00FE4D42">
            <w:sdt>
              <w:sdtPr>
                <w:rPr>
                  <w:rStyle w:val="MnormalChar"/>
                  <w:sz w:val="22"/>
                  <w:szCs w:val="22"/>
                </w:rPr>
                <w:alias w:val="Date"/>
                <w:tag w:val="Date"/>
                <w:id w:val="1491607735"/>
                <w:placeholder>
                  <w:docPart w:val="E8F596AFDFF84168A45F1C16B252F2F3"/>
                </w:placeholder>
                <w:date w:fullDate="2020-05-28T00:00:00Z">
                  <w:dateFormat w:val="yyyy.MM.dd"/>
                  <w:lid w:val="en-GB"/>
                  <w:storeMappedDataAs w:val="date"/>
                  <w:calendar w:val="gregorian"/>
                </w:date>
              </w:sdtPr>
              <w:sdtEndPr>
                <w:rPr>
                  <w:rStyle w:val="DefaultParagraphFont"/>
                  <w:rFonts w:asciiTheme="minorHAnsi" w:eastAsia="SimSun" w:hAnsiTheme="minorHAnsi"/>
                  <w:lang w:val="nl-NL"/>
                </w:rPr>
              </w:sdtEndPr>
              <w:sdtContent>
                <w:r w:rsidR="00B766E6" w:rsidRPr="00546B1D">
                  <w:rPr>
                    <w:rStyle w:val="MnormalChar"/>
                    <w:sz w:val="22"/>
                    <w:szCs w:val="22"/>
                  </w:rPr>
                  <w:t>20</w:t>
                </w:r>
                <w:r w:rsidR="004D534A">
                  <w:rPr>
                    <w:rStyle w:val="MnormalChar"/>
                    <w:sz w:val="22"/>
                    <w:szCs w:val="22"/>
                  </w:rPr>
                  <w:t>20</w:t>
                </w:r>
                <w:r w:rsidR="00B766E6" w:rsidRPr="00546B1D">
                  <w:rPr>
                    <w:rStyle w:val="MnormalChar"/>
                    <w:sz w:val="22"/>
                    <w:szCs w:val="22"/>
                  </w:rPr>
                  <w:t>.0</w:t>
                </w:r>
                <w:r w:rsidR="005D0EDE">
                  <w:rPr>
                    <w:rStyle w:val="MnormalChar"/>
                    <w:sz w:val="22"/>
                    <w:szCs w:val="22"/>
                  </w:rPr>
                  <w:t>5</w:t>
                </w:r>
                <w:r w:rsidR="00B766E6" w:rsidRPr="00546B1D">
                  <w:rPr>
                    <w:rStyle w:val="MnormalChar"/>
                    <w:sz w:val="22"/>
                    <w:szCs w:val="22"/>
                  </w:rPr>
                  <w:t>.</w:t>
                </w:r>
                <w:r w:rsidR="005D0EDE">
                  <w:rPr>
                    <w:rStyle w:val="MnormalChar"/>
                    <w:sz w:val="22"/>
                    <w:szCs w:val="22"/>
                  </w:rPr>
                  <w:t>28</w:t>
                </w:r>
              </w:sdtContent>
            </w:sdt>
          </w:p>
        </w:tc>
      </w:tr>
      <w:tr w:rsidR="00B766E6" w:rsidRPr="00AE2566" w14:paraId="5B05B2B4" w14:textId="77777777" w:rsidTr="00FE4D42">
        <w:trPr>
          <w:trHeight w:val="355"/>
        </w:trPr>
        <w:tc>
          <w:tcPr>
            <w:tcW w:w="1701" w:type="dxa"/>
          </w:tcPr>
          <w:p w14:paraId="05F20B07" w14:textId="77777777" w:rsidR="00B766E6" w:rsidRPr="00546B1D" w:rsidRDefault="00B766E6" w:rsidP="00FE4D42">
            <w:pPr>
              <w:pStyle w:val="Standard1"/>
              <w:rPr>
                <w:rFonts w:asciiTheme="minorHAnsi" w:hAnsiTheme="minorHAnsi"/>
                <w:b/>
                <w:color w:val="auto"/>
                <w:lang w:val="en-GB"/>
              </w:rPr>
            </w:pPr>
            <w:r w:rsidRPr="00546B1D">
              <w:rPr>
                <w:b/>
              </w:rPr>
              <w:t>Project/Activity:</w:t>
            </w:r>
          </w:p>
        </w:tc>
        <w:tc>
          <w:tcPr>
            <w:tcW w:w="4111" w:type="dxa"/>
            <w:tcBorders>
              <w:right w:val="single" w:sz="4" w:space="0" w:color="A6A6A6" w:themeColor="background1" w:themeShade="A6"/>
            </w:tcBorders>
          </w:tcPr>
          <w:p w14:paraId="319DC311" w14:textId="4825151A" w:rsidR="00B766E6" w:rsidRPr="00546B1D" w:rsidRDefault="00FA4396" w:rsidP="00FE4D42">
            <w:sdt>
              <w:sdtPr>
                <w:rPr>
                  <w:rStyle w:val="MnormalChar"/>
                  <w:sz w:val="22"/>
                  <w:szCs w:val="22"/>
                </w:rPr>
                <w:alias w:val="Activity/Project"/>
                <w:tag w:val="Activity/Project"/>
                <w:id w:val="-1089461188"/>
                <w:placeholder>
                  <w:docPart w:val="E5BDE0562A95406BBE07487D5CE734D3"/>
                </w:placeholder>
                <w:comboBox>
                  <w:listItem w:value="Choose an item."/>
                  <w:listItem w:displayText="Steering Committee (IRSC)" w:value="(IRSC)"/>
                  <w:listItem w:displayText="Project Steering Committee (IRPSC)" w:value="(IRPSC)"/>
                  <w:listItem w:displayText="Roadmap Working Group" w:value="Roadmap Working Group"/>
                  <w:listItem w:displayText="IFC Road" w:value="IFC Road"/>
                  <w:listItem w:displayText="IFC Tunnel" w:value="IFC Tunnel"/>
                  <w:listItem w:displayText="IFC Bridge" w:value="IFC Bridge"/>
                  <w:listItem w:displayText="IFC Ports &amp; Waterways" w:value="IFC Ports &amp; Waterways"/>
                  <w:listItem w:displayText="IFC Common Schema" w:value="IFC Common Schema"/>
                </w:comboBox>
              </w:sdtPr>
              <w:sdtEndPr>
                <w:rPr>
                  <w:rStyle w:val="DefaultParagraphFont"/>
                  <w:rFonts w:asciiTheme="minorHAnsi" w:eastAsia="SimSun" w:hAnsiTheme="minorHAnsi"/>
                  <w:lang w:val="nl-NL"/>
                </w:rPr>
              </w:sdtEndPr>
              <w:sdtContent>
                <w:r w:rsidR="00B766E6" w:rsidRPr="00546B1D">
                  <w:rPr>
                    <w:rStyle w:val="MnormalChar"/>
                    <w:sz w:val="22"/>
                    <w:szCs w:val="22"/>
                  </w:rPr>
                  <w:t>IFC R</w:t>
                </w:r>
                <w:r w:rsidR="004D534A">
                  <w:rPr>
                    <w:rStyle w:val="MnormalChar"/>
                    <w:sz w:val="22"/>
                    <w:szCs w:val="22"/>
                  </w:rPr>
                  <w:t>ail Phase 2</w:t>
                </w:r>
              </w:sdtContent>
            </w:sdt>
          </w:p>
        </w:tc>
        <w:tc>
          <w:tcPr>
            <w:tcW w:w="147" w:type="dxa"/>
            <w:tcBorders>
              <w:left w:val="single" w:sz="4" w:space="0" w:color="A6A6A6" w:themeColor="background1" w:themeShade="A6"/>
            </w:tcBorders>
          </w:tcPr>
          <w:p w14:paraId="0C512D82" w14:textId="77777777" w:rsidR="00B766E6" w:rsidRPr="00546B1D" w:rsidRDefault="00B766E6" w:rsidP="00FE4D42">
            <w:pPr>
              <w:pStyle w:val="Standard1"/>
              <w:rPr>
                <w:rFonts w:asciiTheme="minorHAnsi" w:hAnsiTheme="minorHAnsi"/>
                <w:b/>
                <w:color w:val="auto"/>
                <w:lang w:val="en-GB"/>
              </w:rPr>
            </w:pPr>
          </w:p>
        </w:tc>
        <w:tc>
          <w:tcPr>
            <w:tcW w:w="1134" w:type="dxa"/>
          </w:tcPr>
          <w:p w14:paraId="214B8EE6" w14:textId="77777777" w:rsidR="00B766E6" w:rsidRPr="00546B1D" w:rsidRDefault="00B766E6" w:rsidP="00FE4D42">
            <w:pPr>
              <w:pStyle w:val="Standard1"/>
              <w:rPr>
                <w:rFonts w:asciiTheme="minorHAnsi" w:hAnsiTheme="minorHAnsi"/>
                <w:b/>
                <w:color w:val="auto"/>
                <w:lang w:val="en-GB"/>
              </w:rPr>
            </w:pPr>
            <w:r w:rsidRPr="00546B1D">
              <w:rPr>
                <w:rFonts w:asciiTheme="minorHAnsi" w:hAnsiTheme="minorHAnsi"/>
                <w:b/>
                <w:color w:val="auto"/>
                <w:lang w:val="en-GB"/>
              </w:rPr>
              <w:t>Author:</w:t>
            </w:r>
          </w:p>
        </w:tc>
        <w:tc>
          <w:tcPr>
            <w:tcW w:w="1838" w:type="dxa"/>
          </w:tcPr>
          <w:p w14:paraId="6AB5C9A5" w14:textId="192E0E76" w:rsidR="00B766E6" w:rsidRPr="00546B1D" w:rsidRDefault="004D534A" w:rsidP="00FE4D42">
            <w:pPr>
              <w:rPr>
                <w:lang w:val="de-DE"/>
              </w:rPr>
            </w:pPr>
            <w:r>
              <w:rPr>
                <w:lang w:val="sl-SI"/>
              </w:rPr>
              <w:t>Chi Zhang</w:t>
            </w:r>
          </w:p>
        </w:tc>
      </w:tr>
      <w:tr w:rsidR="00B766E6" w:rsidRPr="00AE2566" w14:paraId="35752938" w14:textId="77777777" w:rsidTr="00FE4D42">
        <w:tc>
          <w:tcPr>
            <w:tcW w:w="1701" w:type="dxa"/>
          </w:tcPr>
          <w:p w14:paraId="04A59596" w14:textId="77777777" w:rsidR="00B766E6" w:rsidRPr="00546B1D" w:rsidRDefault="00B766E6" w:rsidP="00FE4D42">
            <w:pPr>
              <w:pStyle w:val="Standard1"/>
              <w:rPr>
                <w:rStyle w:val="Emphasis"/>
                <w:lang w:val="en-GB"/>
              </w:rPr>
            </w:pPr>
            <w:r w:rsidRPr="00546B1D">
              <w:rPr>
                <w:rFonts w:asciiTheme="minorHAnsi" w:hAnsiTheme="minorHAnsi"/>
                <w:b/>
                <w:color w:val="auto"/>
                <w:lang w:val="en-GB"/>
              </w:rPr>
              <w:t>Document Title:</w:t>
            </w:r>
          </w:p>
        </w:tc>
        <w:tc>
          <w:tcPr>
            <w:tcW w:w="4111" w:type="dxa"/>
            <w:tcBorders>
              <w:right w:val="single" w:sz="4" w:space="0" w:color="A6A6A6" w:themeColor="background1" w:themeShade="A6"/>
            </w:tcBorders>
          </w:tcPr>
          <w:p w14:paraId="5F684813" w14:textId="5D6606E7" w:rsidR="00B766E6" w:rsidRPr="00546B1D" w:rsidRDefault="00FA4396" w:rsidP="00FE4D42">
            <w:pPr>
              <w:pStyle w:val="Standard1"/>
              <w:rPr>
                <w:rStyle w:val="Emphasis"/>
                <w:lang w:val="en-GB"/>
              </w:rPr>
            </w:pPr>
            <w:sdt>
              <w:sdtPr>
                <w:rPr>
                  <w:rStyle w:val="MnormalChar"/>
                  <w:sz w:val="22"/>
                  <w:szCs w:val="22"/>
                </w:rPr>
                <w:alias w:val="Document Title"/>
                <w:tag w:val="Document Title"/>
                <w:id w:val="347224450"/>
                <w:placeholder>
                  <w:docPart w:val="95CBF703FB1B4BF694D94A6BB1B8AD95"/>
                </w:placeholder>
                <w:comboBox>
                  <w:listItem w:value="Choose an item."/>
                  <w:listItem w:displayText="Project Team Meeting Minutes" w:value="Project Team Meeting Minutes"/>
                  <w:listItem w:displayText="Technical Team Meeting Minutes" w:value="Technical Team Meeting Minutes"/>
                  <w:listItem w:displayText="Stakeholder Meeting Minutes" w:value="Stakeholder Meeting Minutes"/>
                  <w:listItem w:displayText="Working Group Meeting Minutes" w:value="Working Group Meeting Minutes"/>
                  <w:listItem w:displayText="Steering Committee Meeting Minutes" w:value="Steering Committee Meeting Minutes"/>
                  <w:listItem w:displayText="Expert Panel Minutes" w:value="Expert Panel Minutes"/>
                  <w:listItem w:displayText="Summit Session Minutes" w:value="Summit Session Minutes"/>
                </w:comboBox>
              </w:sdtPr>
              <w:sdtEndPr>
                <w:rPr>
                  <w:rStyle w:val="MnormalChar"/>
                </w:rPr>
              </w:sdtEndPr>
              <w:sdtContent>
                <w:r w:rsidR="00CC7158">
                  <w:rPr>
                    <w:rStyle w:val="MnormalChar"/>
                    <w:sz w:val="22"/>
                    <w:szCs w:val="22"/>
                  </w:rPr>
                  <w:t xml:space="preserve">Unit Test </w:t>
                </w:r>
                <w:r w:rsidR="00B766E6" w:rsidRPr="00546B1D">
                  <w:rPr>
                    <w:rStyle w:val="MnormalChar"/>
                    <w:sz w:val="22"/>
                    <w:szCs w:val="22"/>
                  </w:rPr>
                  <w:t>Scenario</w:t>
                </w:r>
                <w:r w:rsidR="004D534A">
                  <w:rPr>
                    <w:rStyle w:val="MnormalChar"/>
                    <w:sz w:val="22"/>
                    <w:szCs w:val="22"/>
                  </w:rPr>
                  <w:t xml:space="preserve">: </w:t>
                </w:r>
                <w:proofErr w:type="gramStart"/>
                <w:r w:rsidR="004D534A">
                  <w:rPr>
                    <w:rStyle w:val="MnormalChar"/>
                    <w:sz w:val="22"/>
                    <w:szCs w:val="22"/>
                  </w:rPr>
                  <w:t>Cant</w:t>
                </w:r>
                <w:proofErr w:type="gramEnd"/>
                <w:r w:rsidR="004D534A">
                  <w:rPr>
                    <w:rStyle w:val="MnormalChar"/>
                    <w:sz w:val="22"/>
                    <w:szCs w:val="22"/>
                  </w:rPr>
                  <w:t xml:space="preserve"> Alignment 1</w:t>
                </w:r>
              </w:sdtContent>
            </w:sdt>
          </w:p>
        </w:tc>
        <w:tc>
          <w:tcPr>
            <w:tcW w:w="147" w:type="dxa"/>
            <w:tcBorders>
              <w:left w:val="single" w:sz="4" w:space="0" w:color="A6A6A6" w:themeColor="background1" w:themeShade="A6"/>
            </w:tcBorders>
          </w:tcPr>
          <w:p w14:paraId="3EA1DDAA" w14:textId="77777777" w:rsidR="00B766E6" w:rsidRPr="00546B1D" w:rsidRDefault="00B766E6" w:rsidP="00FE4D42">
            <w:pPr>
              <w:pStyle w:val="Standard1"/>
              <w:rPr>
                <w:rFonts w:asciiTheme="minorHAnsi" w:hAnsiTheme="minorHAnsi"/>
                <w:b/>
                <w:color w:val="auto"/>
                <w:lang w:val="en-GB"/>
              </w:rPr>
            </w:pPr>
          </w:p>
        </w:tc>
        <w:tc>
          <w:tcPr>
            <w:tcW w:w="1134" w:type="dxa"/>
          </w:tcPr>
          <w:p w14:paraId="62C197A6" w14:textId="43411A81" w:rsidR="00B766E6" w:rsidRPr="00546B1D" w:rsidRDefault="004D534A" w:rsidP="00FE4D42">
            <w:pPr>
              <w:pStyle w:val="Standard1"/>
              <w:rPr>
                <w:rFonts w:asciiTheme="minorHAnsi" w:hAnsiTheme="minorHAnsi"/>
                <w:b/>
                <w:color w:val="auto"/>
                <w:lang w:val="en-GB"/>
              </w:rPr>
            </w:pPr>
            <w:r>
              <w:rPr>
                <w:rFonts w:asciiTheme="minorHAnsi" w:hAnsiTheme="minorHAnsi"/>
                <w:b/>
                <w:color w:val="auto"/>
                <w:lang w:val="en-GB"/>
              </w:rPr>
              <w:t>ID</w:t>
            </w:r>
            <w:r w:rsidR="005F2B8F">
              <w:rPr>
                <w:rFonts w:asciiTheme="minorHAnsi" w:hAnsiTheme="minorHAnsi"/>
                <w:b/>
                <w:color w:val="auto"/>
                <w:lang w:val="en-GB"/>
              </w:rPr>
              <w:t>:</w:t>
            </w:r>
          </w:p>
        </w:tc>
        <w:tc>
          <w:tcPr>
            <w:tcW w:w="1838" w:type="dxa"/>
          </w:tcPr>
          <w:p w14:paraId="37E3B3CA" w14:textId="6EE4E5C3" w:rsidR="00B766E6" w:rsidRPr="00546B1D" w:rsidRDefault="00E80E5C" w:rsidP="00FE4D42">
            <w:r>
              <w:t>UT_</w:t>
            </w:r>
            <w:r w:rsidR="005F2B8F">
              <w:t>CanAlign_1</w:t>
            </w:r>
          </w:p>
        </w:tc>
      </w:tr>
      <w:tr w:rsidR="004D534A" w:rsidRPr="00AE2566" w14:paraId="162D19FE" w14:textId="77777777" w:rsidTr="00FE4D42">
        <w:trPr>
          <w:trHeight w:val="201"/>
        </w:trPr>
        <w:tc>
          <w:tcPr>
            <w:tcW w:w="1701" w:type="dxa"/>
          </w:tcPr>
          <w:p w14:paraId="6ABB2534" w14:textId="77777777" w:rsidR="004D534A" w:rsidRPr="00546B1D" w:rsidRDefault="004D534A" w:rsidP="004D534A">
            <w:pPr>
              <w:pStyle w:val="Standard1"/>
              <w:rPr>
                <w:rFonts w:asciiTheme="minorHAnsi" w:hAnsiTheme="minorHAnsi"/>
                <w:b/>
                <w:color w:val="auto"/>
                <w:lang w:val="en-GB"/>
              </w:rPr>
            </w:pPr>
            <w:r w:rsidRPr="00546B1D">
              <w:rPr>
                <w:rFonts w:asciiTheme="minorHAnsi" w:hAnsiTheme="minorHAnsi"/>
                <w:b/>
                <w:color w:val="auto"/>
                <w:lang w:val="en-GB"/>
              </w:rPr>
              <w:t>Version:</w:t>
            </w:r>
          </w:p>
        </w:tc>
        <w:tc>
          <w:tcPr>
            <w:tcW w:w="4111" w:type="dxa"/>
            <w:tcBorders>
              <w:right w:val="single" w:sz="4" w:space="0" w:color="A6A6A6" w:themeColor="background1" w:themeShade="A6"/>
            </w:tcBorders>
          </w:tcPr>
          <w:p w14:paraId="288F3042" w14:textId="33DCEB1B" w:rsidR="004D534A" w:rsidRPr="00546B1D" w:rsidRDefault="00693DB3" w:rsidP="004D534A">
            <w:pPr>
              <w:pStyle w:val="Standard1"/>
              <w:rPr>
                <w:rStyle w:val="MnormalChar"/>
                <w:sz w:val="22"/>
                <w:szCs w:val="22"/>
              </w:rPr>
            </w:pPr>
            <w:r>
              <w:rPr>
                <w:rStyle w:val="MnormalChar"/>
                <w:sz w:val="22"/>
                <w:szCs w:val="22"/>
              </w:rPr>
              <w:t>0.9</w:t>
            </w:r>
          </w:p>
        </w:tc>
        <w:tc>
          <w:tcPr>
            <w:tcW w:w="147" w:type="dxa"/>
            <w:tcBorders>
              <w:left w:val="single" w:sz="4" w:space="0" w:color="A6A6A6" w:themeColor="background1" w:themeShade="A6"/>
            </w:tcBorders>
          </w:tcPr>
          <w:p w14:paraId="183B0AD4" w14:textId="77777777" w:rsidR="004D534A" w:rsidRPr="00546B1D" w:rsidRDefault="004D534A" w:rsidP="004D534A">
            <w:pPr>
              <w:pStyle w:val="Standard1"/>
              <w:rPr>
                <w:rFonts w:asciiTheme="minorHAnsi" w:hAnsiTheme="minorHAnsi"/>
                <w:b/>
                <w:color w:val="auto"/>
                <w:lang w:val="en-GB"/>
              </w:rPr>
            </w:pPr>
          </w:p>
        </w:tc>
        <w:tc>
          <w:tcPr>
            <w:tcW w:w="1134" w:type="dxa"/>
          </w:tcPr>
          <w:p w14:paraId="2C1B18FF" w14:textId="47286C4B" w:rsidR="004D534A" w:rsidRPr="00546B1D" w:rsidRDefault="004D534A" w:rsidP="004D534A">
            <w:pPr>
              <w:pStyle w:val="Standard1"/>
              <w:rPr>
                <w:rFonts w:asciiTheme="minorHAnsi" w:hAnsiTheme="minorHAnsi"/>
                <w:b/>
                <w:color w:val="auto"/>
                <w:lang w:val="en-GB"/>
              </w:rPr>
            </w:pPr>
            <w:r w:rsidRPr="00546B1D">
              <w:rPr>
                <w:rFonts w:asciiTheme="minorHAnsi" w:hAnsiTheme="minorHAnsi"/>
                <w:b/>
                <w:color w:val="auto"/>
                <w:lang w:val="en-GB"/>
              </w:rPr>
              <w:t>Company:</w:t>
            </w:r>
          </w:p>
        </w:tc>
        <w:tc>
          <w:tcPr>
            <w:tcW w:w="1838" w:type="dxa"/>
          </w:tcPr>
          <w:p w14:paraId="269AA809" w14:textId="572F78A2" w:rsidR="004D534A" w:rsidRPr="00546B1D" w:rsidRDefault="00BE1D77" w:rsidP="004D534A">
            <w:pPr>
              <w:rPr>
                <w:rStyle w:val="MnormalChar"/>
                <w:sz w:val="22"/>
                <w:szCs w:val="22"/>
              </w:rPr>
            </w:pPr>
            <w:r>
              <w:t>IFC Rail</w:t>
            </w:r>
          </w:p>
        </w:tc>
      </w:tr>
    </w:tbl>
    <w:p w14:paraId="0BD4F557" w14:textId="77777777" w:rsidR="00B9214E" w:rsidRDefault="00B9214E" w:rsidP="00B766E6">
      <w:pPr>
        <w:pStyle w:val="Title"/>
        <w:rPr>
          <w:sz w:val="40"/>
          <w:szCs w:val="40"/>
        </w:rPr>
      </w:pPr>
    </w:p>
    <w:p w14:paraId="5B4AEC01" w14:textId="1704E60C" w:rsidR="00B766E6" w:rsidRPr="00B9214E" w:rsidRDefault="006D6600" w:rsidP="00B766E6">
      <w:pPr>
        <w:pStyle w:val="Title"/>
        <w:rPr>
          <w:sz w:val="40"/>
          <w:szCs w:val="40"/>
        </w:rPr>
      </w:pPr>
      <w:r>
        <w:rPr>
          <w:sz w:val="40"/>
          <w:szCs w:val="40"/>
        </w:rPr>
        <w:t>Unit Test</w:t>
      </w:r>
      <w:r w:rsidR="00B766E6" w:rsidRPr="00B9214E">
        <w:rPr>
          <w:sz w:val="40"/>
          <w:szCs w:val="40"/>
        </w:rPr>
        <w:t xml:space="preserve"> </w:t>
      </w:r>
      <w:r w:rsidR="004D534A">
        <w:rPr>
          <w:sz w:val="40"/>
          <w:szCs w:val="40"/>
        </w:rPr>
        <w:t>Scenario</w:t>
      </w:r>
      <w:r w:rsidR="00B766E6" w:rsidRPr="00B9214E">
        <w:rPr>
          <w:sz w:val="40"/>
          <w:szCs w:val="40"/>
        </w:rPr>
        <w:t xml:space="preserve"> : </w:t>
      </w:r>
      <w:r w:rsidR="007B6310">
        <w:rPr>
          <w:sz w:val="40"/>
          <w:szCs w:val="40"/>
        </w:rPr>
        <w:t>Cant Alignment 1</w:t>
      </w:r>
    </w:p>
    <w:tbl>
      <w:tblPr>
        <w:tblStyle w:val="TableGridLight1"/>
        <w:tblW w:w="9072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B766E6" w:rsidRPr="00AE2566" w14:paraId="0DD5FB77" w14:textId="77777777" w:rsidTr="00FE4D42">
        <w:tc>
          <w:tcPr>
            <w:tcW w:w="9072" w:type="dxa"/>
            <w:tcBorders>
              <w:top w:val="single" w:sz="4" w:space="0" w:color="FFFFFF" w:themeColor="background1"/>
              <w:bottom w:val="nil"/>
            </w:tcBorders>
          </w:tcPr>
          <w:p w14:paraId="644CCE2F" w14:textId="58513043" w:rsidR="00B766E6" w:rsidRPr="00AE2566" w:rsidRDefault="00B9214E" w:rsidP="0026334E">
            <w:pPr>
              <w:pStyle w:val="Heading1"/>
              <w:keepNext w:val="0"/>
              <w:numPr>
                <w:ilvl w:val="0"/>
                <w:numId w:val="11"/>
              </w:numPr>
              <w:pBdr>
                <w:top w:val="single" w:sz="4" w:space="6" w:color="BFBFBF" w:themeColor="background1" w:themeShade="BF"/>
              </w:pBdr>
              <w:spacing w:before="0" w:after="120"/>
              <w:contextualSpacing/>
              <w:jc w:val="left"/>
              <w:outlineLvl w:val="0"/>
            </w:pPr>
            <w:r>
              <w:t xml:space="preserve">        </w:t>
            </w:r>
            <w:bookmarkStart w:id="0" w:name="_Toc38448836"/>
            <w:r w:rsidR="00B766E6">
              <w:t>Intent</w:t>
            </w:r>
            <w:bookmarkEnd w:id="0"/>
          </w:p>
          <w:p w14:paraId="74F0FBE2" w14:textId="1F850BB4" w:rsidR="00AF2586" w:rsidRDefault="00B766E6" w:rsidP="00FE4D42">
            <w:pPr>
              <w:pStyle w:val="Mnormal"/>
              <w:rPr>
                <w:sz w:val="22"/>
                <w:szCs w:val="22"/>
                <w:lang w:eastAsia="nl-NL"/>
              </w:rPr>
            </w:pPr>
            <w:r w:rsidRPr="00066F23">
              <w:rPr>
                <w:sz w:val="22"/>
                <w:szCs w:val="22"/>
                <w:lang w:eastAsia="nl-NL"/>
              </w:rPr>
              <w:t xml:space="preserve">This </w:t>
            </w:r>
            <w:r w:rsidR="00CE08C5">
              <w:rPr>
                <w:sz w:val="22"/>
                <w:szCs w:val="22"/>
                <w:lang w:eastAsia="nl-NL"/>
              </w:rPr>
              <w:t>Unit Test</w:t>
            </w:r>
            <w:r w:rsidRPr="00066F23">
              <w:rPr>
                <w:sz w:val="22"/>
                <w:szCs w:val="22"/>
                <w:lang w:eastAsia="nl-NL"/>
              </w:rPr>
              <w:t xml:space="preserve"> </w:t>
            </w:r>
            <w:r w:rsidR="00072429">
              <w:rPr>
                <w:sz w:val="22"/>
                <w:szCs w:val="22"/>
                <w:lang w:eastAsia="nl-NL"/>
              </w:rPr>
              <w:t xml:space="preserve">contains a railway alignment with </w:t>
            </w:r>
            <w:r w:rsidR="00294B06">
              <w:rPr>
                <w:sz w:val="22"/>
                <w:szCs w:val="22"/>
                <w:lang w:eastAsia="nl-NL"/>
              </w:rPr>
              <w:t xml:space="preserve">horizontal, vertical and </w:t>
            </w:r>
            <w:proofErr w:type="gramStart"/>
            <w:r w:rsidR="00294B06">
              <w:rPr>
                <w:sz w:val="22"/>
                <w:szCs w:val="22"/>
                <w:lang w:eastAsia="nl-NL"/>
              </w:rPr>
              <w:t>cant</w:t>
            </w:r>
            <w:proofErr w:type="gramEnd"/>
            <w:r w:rsidRPr="00066F23">
              <w:rPr>
                <w:sz w:val="22"/>
                <w:szCs w:val="22"/>
                <w:lang w:eastAsia="nl-NL"/>
              </w:rPr>
              <w:t xml:space="preserve">. </w:t>
            </w:r>
          </w:p>
          <w:p w14:paraId="718EC986" w14:textId="2F66A319" w:rsidR="00B766E6" w:rsidRPr="00066F23" w:rsidRDefault="001A166C" w:rsidP="00FE4D42">
            <w:pPr>
              <w:pStyle w:val="Mnormal"/>
              <w:rPr>
                <w:sz w:val="22"/>
                <w:szCs w:val="22"/>
                <w:lang w:eastAsia="nl-NL"/>
              </w:rPr>
            </w:pPr>
            <w:r>
              <w:rPr>
                <w:sz w:val="22"/>
                <w:szCs w:val="22"/>
                <w:lang w:eastAsia="nl-NL"/>
              </w:rPr>
              <w:t>The scenario</w:t>
            </w:r>
            <w:r w:rsidR="00B766E6" w:rsidRPr="00066F23">
              <w:rPr>
                <w:sz w:val="22"/>
                <w:szCs w:val="22"/>
                <w:lang w:eastAsia="nl-NL"/>
              </w:rPr>
              <w:t xml:space="preserve"> </w:t>
            </w:r>
            <w:r w:rsidR="00AF2586">
              <w:rPr>
                <w:sz w:val="22"/>
                <w:szCs w:val="22"/>
                <w:lang w:eastAsia="nl-NL"/>
              </w:rPr>
              <w:t xml:space="preserve">in this Unit Test </w:t>
            </w:r>
            <w:r w:rsidR="00254D59">
              <w:rPr>
                <w:sz w:val="22"/>
                <w:szCs w:val="22"/>
                <w:lang w:eastAsia="nl-NL"/>
              </w:rPr>
              <w:t xml:space="preserve">has the horizontal alignment </w:t>
            </w:r>
            <w:r w:rsidR="009D17B6">
              <w:rPr>
                <w:sz w:val="22"/>
                <w:szCs w:val="22"/>
                <w:lang w:eastAsia="nl-NL"/>
              </w:rPr>
              <w:t xml:space="preserve">consists of </w:t>
            </w:r>
            <w:proofErr w:type="gramStart"/>
            <w:r w:rsidR="009D17B6">
              <w:rPr>
                <w:sz w:val="22"/>
                <w:szCs w:val="22"/>
                <w:lang w:eastAsia="nl-NL"/>
              </w:rPr>
              <w:t>straight line</w:t>
            </w:r>
            <w:proofErr w:type="gramEnd"/>
            <w:r w:rsidR="009D17B6">
              <w:rPr>
                <w:sz w:val="22"/>
                <w:szCs w:val="22"/>
                <w:lang w:eastAsia="nl-NL"/>
              </w:rPr>
              <w:t xml:space="preserve"> segment</w:t>
            </w:r>
            <w:r w:rsidR="00FA65B8">
              <w:rPr>
                <w:sz w:val="22"/>
                <w:szCs w:val="22"/>
                <w:lang w:eastAsia="nl-NL"/>
              </w:rPr>
              <w:t>s</w:t>
            </w:r>
            <w:r w:rsidR="009D17B6">
              <w:rPr>
                <w:sz w:val="22"/>
                <w:szCs w:val="22"/>
                <w:lang w:eastAsia="nl-NL"/>
              </w:rPr>
              <w:t>, circular segment</w:t>
            </w:r>
            <w:r w:rsidR="00FA65B8">
              <w:rPr>
                <w:sz w:val="22"/>
                <w:szCs w:val="22"/>
                <w:lang w:eastAsia="nl-NL"/>
              </w:rPr>
              <w:t>s</w:t>
            </w:r>
            <w:r w:rsidR="009D17B6">
              <w:rPr>
                <w:sz w:val="22"/>
                <w:szCs w:val="22"/>
                <w:lang w:eastAsia="nl-NL"/>
              </w:rPr>
              <w:t xml:space="preserve"> and transition curve, vertical alignment consists of straight line and circular segment</w:t>
            </w:r>
            <w:r w:rsidR="00FA65B8">
              <w:rPr>
                <w:sz w:val="22"/>
                <w:szCs w:val="22"/>
                <w:lang w:eastAsia="nl-NL"/>
              </w:rPr>
              <w:t>s</w:t>
            </w:r>
            <w:r w:rsidR="009D17B6">
              <w:rPr>
                <w:sz w:val="22"/>
                <w:szCs w:val="22"/>
                <w:lang w:eastAsia="nl-NL"/>
              </w:rPr>
              <w:t>, and cant alignment consists of straight line segments</w:t>
            </w:r>
            <w:r w:rsidR="00FA65B8">
              <w:rPr>
                <w:sz w:val="22"/>
                <w:szCs w:val="22"/>
                <w:lang w:eastAsia="nl-NL"/>
              </w:rPr>
              <w:t xml:space="preserve"> only. The vertical alignment is measured from center line. </w:t>
            </w:r>
          </w:p>
        </w:tc>
      </w:tr>
      <w:tr w:rsidR="00B766E6" w:rsidRPr="00AE2566" w14:paraId="6E001E98" w14:textId="77777777" w:rsidTr="00D04832">
        <w:trPr>
          <w:trHeight w:val="1323"/>
        </w:trPr>
        <w:tc>
          <w:tcPr>
            <w:tcW w:w="9072" w:type="dxa"/>
            <w:tcBorders>
              <w:top w:val="nil"/>
              <w:bottom w:val="nil"/>
            </w:tcBorders>
          </w:tcPr>
          <w:p w14:paraId="651CB95A" w14:textId="0AA6002D" w:rsidR="00B766E6" w:rsidRDefault="00235F92" w:rsidP="0026334E">
            <w:pPr>
              <w:pStyle w:val="Heading1"/>
              <w:keepNext w:val="0"/>
              <w:numPr>
                <w:ilvl w:val="0"/>
                <w:numId w:val="11"/>
              </w:numPr>
              <w:pBdr>
                <w:top w:val="single" w:sz="4" w:space="6" w:color="BFBFBF" w:themeColor="background1" w:themeShade="BF"/>
              </w:pBdr>
              <w:spacing w:before="0" w:after="120"/>
              <w:contextualSpacing/>
              <w:jc w:val="left"/>
              <w:outlineLvl w:val="0"/>
            </w:pPr>
            <w:r>
              <w:t xml:space="preserve">        </w:t>
            </w:r>
            <w:bookmarkStart w:id="1" w:name="_Toc38448837"/>
            <w:r w:rsidR="00B766E6">
              <w:t>Prerequisites</w:t>
            </w:r>
            <w:bookmarkEnd w:id="1"/>
          </w:p>
          <w:p w14:paraId="19FFA995" w14:textId="77777777" w:rsidR="00B766E6" w:rsidRPr="00066F23" w:rsidRDefault="00B766E6" w:rsidP="00FE4D42">
            <w:pPr>
              <w:pStyle w:val="Mnormal"/>
              <w:rPr>
                <w:sz w:val="22"/>
                <w:szCs w:val="22"/>
                <w:lang w:eastAsia="nl-NL"/>
              </w:rPr>
            </w:pPr>
            <w:r w:rsidRPr="00066F23">
              <w:rPr>
                <w:sz w:val="22"/>
                <w:szCs w:val="22"/>
                <w:lang w:eastAsia="nl-NL"/>
              </w:rPr>
              <w:t>This scenario builds upon following scenarios:</w:t>
            </w:r>
          </w:p>
          <w:p w14:paraId="7D689789" w14:textId="77777777" w:rsidR="00455D42" w:rsidRPr="00455D42" w:rsidRDefault="00CF59CB" w:rsidP="00455D42">
            <w:pPr>
              <w:pStyle w:val="ListBullet"/>
              <w:rPr>
                <w:lang w:eastAsia="nl-NL"/>
              </w:rPr>
            </w:pPr>
            <w:r>
              <w:rPr>
                <w:sz w:val="22"/>
                <w:szCs w:val="22"/>
                <w:lang w:eastAsia="nl-NL"/>
              </w:rPr>
              <w:t>None</w:t>
            </w:r>
            <w:r w:rsidR="00455D42">
              <w:rPr>
                <w:sz w:val="22"/>
                <w:szCs w:val="22"/>
                <w:lang w:eastAsia="nl-NL"/>
              </w:rPr>
              <w:t xml:space="preserve"> from IFC Rail</w:t>
            </w:r>
          </w:p>
          <w:p w14:paraId="00198496" w14:textId="63101165" w:rsidR="00455D42" w:rsidRPr="00455D42" w:rsidRDefault="00455D42" w:rsidP="00455D42">
            <w:pPr>
              <w:pStyle w:val="ListBullet"/>
              <w:rPr>
                <w:lang w:eastAsia="nl-NL"/>
              </w:rPr>
            </w:pPr>
            <w:r>
              <w:rPr>
                <w:sz w:val="22"/>
                <w:szCs w:val="22"/>
                <w:lang w:eastAsia="nl-NL"/>
              </w:rPr>
              <w:t>Align_1 from IFC Road</w:t>
            </w:r>
          </w:p>
        </w:tc>
      </w:tr>
      <w:tr w:rsidR="00B766E6" w:rsidRPr="00AE2566" w14:paraId="659C070A" w14:textId="77777777" w:rsidTr="00FE4D42">
        <w:tc>
          <w:tcPr>
            <w:tcW w:w="9072" w:type="dxa"/>
            <w:tcBorders>
              <w:top w:val="nil"/>
              <w:bottom w:val="nil"/>
            </w:tcBorders>
          </w:tcPr>
          <w:p w14:paraId="15A29E97" w14:textId="1A2B48B7" w:rsidR="00B766E6" w:rsidRPr="00972B4E" w:rsidRDefault="00235F92" w:rsidP="0026334E">
            <w:pPr>
              <w:pStyle w:val="Heading1"/>
              <w:keepNext w:val="0"/>
              <w:numPr>
                <w:ilvl w:val="0"/>
                <w:numId w:val="11"/>
              </w:numPr>
              <w:pBdr>
                <w:top w:val="single" w:sz="4" w:space="6" w:color="BFBFBF" w:themeColor="background1" w:themeShade="BF"/>
              </w:pBdr>
              <w:spacing w:before="0" w:after="120"/>
              <w:contextualSpacing/>
              <w:jc w:val="left"/>
              <w:outlineLvl w:val="0"/>
            </w:pPr>
            <w:r>
              <w:t xml:space="preserve">        </w:t>
            </w:r>
            <w:bookmarkStart w:id="2" w:name="_Toc38448838"/>
            <w:r w:rsidR="00B766E6">
              <w:t>Content</w:t>
            </w:r>
            <w:bookmarkEnd w:id="2"/>
          </w:p>
          <w:p w14:paraId="1AAAC13A" w14:textId="77777777" w:rsidR="00B766E6" w:rsidRPr="00066F23" w:rsidRDefault="00B766E6" w:rsidP="00FE4D42">
            <w:pPr>
              <w:pStyle w:val="Mnormal"/>
              <w:rPr>
                <w:sz w:val="22"/>
                <w:szCs w:val="22"/>
                <w:lang w:eastAsia="nl-NL"/>
              </w:rPr>
            </w:pPr>
            <w:r w:rsidRPr="00066F23">
              <w:rPr>
                <w:sz w:val="22"/>
                <w:szCs w:val="22"/>
                <w:lang w:eastAsia="nl-NL"/>
              </w:rPr>
              <w:t>The scenario covers the following additional concepts and/or entities:</w:t>
            </w:r>
          </w:p>
          <w:p w14:paraId="45CA56F3" w14:textId="77777777" w:rsidR="00094E13" w:rsidRDefault="00094E13" w:rsidP="00094E13">
            <w:pPr>
              <w:pStyle w:val="ListBullet"/>
              <w:rPr>
                <w:lang w:eastAsia="nl-NL"/>
              </w:rPr>
            </w:pPr>
            <w:r>
              <w:rPr>
                <w:lang w:eastAsia="nl-NL"/>
              </w:rPr>
              <w:t>Element aggregation (</w:t>
            </w:r>
            <w:proofErr w:type="spellStart"/>
            <w:r>
              <w:rPr>
                <w:lang w:eastAsia="nl-NL"/>
              </w:rPr>
              <w:t>IfcAlignment</w:t>
            </w:r>
            <w:proofErr w:type="spellEnd"/>
            <w:r>
              <w:rPr>
                <w:lang w:eastAsia="nl-NL"/>
              </w:rPr>
              <w:t xml:space="preserve"> is included in </w:t>
            </w:r>
            <w:proofErr w:type="spellStart"/>
            <w:r>
              <w:rPr>
                <w:lang w:eastAsia="nl-NL"/>
              </w:rPr>
              <w:t>IfcSite</w:t>
            </w:r>
            <w:proofErr w:type="spellEnd"/>
            <w:r>
              <w:rPr>
                <w:lang w:eastAsia="nl-NL"/>
              </w:rPr>
              <w:t>)</w:t>
            </w:r>
          </w:p>
          <w:p w14:paraId="7E76925F" w14:textId="7F8AF112" w:rsidR="00094E13" w:rsidRDefault="00094E13" w:rsidP="00094E13">
            <w:pPr>
              <w:pStyle w:val="ListBullet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IfcAlignment</w:t>
            </w:r>
            <w:proofErr w:type="spellEnd"/>
          </w:p>
          <w:p w14:paraId="104F44EA" w14:textId="6AFD89E1" w:rsidR="00DE599F" w:rsidRDefault="00DE599F" w:rsidP="00094E13">
            <w:pPr>
              <w:pStyle w:val="ListBullet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IfcLinearAxisWithInclination</w:t>
            </w:r>
            <w:proofErr w:type="spellEnd"/>
          </w:p>
          <w:p w14:paraId="25DA4E82" w14:textId="77777777" w:rsidR="00094E13" w:rsidRDefault="00094E13" w:rsidP="00094E13">
            <w:pPr>
              <w:pStyle w:val="ListBullet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IfcAlignmentCurve</w:t>
            </w:r>
            <w:proofErr w:type="spellEnd"/>
          </w:p>
          <w:p w14:paraId="43029EC7" w14:textId="77777777" w:rsidR="00094E13" w:rsidRDefault="00094E13" w:rsidP="00094E13">
            <w:pPr>
              <w:pStyle w:val="ListBullet"/>
              <w:rPr>
                <w:lang w:eastAsia="nl-NL"/>
              </w:rPr>
            </w:pPr>
            <w:r>
              <w:rPr>
                <w:lang w:eastAsia="nl-NL"/>
              </w:rPr>
              <w:t>IfcAlignment2DHorizontal (</w:t>
            </w:r>
            <w:r w:rsidRPr="0097296A">
              <w:rPr>
                <w:lang w:eastAsia="nl-NL"/>
              </w:rPr>
              <w:t>I</w:t>
            </w:r>
            <w:r>
              <w:rPr>
                <w:lang w:eastAsia="nl-NL"/>
              </w:rPr>
              <w:t>fc</w:t>
            </w:r>
            <w:r w:rsidRPr="0097296A">
              <w:rPr>
                <w:lang w:eastAsia="nl-NL"/>
              </w:rPr>
              <w:t>L</w:t>
            </w:r>
            <w:r>
              <w:rPr>
                <w:lang w:eastAsia="nl-NL"/>
              </w:rPr>
              <w:t xml:space="preserve">ineSegment2D, </w:t>
            </w:r>
            <w:r w:rsidRPr="0097296A">
              <w:rPr>
                <w:lang w:eastAsia="nl-NL"/>
              </w:rPr>
              <w:t>I</w:t>
            </w:r>
            <w:r>
              <w:rPr>
                <w:lang w:eastAsia="nl-NL"/>
              </w:rPr>
              <w:t>fc</w:t>
            </w:r>
            <w:r w:rsidRPr="0097296A">
              <w:rPr>
                <w:lang w:eastAsia="nl-NL"/>
              </w:rPr>
              <w:t>T</w:t>
            </w:r>
            <w:r>
              <w:rPr>
                <w:lang w:eastAsia="nl-NL"/>
              </w:rPr>
              <w:t xml:space="preserve">ransitionCurveSegment2D and </w:t>
            </w:r>
            <w:r w:rsidRPr="0097296A">
              <w:rPr>
                <w:lang w:eastAsia="nl-NL"/>
              </w:rPr>
              <w:t>I</w:t>
            </w:r>
            <w:r>
              <w:rPr>
                <w:lang w:eastAsia="nl-NL"/>
              </w:rPr>
              <w:t>fcCircularSegment2D)</w:t>
            </w:r>
          </w:p>
          <w:p w14:paraId="17DA73E9" w14:textId="25051F82" w:rsidR="00B766E6" w:rsidRDefault="00094E13" w:rsidP="00094E13">
            <w:pPr>
              <w:pStyle w:val="ListBullet"/>
              <w:rPr>
                <w:lang w:eastAsia="nl-NL"/>
              </w:rPr>
            </w:pPr>
            <w:r>
              <w:rPr>
                <w:lang w:eastAsia="nl-NL"/>
              </w:rPr>
              <w:t>IfcAlignment2DVertical (</w:t>
            </w:r>
            <w:r w:rsidRPr="0097296A">
              <w:rPr>
                <w:lang w:eastAsia="nl-NL"/>
              </w:rPr>
              <w:t>IfcAlignment2DVerSegLine and IfcAlignment2DVer</w:t>
            </w:r>
            <w:r w:rsidR="003D3170">
              <w:rPr>
                <w:lang w:eastAsia="nl-NL"/>
              </w:rPr>
              <w:t>Seg</w:t>
            </w:r>
            <w:r>
              <w:rPr>
                <w:lang w:eastAsia="nl-NL"/>
              </w:rPr>
              <w:t>C</w:t>
            </w:r>
            <w:r w:rsidR="002865E4">
              <w:rPr>
                <w:lang w:eastAsia="nl-NL"/>
              </w:rPr>
              <w:t>i</w:t>
            </w:r>
            <w:r w:rsidR="00F33651">
              <w:rPr>
                <w:lang w:eastAsia="nl-NL"/>
              </w:rPr>
              <w:t>rcular</w:t>
            </w:r>
            <w:r w:rsidR="003D3170">
              <w:rPr>
                <w:lang w:eastAsia="nl-NL"/>
              </w:rPr>
              <w:t>Arc</w:t>
            </w:r>
            <w:r w:rsidR="00F33651">
              <w:rPr>
                <w:lang w:eastAsia="nl-NL"/>
              </w:rPr>
              <w:t>)</w:t>
            </w:r>
          </w:p>
          <w:p w14:paraId="7C9119E9" w14:textId="57FE5D85" w:rsidR="002865E4" w:rsidRPr="003B79CB" w:rsidRDefault="002865E4" w:rsidP="00094E13">
            <w:pPr>
              <w:pStyle w:val="ListBullet"/>
              <w:rPr>
                <w:lang w:eastAsia="nl-NL"/>
              </w:rPr>
            </w:pPr>
            <w:r>
              <w:rPr>
                <w:lang w:eastAsia="nl-NL"/>
              </w:rPr>
              <w:t>IfcAlignment2</w:t>
            </w:r>
            <w:proofErr w:type="gramStart"/>
            <w:r>
              <w:rPr>
                <w:lang w:eastAsia="nl-NL"/>
              </w:rPr>
              <w:t>DCant(</w:t>
            </w:r>
            <w:proofErr w:type="gramEnd"/>
            <w:r>
              <w:rPr>
                <w:lang w:eastAsia="nl-NL"/>
              </w:rPr>
              <w:t>IfcAlignment2DCantSegLine)</w:t>
            </w:r>
          </w:p>
        </w:tc>
      </w:tr>
      <w:tr w:rsidR="00B766E6" w:rsidRPr="00AE2566" w14:paraId="2225B9FB" w14:textId="77777777" w:rsidTr="00D04832">
        <w:trPr>
          <w:trHeight w:val="2484"/>
        </w:trPr>
        <w:tc>
          <w:tcPr>
            <w:tcW w:w="9072" w:type="dxa"/>
            <w:tcBorders>
              <w:top w:val="nil"/>
              <w:bottom w:val="nil"/>
            </w:tcBorders>
          </w:tcPr>
          <w:p w14:paraId="2DC6ED2A" w14:textId="54DCF3B0" w:rsidR="00B766E6" w:rsidRPr="00AE2566" w:rsidRDefault="00B766E6" w:rsidP="0026334E">
            <w:pPr>
              <w:pStyle w:val="Heading1"/>
              <w:keepNext w:val="0"/>
              <w:numPr>
                <w:ilvl w:val="0"/>
                <w:numId w:val="11"/>
              </w:numPr>
              <w:pBdr>
                <w:top w:val="single" w:sz="4" w:space="6" w:color="BFBFBF" w:themeColor="background1" w:themeShade="BF"/>
              </w:pBdr>
              <w:spacing w:before="0" w:after="120"/>
              <w:ind w:left="993" w:hanging="993"/>
              <w:contextualSpacing/>
              <w:jc w:val="left"/>
              <w:outlineLvl w:val="0"/>
            </w:pPr>
            <w:bookmarkStart w:id="3" w:name="_Toc38448839"/>
            <w:r>
              <w:t>Supporting files</w:t>
            </w:r>
            <w:bookmarkEnd w:id="3"/>
          </w:p>
          <w:p w14:paraId="438538A1" w14:textId="77777777" w:rsidR="00B766E6" w:rsidRPr="00066F23" w:rsidRDefault="00B766E6" w:rsidP="00FE4D42">
            <w:pPr>
              <w:pStyle w:val="Mnormal"/>
              <w:rPr>
                <w:rStyle w:val="Strong"/>
                <w:sz w:val="22"/>
                <w:szCs w:val="22"/>
              </w:rPr>
            </w:pPr>
            <w:r w:rsidRPr="00066F23">
              <w:rPr>
                <w:sz w:val="22"/>
                <w:szCs w:val="22"/>
                <w:lang w:eastAsia="nl-NL"/>
              </w:rPr>
              <w:t>Following files correspond to this scenario:</w:t>
            </w:r>
          </w:p>
          <w:p w14:paraId="68DA4031" w14:textId="461EA8F5" w:rsidR="00B766E6" w:rsidRPr="00066F23" w:rsidRDefault="00635F5F" w:rsidP="00FE4D42">
            <w:pPr>
              <w:pStyle w:val="ListBullet"/>
              <w:rPr>
                <w:sz w:val="22"/>
                <w:szCs w:val="22"/>
                <w:lang w:val="en-GB" w:eastAsia="nl-NL"/>
              </w:rPr>
            </w:pPr>
            <w:proofErr w:type="gramStart"/>
            <w:r>
              <w:rPr>
                <w:sz w:val="22"/>
                <w:szCs w:val="22"/>
                <w:lang w:val="en-GB" w:eastAsia="nl-NL"/>
              </w:rPr>
              <w:t>RWR</w:t>
            </w:r>
            <w:r w:rsidR="00B766E6" w:rsidRPr="00066F23">
              <w:rPr>
                <w:sz w:val="22"/>
                <w:szCs w:val="22"/>
                <w:lang w:val="en-GB" w:eastAsia="nl-NL"/>
              </w:rPr>
              <w:t>-</w:t>
            </w:r>
            <w:r>
              <w:rPr>
                <w:sz w:val="22"/>
                <w:szCs w:val="22"/>
                <w:lang w:val="en-GB" w:eastAsia="nl-NL"/>
              </w:rPr>
              <w:t>Rail</w:t>
            </w:r>
            <w:r w:rsidR="0036035D">
              <w:rPr>
                <w:sz w:val="22"/>
                <w:szCs w:val="22"/>
                <w:lang w:val="en-GB" w:eastAsia="nl-NL"/>
              </w:rPr>
              <w:t>-Phase2</w:t>
            </w:r>
            <w:r w:rsidR="00B766E6" w:rsidRPr="00066F23">
              <w:rPr>
                <w:sz w:val="22"/>
                <w:szCs w:val="22"/>
                <w:lang w:val="en-GB" w:eastAsia="nl-NL"/>
              </w:rPr>
              <w:t>_</w:t>
            </w:r>
            <w:r>
              <w:rPr>
                <w:sz w:val="22"/>
                <w:szCs w:val="22"/>
                <w:lang w:val="en-GB" w:eastAsia="nl-NL"/>
              </w:rPr>
              <w:t>UT</w:t>
            </w:r>
            <w:r w:rsidR="00B766E6" w:rsidRPr="00066F23">
              <w:rPr>
                <w:sz w:val="22"/>
                <w:szCs w:val="22"/>
                <w:lang w:val="en-GB" w:eastAsia="nl-NL"/>
              </w:rPr>
              <w:t>_</w:t>
            </w:r>
            <w:r>
              <w:rPr>
                <w:sz w:val="22"/>
                <w:szCs w:val="22"/>
                <w:lang w:val="en-GB" w:eastAsia="nl-NL"/>
              </w:rPr>
              <w:t>CanAlign</w:t>
            </w:r>
            <w:r w:rsidR="00B766E6" w:rsidRPr="00066F23">
              <w:rPr>
                <w:sz w:val="22"/>
                <w:szCs w:val="22"/>
                <w:lang w:val="en-GB" w:eastAsia="nl-NL"/>
              </w:rPr>
              <w:t>_1.docx :</w:t>
            </w:r>
            <w:proofErr w:type="gramEnd"/>
            <w:r w:rsidR="00B766E6" w:rsidRPr="00066F23">
              <w:rPr>
                <w:sz w:val="22"/>
                <w:szCs w:val="22"/>
                <w:lang w:val="en-GB" w:eastAsia="nl-NL"/>
              </w:rPr>
              <w:t xml:space="preserve"> this document</w:t>
            </w:r>
          </w:p>
          <w:p w14:paraId="17DD917D" w14:textId="22829575" w:rsidR="00B766E6" w:rsidRDefault="0036035D" w:rsidP="00FE4D42">
            <w:pPr>
              <w:pStyle w:val="ListBullet"/>
              <w:rPr>
                <w:sz w:val="22"/>
                <w:szCs w:val="22"/>
                <w:lang w:val="en-GB" w:eastAsia="nl-NL"/>
              </w:rPr>
            </w:pPr>
            <w:proofErr w:type="gramStart"/>
            <w:r>
              <w:rPr>
                <w:sz w:val="22"/>
                <w:szCs w:val="22"/>
                <w:lang w:val="en-GB" w:eastAsia="nl-NL"/>
              </w:rPr>
              <w:t>RWR</w:t>
            </w:r>
            <w:r w:rsidRPr="00066F23">
              <w:rPr>
                <w:sz w:val="22"/>
                <w:szCs w:val="22"/>
                <w:lang w:val="en-GB" w:eastAsia="nl-NL"/>
              </w:rPr>
              <w:t>-</w:t>
            </w:r>
            <w:r>
              <w:rPr>
                <w:sz w:val="22"/>
                <w:szCs w:val="22"/>
                <w:lang w:val="en-GB" w:eastAsia="nl-NL"/>
              </w:rPr>
              <w:t>Rail-Phase2</w:t>
            </w:r>
            <w:r w:rsidRPr="00066F23">
              <w:rPr>
                <w:sz w:val="22"/>
                <w:szCs w:val="22"/>
                <w:lang w:val="en-GB" w:eastAsia="nl-NL"/>
              </w:rPr>
              <w:t>_</w:t>
            </w:r>
            <w:r>
              <w:rPr>
                <w:sz w:val="22"/>
                <w:szCs w:val="22"/>
                <w:lang w:val="en-GB" w:eastAsia="nl-NL"/>
              </w:rPr>
              <w:t>UT</w:t>
            </w:r>
            <w:r w:rsidRPr="00066F23">
              <w:rPr>
                <w:sz w:val="22"/>
                <w:szCs w:val="22"/>
                <w:lang w:val="en-GB" w:eastAsia="nl-NL"/>
              </w:rPr>
              <w:t>_</w:t>
            </w:r>
            <w:r>
              <w:rPr>
                <w:sz w:val="22"/>
                <w:szCs w:val="22"/>
                <w:lang w:val="en-GB" w:eastAsia="nl-NL"/>
              </w:rPr>
              <w:t>CanAlign</w:t>
            </w:r>
            <w:r w:rsidRPr="00066F23">
              <w:rPr>
                <w:sz w:val="22"/>
                <w:szCs w:val="22"/>
                <w:lang w:val="en-GB" w:eastAsia="nl-NL"/>
              </w:rPr>
              <w:t>_1</w:t>
            </w:r>
            <w:r w:rsidR="00B766E6" w:rsidRPr="00066F23">
              <w:rPr>
                <w:sz w:val="22"/>
                <w:szCs w:val="22"/>
                <w:lang w:val="en-GB" w:eastAsia="nl-NL"/>
              </w:rPr>
              <w:t>.ifc :</w:t>
            </w:r>
            <w:proofErr w:type="gramEnd"/>
            <w:r w:rsidR="00B766E6" w:rsidRPr="00066F23">
              <w:rPr>
                <w:sz w:val="22"/>
                <w:szCs w:val="22"/>
                <w:lang w:val="en-GB" w:eastAsia="nl-NL"/>
              </w:rPr>
              <w:t xml:space="preserve"> the exported content as IFC</w:t>
            </w:r>
          </w:p>
          <w:p w14:paraId="06AC7363" w14:textId="16D9FE62" w:rsidR="00BE1D77" w:rsidRDefault="00BE1D77" w:rsidP="00FE4D42">
            <w:pPr>
              <w:pStyle w:val="ListBullet"/>
              <w:rPr>
                <w:sz w:val="22"/>
                <w:szCs w:val="22"/>
                <w:lang w:val="en-GB" w:eastAsia="nl-NL"/>
              </w:rPr>
            </w:pPr>
            <w:r>
              <w:rPr>
                <w:sz w:val="22"/>
                <w:szCs w:val="22"/>
                <w:lang w:val="en-GB" w:eastAsia="nl-NL"/>
              </w:rPr>
              <w:t>RWR</w:t>
            </w:r>
            <w:r w:rsidRPr="00066F23">
              <w:rPr>
                <w:sz w:val="22"/>
                <w:szCs w:val="22"/>
                <w:lang w:val="en-GB" w:eastAsia="nl-NL"/>
              </w:rPr>
              <w:t>-</w:t>
            </w:r>
            <w:r>
              <w:rPr>
                <w:sz w:val="22"/>
                <w:szCs w:val="22"/>
                <w:lang w:val="en-GB" w:eastAsia="nl-NL"/>
              </w:rPr>
              <w:t>Rail-Phase2</w:t>
            </w:r>
            <w:r w:rsidRPr="00066F23">
              <w:rPr>
                <w:sz w:val="22"/>
                <w:szCs w:val="22"/>
                <w:lang w:val="en-GB" w:eastAsia="nl-NL"/>
              </w:rPr>
              <w:t>_</w:t>
            </w:r>
            <w:r>
              <w:rPr>
                <w:sz w:val="22"/>
                <w:szCs w:val="22"/>
                <w:lang w:val="en-GB" w:eastAsia="nl-NL"/>
              </w:rPr>
              <w:t>UT</w:t>
            </w:r>
            <w:r w:rsidRPr="00066F23">
              <w:rPr>
                <w:sz w:val="22"/>
                <w:szCs w:val="22"/>
                <w:lang w:val="en-GB" w:eastAsia="nl-NL"/>
              </w:rPr>
              <w:t>_</w:t>
            </w:r>
            <w:r>
              <w:rPr>
                <w:sz w:val="22"/>
                <w:szCs w:val="22"/>
                <w:lang w:val="en-GB" w:eastAsia="nl-NL"/>
              </w:rPr>
              <w:t>CanAlign</w:t>
            </w:r>
            <w:r w:rsidRPr="00066F23">
              <w:rPr>
                <w:sz w:val="22"/>
                <w:szCs w:val="22"/>
                <w:lang w:val="en-GB" w:eastAsia="nl-NL"/>
              </w:rPr>
              <w:t>_1</w:t>
            </w:r>
            <w:r>
              <w:rPr>
                <w:sz w:val="22"/>
                <w:szCs w:val="22"/>
                <w:lang w:val="en-GB" w:eastAsia="nl-NL"/>
              </w:rPr>
              <w:t>.xtr: the input file for producing IFC</w:t>
            </w:r>
          </w:p>
          <w:p w14:paraId="69F268D5" w14:textId="767852D8" w:rsidR="00BE1D77" w:rsidRDefault="00877BA1" w:rsidP="00BE1D77">
            <w:pPr>
              <w:pStyle w:val="ListBullet"/>
              <w:rPr>
                <w:sz w:val="22"/>
                <w:szCs w:val="22"/>
                <w:lang w:val="en-GB" w:eastAsia="nl-NL"/>
              </w:rPr>
            </w:pPr>
            <w:r>
              <w:rPr>
                <w:sz w:val="22"/>
                <w:szCs w:val="22"/>
                <w:lang w:val="en-GB" w:eastAsia="nl-NL"/>
              </w:rPr>
              <w:t>RWR</w:t>
            </w:r>
            <w:r w:rsidRPr="00066F23">
              <w:rPr>
                <w:sz w:val="22"/>
                <w:szCs w:val="22"/>
                <w:lang w:val="en-GB" w:eastAsia="nl-NL"/>
              </w:rPr>
              <w:t>-</w:t>
            </w:r>
            <w:r>
              <w:rPr>
                <w:sz w:val="22"/>
                <w:szCs w:val="22"/>
                <w:lang w:val="en-GB" w:eastAsia="nl-NL"/>
              </w:rPr>
              <w:t>Rail-Phase2</w:t>
            </w:r>
            <w:r w:rsidRPr="00066F23">
              <w:rPr>
                <w:sz w:val="22"/>
                <w:szCs w:val="22"/>
                <w:lang w:val="en-GB" w:eastAsia="nl-NL"/>
              </w:rPr>
              <w:t>_</w:t>
            </w:r>
            <w:r>
              <w:rPr>
                <w:sz w:val="22"/>
                <w:szCs w:val="22"/>
                <w:lang w:val="en-GB" w:eastAsia="nl-NL"/>
              </w:rPr>
              <w:t>UT</w:t>
            </w:r>
            <w:r w:rsidRPr="00066F23">
              <w:rPr>
                <w:sz w:val="22"/>
                <w:szCs w:val="22"/>
                <w:lang w:val="en-GB" w:eastAsia="nl-NL"/>
              </w:rPr>
              <w:t>_</w:t>
            </w:r>
            <w:r>
              <w:rPr>
                <w:sz w:val="22"/>
                <w:szCs w:val="22"/>
                <w:lang w:val="en-GB" w:eastAsia="nl-NL"/>
              </w:rPr>
              <w:t>CanAlign</w:t>
            </w:r>
            <w:r w:rsidRPr="00066F23">
              <w:rPr>
                <w:sz w:val="22"/>
                <w:szCs w:val="22"/>
                <w:lang w:val="en-GB" w:eastAsia="nl-NL"/>
              </w:rPr>
              <w:t>_1</w:t>
            </w:r>
            <w:r>
              <w:rPr>
                <w:sz w:val="22"/>
                <w:szCs w:val="22"/>
                <w:lang w:val="en-GB" w:eastAsia="nl-NL"/>
              </w:rPr>
              <w:t xml:space="preserve">.png: the </w:t>
            </w:r>
            <w:r w:rsidR="00880A02">
              <w:rPr>
                <w:sz w:val="22"/>
                <w:szCs w:val="22"/>
                <w:lang w:val="en-GB" w:eastAsia="nl-NL"/>
              </w:rPr>
              <w:t xml:space="preserve">UML diagram for tested </w:t>
            </w:r>
            <w:r w:rsidR="00096276">
              <w:rPr>
                <w:sz w:val="22"/>
                <w:szCs w:val="22"/>
                <w:lang w:val="en-GB" w:eastAsia="nl-NL"/>
              </w:rPr>
              <w:t>structure</w:t>
            </w:r>
          </w:p>
          <w:p w14:paraId="6269C0BA" w14:textId="3EFDAB43" w:rsidR="00BE1D77" w:rsidRDefault="00BE1D77" w:rsidP="00BE1D77">
            <w:pPr>
              <w:pStyle w:val="ListBullet"/>
              <w:rPr>
                <w:sz w:val="22"/>
                <w:szCs w:val="22"/>
                <w:lang w:val="en-GB" w:eastAsia="nl-NL"/>
              </w:rPr>
            </w:pPr>
            <w:r>
              <w:rPr>
                <w:sz w:val="22"/>
                <w:szCs w:val="22"/>
                <w:lang w:val="en-GB" w:eastAsia="nl-NL"/>
              </w:rPr>
              <w:t>RWR</w:t>
            </w:r>
            <w:r w:rsidRPr="00066F23">
              <w:rPr>
                <w:sz w:val="22"/>
                <w:szCs w:val="22"/>
                <w:lang w:val="en-GB" w:eastAsia="nl-NL"/>
              </w:rPr>
              <w:t>-</w:t>
            </w:r>
            <w:r>
              <w:rPr>
                <w:sz w:val="22"/>
                <w:szCs w:val="22"/>
                <w:lang w:val="en-GB" w:eastAsia="nl-NL"/>
              </w:rPr>
              <w:t>Rail-Phase2</w:t>
            </w:r>
            <w:r w:rsidRPr="00066F23">
              <w:rPr>
                <w:sz w:val="22"/>
                <w:szCs w:val="22"/>
                <w:lang w:val="en-GB" w:eastAsia="nl-NL"/>
              </w:rPr>
              <w:t>_</w:t>
            </w:r>
            <w:r>
              <w:rPr>
                <w:sz w:val="22"/>
                <w:szCs w:val="22"/>
                <w:lang w:val="en-GB" w:eastAsia="nl-NL"/>
              </w:rPr>
              <w:t>UT</w:t>
            </w:r>
            <w:r w:rsidRPr="00066F23">
              <w:rPr>
                <w:sz w:val="22"/>
                <w:szCs w:val="22"/>
                <w:lang w:val="en-GB" w:eastAsia="nl-NL"/>
              </w:rPr>
              <w:t>_</w:t>
            </w:r>
            <w:r>
              <w:rPr>
                <w:sz w:val="22"/>
                <w:szCs w:val="22"/>
                <w:lang w:val="en-GB" w:eastAsia="nl-NL"/>
              </w:rPr>
              <w:t>CanAlign</w:t>
            </w:r>
            <w:r w:rsidRPr="00066F23">
              <w:rPr>
                <w:sz w:val="22"/>
                <w:szCs w:val="22"/>
                <w:lang w:val="en-GB" w:eastAsia="nl-NL"/>
              </w:rPr>
              <w:t>_1</w:t>
            </w:r>
            <w:r>
              <w:rPr>
                <w:sz w:val="22"/>
                <w:szCs w:val="22"/>
                <w:lang w:val="en-GB" w:eastAsia="nl-NL"/>
              </w:rPr>
              <w:t>_2.jpg: screen shot of the vertical alignment in 2D</w:t>
            </w:r>
          </w:p>
          <w:p w14:paraId="2A1ADEC9" w14:textId="24F50075" w:rsidR="00BE1D77" w:rsidRDefault="00BE1D77" w:rsidP="00BE1D77">
            <w:pPr>
              <w:pStyle w:val="ListBullet"/>
              <w:rPr>
                <w:sz w:val="22"/>
                <w:szCs w:val="22"/>
                <w:lang w:val="en-GB" w:eastAsia="nl-NL"/>
              </w:rPr>
            </w:pPr>
            <w:r>
              <w:rPr>
                <w:sz w:val="22"/>
                <w:szCs w:val="22"/>
                <w:lang w:val="en-GB" w:eastAsia="nl-NL"/>
              </w:rPr>
              <w:t>RWR</w:t>
            </w:r>
            <w:r w:rsidRPr="00066F23">
              <w:rPr>
                <w:sz w:val="22"/>
                <w:szCs w:val="22"/>
                <w:lang w:val="en-GB" w:eastAsia="nl-NL"/>
              </w:rPr>
              <w:t>-</w:t>
            </w:r>
            <w:r>
              <w:rPr>
                <w:sz w:val="22"/>
                <w:szCs w:val="22"/>
                <w:lang w:val="en-GB" w:eastAsia="nl-NL"/>
              </w:rPr>
              <w:t>Rail-Phase2</w:t>
            </w:r>
            <w:r w:rsidRPr="00066F23">
              <w:rPr>
                <w:sz w:val="22"/>
                <w:szCs w:val="22"/>
                <w:lang w:val="en-GB" w:eastAsia="nl-NL"/>
              </w:rPr>
              <w:t>_</w:t>
            </w:r>
            <w:r>
              <w:rPr>
                <w:sz w:val="22"/>
                <w:szCs w:val="22"/>
                <w:lang w:val="en-GB" w:eastAsia="nl-NL"/>
              </w:rPr>
              <w:t>UT</w:t>
            </w:r>
            <w:r w:rsidRPr="00066F23">
              <w:rPr>
                <w:sz w:val="22"/>
                <w:szCs w:val="22"/>
                <w:lang w:val="en-GB" w:eastAsia="nl-NL"/>
              </w:rPr>
              <w:t>_</w:t>
            </w:r>
            <w:r>
              <w:rPr>
                <w:sz w:val="22"/>
                <w:szCs w:val="22"/>
                <w:lang w:val="en-GB" w:eastAsia="nl-NL"/>
              </w:rPr>
              <w:t>CanAlign</w:t>
            </w:r>
            <w:r w:rsidRPr="00066F23">
              <w:rPr>
                <w:sz w:val="22"/>
                <w:szCs w:val="22"/>
                <w:lang w:val="en-GB" w:eastAsia="nl-NL"/>
              </w:rPr>
              <w:t>_1</w:t>
            </w:r>
            <w:r>
              <w:rPr>
                <w:sz w:val="22"/>
                <w:szCs w:val="22"/>
                <w:lang w:val="en-GB" w:eastAsia="nl-NL"/>
              </w:rPr>
              <w:t>_3.jpg: screen shot of the cant alignment in 2D</w:t>
            </w:r>
          </w:p>
          <w:p w14:paraId="1FDAA62C" w14:textId="33AC0D22" w:rsidR="00B766E6" w:rsidRPr="007206C7" w:rsidRDefault="00BE1D77" w:rsidP="00BE1D77">
            <w:pPr>
              <w:pStyle w:val="ListBullet"/>
              <w:rPr>
                <w:lang w:val="en-GB" w:eastAsia="nl-NL"/>
              </w:rPr>
            </w:pPr>
            <w:r w:rsidRPr="00BE1D77">
              <w:rPr>
                <w:sz w:val="22"/>
                <w:szCs w:val="22"/>
                <w:lang w:val="en-GB" w:eastAsia="nl-NL"/>
              </w:rPr>
              <w:t>RWR-Rail-Phase2_UT_CanAlign_1_4.jpg: screen shot of the alignment in 3D</w:t>
            </w:r>
            <w:r w:rsidR="00EB7251">
              <w:rPr>
                <w:sz w:val="22"/>
                <w:szCs w:val="22"/>
                <w:lang w:val="en-GB" w:eastAsia="nl-NL"/>
              </w:rPr>
              <w:t xml:space="preserve"> </w:t>
            </w:r>
            <w:r w:rsidR="00EB7251" w:rsidRPr="000338D2">
              <w:rPr>
                <w:sz w:val="22"/>
                <w:szCs w:val="22"/>
                <w:highlight w:val="yellow"/>
                <w:lang w:val="en-GB" w:eastAsia="nl-NL"/>
              </w:rPr>
              <w:t>(to be updated)</w:t>
            </w:r>
          </w:p>
        </w:tc>
      </w:tr>
    </w:tbl>
    <w:p w14:paraId="5BA57315" w14:textId="4348B532" w:rsidR="007A4C9F" w:rsidRDefault="007A4C9F" w:rsidP="00FA4396">
      <w:pPr>
        <w:jc w:val="left"/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</w:p>
    <w:sectPr w:rsidR="007A4C9F" w:rsidSect="008D12F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F71C4" w14:textId="77777777" w:rsidR="00C6535D" w:rsidRDefault="00C6535D" w:rsidP="005C5E35">
      <w:pPr>
        <w:spacing w:after="0" w:line="240" w:lineRule="auto"/>
      </w:pPr>
      <w:r>
        <w:separator/>
      </w:r>
    </w:p>
  </w:endnote>
  <w:endnote w:type="continuationSeparator" w:id="0">
    <w:p w14:paraId="10756739" w14:textId="77777777" w:rsidR="00C6535D" w:rsidRDefault="00C6535D" w:rsidP="005C5E35">
      <w:pPr>
        <w:spacing w:after="0" w:line="240" w:lineRule="auto"/>
      </w:pPr>
      <w:r>
        <w:continuationSeparator/>
      </w:r>
    </w:p>
  </w:endnote>
  <w:endnote w:type="continuationNotice" w:id="1">
    <w:p w14:paraId="0CD06F63" w14:textId="77777777" w:rsidR="00C6535D" w:rsidRDefault="00C653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-663704478"/>
      <w:lock w:val="sdtContentLocked"/>
      <w:group/>
    </w:sdtPr>
    <w:sdtEndPr>
      <w:rPr>
        <w:sz w:val="22"/>
        <w:szCs w:val="22"/>
      </w:rPr>
    </w:sdtEndPr>
    <w:sdtContent>
      <w:p w14:paraId="15E84D02" w14:textId="5BA0DEE4" w:rsidR="005F2EC1" w:rsidRDefault="005F2EC1" w:rsidP="005C5E35">
        <w:pPr>
          <w:pStyle w:val="Normal1"/>
          <w:tabs>
            <w:tab w:val="left" w:pos="4180"/>
            <w:tab w:val="center" w:pos="4820"/>
          </w:tabs>
          <w:spacing w:before="120" w:after="0" w:line="240" w:lineRule="auto"/>
          <w:ind w:left="20" w:right="3600"/>
        </w:pPr>
        <w:r>
          <w:rPr>
            <w:sz w:val="16"/>
            <w:szCs w:val="16"/>
          </w:rPr>
          <w:t>© buildingSMART  Railway Room</w:t>
        </w:r>
        <w:r>
          <w:rPr>
            <w:sz w:val="16"/>
            <w:szCs w:val="16"/>
          </w:rPr>
          <w:tab/>
          <w:t>page</w:t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</w:instrText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C491F" w14:textId="77777777" w:rsidR="00C6535D" w:rsidRDefault="00C6535D" w:rsidP="005C5E35">
      <w:pPr>
        <w:spacing w:after="0" w:line="240" w:lineRule="auto"/>
      </w:pPr>
      <w:r>
        <w:separator/>
      </w:r>
    </w:p>
  </w:footnote>
  <w:footnote w:type="continuationSeparator" w:id="0">
    <w:p w14:paraId="56A4B630" w14:textId="77777777" w:rsidR="00C6535D" w:rsidRDefault="00C6535D" w:rsidP="005C5E35">
      <w:pPr>
        <w:spacing w:after="0" w:line="240" w:lineRule="auto"/>
      </w:pPr>
      <w:r>
        <w:continuationSeparator/>
      </w:r>
    </w:p>
  </w:footnote>
  <w:footnote w:type="continuationNotice" w:id="1">
    <w:p w14:paraId="55CC64CF" w14:textId="77777777" w:rsidR="00C6535D" w:rsidRDefault="00C653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5042004"/>
      <w:lock w:val="contentLocked"/>
      <w:placeholder>
        <w:docPart w:val="DefaultPlaceholder_1081868574"/>
      </w:placeholder>
      <w:group/>
    </w:sdtPr>
    <w:sdtEndPr/>
    <w:sdtContent>
      <w:p w14:paraId="28C4EDF4" w14:textId="77777777" w:rsidR="005F2EC1" w:rsidRDefault="005F2EC1" w:rsidP="005C5E35">
        <w:pPr>
          <w:pStyle w:val="Header"/>
          <w:jc w:val="center"/>
        </w:pPr>
        <w:r>
          <w:rPr>
            <w:noProof/>
            <w:lang w:val="fr-CH" w:eastAsia="fr-CH"/>
          </w:rPr>
          <w:drawing>
            <wp:inline distT="0" distB="0" distL="0" distR="0" wp14:anchorId="7A2A9979" wp14:editId="2081AD40">
              <wp:extent cx="3593083" cy="684000"/>
              <wp:effectExtent l="0" t="0" r="7620" b="1905"/>
              <wp:docPr id="3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3083" cy="684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14:paraId="25E97A31" w14:textId="77777777" w:rsidR="005F2EC1" w:rsidRDefault="005F2E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C43E2"/>
    <w:multiLevelType w:val="hybridMultilevel"/>
    <w:tmpl w:val="C3448BC8"/>
    <w:lvl w:ilvl="0" w:tplc="8E90A0C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10257"/>
    <w:multiLevelType w:val="hybridMultilevel"/>
    <w:tmpl w:val="DDC6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759D7"/>
    <w:multiLevelType w:val="multilevel"/>
    <w:tmpl w:val="5C7C67F6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D9C732E"/>
    <w:multiLevelType w:val="hybridMultilevel"/>
    <w:tmpl w:val="337A4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265CE"/>
    <w:multiLevelType w:val="hybridMultilevel"/>
    <w:tmpl w:val="D938B118"/>
    <w:lvl w:ilvl="0" w:tplc="8E90A0C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0B1272"/>
    <w:multiLevelType w:val="hybridMultilevel"/>
    <w:tmpl w:val="2CDEC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6699B"/>
    <w:multiLevelType w:val="hybridMultilevel"/>
    <w:tmpl w:val="C43E0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DFADDB0">
      <w:start w:val="1"/>
      <w:numFmt w:val="lowerLetter"/>
      <w:pStyle w:val="Listenabsatz-a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76FCD"/>
    <w:multiLevelType w:val="hybridMultilevel"/>
    <w:tmpl w:val="B20041C2"/>
    <w:lvl w:ilvl="0" w:tplc="888A8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E6BBE"/>
    <w:multiLevelType w:val="multilevel"/>
    <w:tmpl w:val="A7F83F92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94D07DB"/>
    <w:multiLevelType w:val="hybridMultilevel"/>
    <w:tmpl w:val="5A12F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354B8"/>
    <w:multiLevelType w:val="multilevel"/>
    <w:tmpl w:val="F6D4ABB4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2"/>
    <w:lvlOverride w:ilvl="0">
      <w:startOverride w:val="1"/>
    </w:lvlOverride>
  </w:num>
  <w:num w:numId="8">
    <w:abstractNumId w:val="4"/>
  </w:num>
  <w:num w:numId="9">
    <w:abstractNumId w:val="3"/>
  </w:num>
  <w:num w:numId="10">
    <w:abstractNumId w:val="10"/>
  </w:num>
  <w:num w:numId="11">
    <w:abstractNumId w:val="2"/>
    <w:lvlOverride w:ilvl="0">
      <w:startOverride w:val="1"/>
    </w:lvlOverride>
  </w:num>
  <w:num w:numId="12">
    <w:abstractNumId w:val="8"/>
  </w:num>
  <w:num w:numId="13">
    <w:abstractNumId w:val="2"/>
    <w:lvlOverride w:ilvl="0">
      <w:startOverride w:val="1"/>
    </w:lvlOverride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4A"/>
    <w:rsid w:val="000009F3"/>
    <w:rsid w:val="00000C9C"/>
    <w:rsid w:val="0000121B"/>
    <w:rsid w:val="00001352"/>
    <w:rsid w:val="00001421"/>
    <w:rsid w:val="00001469"/>
    <w:rsid w:val="0000278A"/>
    <w:rsid w:val="000030AA"/>
    <w:rsid w:val="0000400F"/>
    <w:rsid w:val="00004B8E"/>
    <w:rsid w:val="000052E5"/>
    <w:rsid w:val="0000608B"/>
    <w:rsid w:val="00006568"/>
    <w:rsid w:val="00006AA8"/>
    <w:rsid w:val="00006AE4"/>
    <w:rsid w:val="00006DF3"/>
    <w:rsid w:val="000073AC"/>
    <w:rsid w:val="0001046D"/>
    <w:rsid w:val="00010566"/>
    <w:rsid w:val="000122CB"/>
    <w:rsid w:val="00012608"/>
    <w:rsid w:val="00012C09"/>
    <w:rsid w:val="00013D0B"/>
    <w:rsid w:val="0001458F"/>
    <w:rsid w:val="00014669"/>
    <w:rsid w:val="000158BF"/>
    <w:rsid w:val="00015EB2"/>
    <w:rsid w:val="00015F62"/>
    <w:rsid w:val="000179B3"/>
    <w:rsid w:val="00020738"/>
    <w:rsid w:val="0002164B"/>
    <w:rsid w:val="00021AC0"/>
    <w:rsid w:val="00021B41"/>
    <w:rsid w:val="00021C5B"/>
    <w:rsid w:val="00021CC6"/>
    <w:rsid w:val="000236F7"/>
    <w:rsid w:val="00023A11"/>
    <w:rsid w:val="00026223"/>
    <w:rsid w:val="00026841"/>
    <w:rsid w:val="00026F23"/>
    <w:rsid w:val="000279C3"/>
    <w:rsid w:val="00027DD2"/>
    <w:rsid w:val="00030518"/>
    <w:rsid w:val="0003059B"/>
    <w:rsid w:val="000308AD"/>
    <w:rsid w:val="00031196"/>
    <w:rsid w:val="000315FA"/>
    <w:rsid w:val="000317C0"/>
    <w:rsid w:val="00031DD7"/>
    <w:rsid w:val="00031F67"/>
    <w:rsid w:val="00032536"/>
    <w:rsid w:val="0003353A"/>
    <w:rsid w:val="000338D2"/>
    <w:rsid w:val="00033C49"/>
    <w:rsid w:val="00034712"/>
    <w:rsid w:val="00034930"/>
    <w:rsid w:val="00034ABC"/>
    <w:rsid w:val="000352EA"/>
    <w:rsid w:val="0003530D"/>
    <w:rsid w:val="0003552A"/>
    <w:rsid w:val="00035724"/>
    <w:rsid w:val="00036921"/>
    <w:rsid w:val="00036AF4"/>
    <w:rsid w:val="00036CEF"/>
    <w:rsid w:val="00037D36"/>
    <w:rsid w:val="000400A5"/>
    <w:rsid w:val="0004051B"/>
    <w:rsid w:val="00040743"/>
    <w:rsid w:val="0004080D"/>
    <w:rsid w:val="00040965"/>
    <w:rsid w:val="00040ED2"/>
    <w:rsid w:val="0004354F"/>
    <w:rsid w:val="00043560"/>
    <w:rsid w:val="00043790"/>
    <w:rsid w:val="0004530B"/>
    <w:rsid w:val="0004606F"/>
    <w:rsid w:val="000469A4"/>
    <w:rsid w:val="00046B4E"/>
    <w:rsid w:val="0004742D"/>
    <w:rsid w:val="00047EA7"/>
    <w:rsid w:val="00050008"/>
    <w:rsid w:val="000500E1"/>
    <w:rsid w:val="0005069A"/>
    <w:rsid w:val="00050CCA"/>
    <w:rsid w:val="00050E61"/>
    <w:rsid w:val="000513BB"/>
    <w:rsid w:val="0005151A"/>
    <w:rsid w:val="0005214E"/>
    <w:rsid w:val="000523C6"/>
    <w:rsid w:val="000523DA"/>
    <w:rsid w:val="00052DA6"/>
    <w:rsid w:val="0005370D"/>
    <w:rsid w:val="00053DA3"/>
    <w:rsid w:val="00053E7D"/>
    <w:rsid w:val="00054427"/>
    <w:rsid w:val="000549BF"/>
    <w:rsid w:val="00055249"/>
    <w:rsid w:val="000556D2"/>
    <w:rsid w:val="000567D0"/>
    <w:rsid w:val="00056BD6"/>
    <w:rsid w:val="00057340"/>
    <w:rsid w:val="000576ED"/>
    <w:rsid w:val="00057724"/>
    <w:rsid w:val="00061DBE"/>
    <w:rsid w:val="00062481"/>
    <w:rsid w:val="00062666"/>
    <w:rsid w:val="0006297D"/>
    <w:rsid w:val="00062C57"/>
    <w:rsid w:val="00062FD4"/>
    <w:rsid w:val="0006380C"/>
    <w:rsid w:val="00064FC8"/>
    <w:rsid w:val="000659A4"/>
    <w:rsid w:val="00065DDF"/>
    <w:rsid w:val="00065FE9"/>
    <w:rsid w:val="00066582"/>
    <w:rsid w:val="00066F23"/>
    <w:rsid w:val="0006764E"/>
    <w:rsid w:val="000702DD"/>
    <w:rsid w:val="000703A3"/>
    <w:rsid w:val="000706B9"/>
    <w:rsid w:val="00070CF8"/>
    <w:rsid w:val="0007161D"/>
    <w:rsid w:val="00071928"/>
    <w:rsid w:val="00071BE6"/>
    <w:rsid w:val="00072429"/>
    <w:rsid w:val="000726F4"/>
    <w:rsid w:val="000738E7"/>
    <w:rsid w:val="00073AC5"/>
    <w:rsid w:val="00073DF8"/>
    <w:rsid w:val="00073F1D"/>
    <w:rsid w:val="00074941"/>
    <w:rsid w:val="00075168"/>
    <w:rsid w:val="00075223"/>
    <w:rsid w:val="00075A62"/>
    <w:rsid w:val="000760A9"/>
    <w:rsid w:val="00077533"/>
    <w:rsid w:val="00077E8B"/>
    <w:rsid w:val="00081473"/>
    <w:rsid w:val="00081651"/>
    <w:rsid w:val="00081937"/>
    <w:rsid w:val="000819EA"/>
    <w:rsid w:val="00081E09"/>
    <w:rsid w:val="00083103"/>
    <w:rsid w:val="00083994"/>
    <w:rsid w:val="00083FD7"/>
    <w:rsid w:val="00084227"/>
    <w:rsid w:val="000842FB"/>
    <w:rsid w:val="000843EF"/>
    <w:rsid w:val="000851B5"/>
    <w:rsid w:val="00085849"/>
    <w:rsid w:val="0008639E"/>
    <w:rsid w:val="00086501"/>
    <w:rsid w:val="000871FD"/>
    <w:rsid w:val="000875C8"/>
    <w:rsid w:val="00087CF2"/>
    <w:rsid w:val="00087E6F"/>
    <w:rsid w:val="000902E7"/>
    <w:rsid w:val="00090E90"/>
    <w:rsid w:val="0009105C"/>
    <w:rsid w:val="0009129C"/>
    <w:rsid w:val="0009155C"/>
    <w:rsid w:val="000916AE"/>
    <w:rsid w:val="00091D41"/>
    <w:rsid w:val="00092260"/>
    <w:rsid w:val="00092441"/>
    <w:rsid w:val="00092B80"/>
    <w:rsid w:val="00093AA4"/>
    <w:rsid w:val="000940BF"/>
    <w:rsid w:val="000943D6"/>
    <w:rsid w:val="00094566"/>
    <w:rsid w:val="00094BDF"/>
    <w:rsid w:val="00094E13"/>
    <w:rsid w:val="000951A5"/>
    <w:rsid w:val="000953DA"/>
    <w:rsid w:val="00095788"/>
    <w:rsid w:val="00096276"/>
    <w:rsid w:val="00096C6A"/>
    <w:rsid w:val="00096DC8"/>
    <w:rsid w:val="00097123"/>
    <w:rsid w:val="000A0895"/>
    <w:rsid w:val="000A14BF"/>
    <w:rsid w:val="000A1CBF"/>
    <w:rsid w:val="000A1F67"/>
    <w:rsid w:val="000A2339"/>
    <w:rsid w:val="000A317B"/>
    <w:rsid w:val="000A3830"/>
    <w:rsid w:val="000A3E1E"/>
    <w:rsid w:val="000A5073"/>
    <w:rsid w:val="000A5199"/>
    <w:rsid w:val="000A5CB9"/>
    <w:rsid w:val="000A6BFD"/>
    <w:rsid w:val="000A7071"/>
    <w:rsid w:val="000A73D1"/>
    <w:rsid w:val="000A7593"/>
    <w:rsid w:val="000A7822"/>
    <w:rsid w:val="000A7F8A"/>
    <w:rsid w:val="000B00D9"/>
    <w:rsid w:val="000B0187"/>
    <w:rsid w:val="000B0B52"/>
    <w:rsid w:val="000B0EDF"/>
    <w:rsid w:val="000B187D"/>
    <w:rsid w:val="000B1B6B"/>
    <w:rsid w:val="000B1BD7"/>
    <w:rsid w:val="000B2A22"/>
    <w:rsid w:val="000B3485"/>
    <w:rsid w:val="000B355B"/>
    <w:rsid w:val="000B38F8"/>
    <w:rsid w:val="000B3B64"/>
    <w:rsid w:val="000B3DFF"/>
    <w:rsid w:val="000B4695"/>
    <w:rsid w:val="000B5073"/>
    <w:rsid w:val="000B579F"/>
    <w:rsid w:val="000B5A79"/>
    <w:rsid w:val="000B5BE1"/>
    <w:rsid w:val="000B6749"/>
    <w:rsid w:val="000B69D5"/>
    <w:rsid w:val="000C0240"/>
    <w:rsid w:val="000C0856"/>
    <w:rsid w:val="000C0B1A"/>
    <w:rsid w:val="000C0D54"/>
    <w:rsid w:val="000C0D81"/>
    <w:rsid w:val="000C0E63"/>
    <w:rsid w:val="000C1008"/>
    <w:rsid w:val="000C1725"/>
    <w:rsid w:val="000C3374"/>
    <w:rsid w:val="000C34F7"/>
    <w:rsid w:val="000C3656"/>
    <w:rsid w:val="000C38B3"/>
    <w:rsid w:val="000C3E78"/>
    <w:rsid w:val="000C41AF"/>
    <w:rsid w:val="000C4385"/>
    <w:rsid w:val="000C48F4"/>
    <w:rsid w:val="000C49FB"/>
    <w:rsid w:val="000C58B6"/>
    <w:rsid w:val="000C5E7F"/>
    <w:rsid w:val="000C5F5A"/>
    <w:rsid w:val="000C6EC8"/>
    <w:rsid w:val="000C7182"/>
    <w:rsid w:val="000C732F"/>
    <w:rsid w:val="000C7533"/>
    <w:rsid w:val="000C7B2C"/>
    <w:rsid w:val="000C7EA0"/>
    <w:rsid w:val="000D0B05"/>
    <w:rsid w:val="000D0BBE"/>
    <w:rsid w:val="000D0FFD"/>
    <w:rsid w:val="000D10C0"/>
    <w:rsid w:val="000D1272"/>
    <w:rsid w:val="000D16AD"/>
    <w:rsid w:val="000D177F"/>
    <w:rsid w:val="000D1B07"/>
    <w:rsid w:val="000D2093"/>
    <w:rsid w:val="000D20D7"/>
    <w:rsid w:val="000D268D"/>
    <w:rsid w:val="000D28F0"/>
    <w:rsid w:val="000D38D9"/>
    <w:rsid w:val="000D391D"/>
    <w:rsid w:val="000D3A0F"/>
    <w:rsid w:val="000D3D2B"/>
    <w:rsid w:val="000D3FD6"/>
    <w:rsid w:val="000D47C9"/>
    <w:rsid w:val="000D4A2A"/>
    <w:rsid w:val="000D5D4B"/>
    <w:rsid w:val="000D6466"/>
    <w:rsid w:val="000D68D2"/>
    <w:rsid w:val="000D6A25"/>
    <w:rsid w:val="000D6C3B"/>
    <w:rsid w:val="000D6EC7"/>
    <w:rsid w:val="000E08AD"/>
    <w:rsid w:val="000E15F6"/>
    <w:rsid w:val="000E1AB8"/>
    <w:rsid w:val="000E1B5C"/>
    <w:rsid w:val="000E1BC0"/>
    <w:rsid w:val="000E1F2E"/>
    <w:rsid w:val="000E20FD"/>
    <w:rsid w:val="000E25DC"/>
    <w:rsid w:val="000E26CD"/>
    <w:rsid w:val="000E309E"/>
    <w:rsid w:val="000E3BBC"/>
    <w:rsid w:val="000E3FF1"/>
    <w:rsid w:val="000E40B0"/>
    <w:rsid w:val="000E4874"/>
    <w:rsid w:val="000E4B34"/>
    <w:rsid w:val="000E5639"/>
    <w:rsid w:val="000E56C9"/>
    <w:rsid w:val="000E5BC8"/>
    <w:rsid w:val="000E6096"/>
    <w:rsid w:val="000E6272"/>
    <w:rsid w:val="000E6CF6"/>
    <w:rsid w:val="000E7000"/>
    <w:rsid w:val="000E7468"/>
    <w:rsid w:val="000E7614"/>
    <w:rsid w:val="000F05A8"/>
    <w:rsid w:val="000F0633"/>
    <w:rsid w:val="000F093C"/>
    <w:rsid w:val="000F0B18"/>
    <w:rsid w:val="000F0F88"/>
    <w:rsid w:val="000F11C6"/>
    <w:rsid w:val="000F1852"/>
    <w:rsid w:val="000F1A87"/>
    <w:rsid w:val="000F2CD6"/>
    <w:rsid w:val="000F407B"/>
    <w:rsid w:val="000F41D1"/>
    <w:rsid w:val="000F4C70"/>
    <w:rsid w:val="000F533F"/>
    <w:rsid w:val="000F53A7"/>
    <w:rsid w:val="000F5C1E"/>
    <w:rsid w:val="000F5C75"/>
    <w:rsid w:val="000F5CA7"/>
    <w:rsid w:val="000F617B"/>
    <w:rsid w:val="000F6B9A"/>
    <w:rsid w:val="000F73C1"/>
    <w:rsid w:val="000F78BA"/>
    <w:rsid w:val="000F7A30"/>
    <w:rsid w:val="000F7C5E"/>
    <w:rsid w:val="000F7FEC"/>
    <w:rsid w:val="00101EB4"/>
    <w:rsid w:val="001022ED"/>
    <w:rsid w:val="00102999"/>
    <w:rsid w:val="001029CC"/>
    <w:rsid w:val="00102FDD"/>
    <w:rsid w:val="00103342"/>
    <w:rsid w:val="001033AB"/>
    <w:rsid w:val="001033C8"/>
    <w:rsid w:val="00103B0E"/>
    <w:rsid w:val="001041E7"/>
    <w:rsid w:val="0010474C"/>
    <w:rsid w:val="0010491E"/>
    <w:rsid w:val="00105E6B"/>
    <w:rsid w:val="001069D6"/>
    <w:rsid w:val="00106BAA"/>
    <w:rsid w:val="00106CA0"/>
    <w:rsid w:val="00106CC1"/>
    <w:rsid w:val="0010758F"/>
    <w:rsid w:val="001076FB"/>
    <w:rsid w:val="00107DCD"/>
    <w:rsid w:val="00107EBB"/>
    <w:rsid w:val="001102B3"/>
    <w:rsid w:val="0011056A"/>
    <w:rsid w:val="00110AE0"/>
    <w:rsid w:val="00110DFF"/>
    <w:rsid w:val="00112591"/>
    <w:rsid w:val="001130E6"/>
    <w:rsid w:val="001136D7"/>
    <w:rsid w:val="0011381A"/>
    <w:rsid w:val="001140AF"/>
    <w:rsid w:val="001141F0"/>
    <w:rsid w:val="00114483"/>
    <w:rsid w:val="0011472B"/>
    <w:rsid w:val="00114A05"/>
    <w:rsid w:val="00114BC4"/>
    <w:rsid w:val="0011568E"/>
    <w:rsid w:val="0011571F"/>
    <w:rsid w:val="00115C20"/>
    <w:rsid w:val="00115EF7"/>
    <w:rsid w:val="0011731B"/>
    <w:rsid w:val="001177F1"/>
    <w:rsid w:val="001179FE"/>
    <w:rsid w:val="001209C2"/>
    <w:rsid w:val="001210E8"/>
    <w:rsid w:val="00121AB4"/>
    <w:rsid w:val="0012220F"/>
    <w:rsid w:val="00122371"/>
    <w:rsid w:val="0012310A"/>
    <w:rsid w:val="001236A7"/>
    <w:rsid w:val="001237D1"/>
    <w:rsid w:val="001239A1"/>
    <w:rsid w:val="0012433C"/>
    <w:rsid w:val="001257A9"/>
    <w:rsid w:val="00126359"/>
    <w:rsid w:val="00126941"/>
    <w:rsid w:val="00126974"/>
    <w:rsid w:val="00127458"/>
    <w:rsid w:val="00127725"/>
    <w:rsid w:val="00127855"/>
    <w:rsid w:val="00127AEF"/>
    <w:rsid w:val="00127BD9"/>
    <w:rsid w:val="001301A9"/>
    <w:rsid w:val="00130FE7"/>
    <w:rsid w:val="00131129"/>
    <w:rsid w:val="00131334"/>
    <w:rsid w:val="00131436"/>
    <w:rsid w:val="001319B4"/>
    <w:rsid w:val="00131A3D"/>
    <w:rsid w:val="00131CC2"/>
    <w:rsid w:val="001325CB"/>
    <w:rsid w:val="001328B2"/>
    <w:rsid w:val="001335C7"/>
    <w:rsid w:val="00133D33"/>
    <w:rsid w:val="001344FB"/>
    <w:rsid w:val="001346E9"/>
    <w:rsid w:val="0013483E"/>
    <w:rsid w:val="00134934"/>
    <w:rsid w:val="00134FEF"/>
    <w:rsid w:val="00135E9F"/>
    <w:rsid w:val="00136127"/>
    <w:rsid w:val="0013654E"/>
    <w:rsid w:val="00137524"/>
    <w:rsid w:val="00137604"/>
    <w:rsid w:val="00140180"/>
    <w:rsid w:val="001403A9"/>
    <w:rsid w:val="00140EC7"/>
    <w:rsid w:val="001411BD"/>
    <w:rsid w:val="0014120C"/>
    <w:rsid w:val="001414E7"/>
    <w:rsid w:val="0014150E"/>
    <w:rsid w:val="001421BF"/>
    <w:rsid w:val="00142645"/>
    <w:rsid w:val="001433D5"/>
    <w:rsid w:val="0014347E"/>
    <w:rsid w:val="00143CEA"/>
    <w:rsid w:val="00144A1D"/>
    <w:rsid w:val="00144B55"/>
    <w:rsid w:val="00144C57"/>
    <w:rsid w:val="00144C6E"/>
    <w:rsid w:val="0014618C"/>
    <w:rsid w:val="00146CD8"/>
    <w:rsid w:val="00146FA1"/>
    <w:rsid w:val="00147327"/>
    <w:rsid w:val="00147506"/>
    <w:rsid w:val="001479C6"/>
    <w:rsid w:val="00147D7F"/>
    <w:rsid w:val="00147E4C"/>
    <w:rsid w:val="00147ECF"/>
    <w:rsid w:val="00150A51"/>
    <w:rsid w:val="00150F19"/>
    <w:rsid w:val="0015137F"/>
    <w:rsid w:val="0015150A"/>
    <w:rsid w:val="00151835"/>
    <w:rsid w:val="00151E6F"/>
    <w:rsid w:val="00151FB6"/>
    <w:rsid w:val="0015287B"/>
    <w:rsid w:val="00152D3C"/>
    <w:rsid w:val="00152FAA"/>
    <w:rsid w:val="0015340B"/>
    <w:rsid w:val="001534C2"/>
    <w:rsid w:val="00153826"/>
    <w:rsid w:val="0015454A"/>
    <w:rsid w:val="00154AA9"/>
    <w:rsid w:val="00154E43"/>
    <w:rsid w:val="00155192"/>
    <w:rsid w:val="00156468"/>
    <w:rsid w:val="00156697"/>
    <w:rsid w:val="00156A8F"/>
    <w:rsid w:val="00156BE2"/>
    <w:rsid w:val="00156CC6"/>
    <w:rsid w:val="00156DA1"/>
    <w:rsid w:val="001570BA"/>
    <w:rsid w:val="00157198"/>
    <w:rsid w:val="001576DE"/>
    <w:rsid w:val="001577DB"/>
    <w:rsid w:val="00157C0F"/>
    <w:rsid w:val="0016036F"/>
    <w:rsid w:val="00160623"/>
    <w:rsid w:val="00160E5F"/>
    <w:rsid w:val="001613DD"/>
    <w:rsid w:val="0016172E"/>
    <w:rsid w:val="001618CB"/>
    <w:rsid w:val="00161A2F"/>
    <w:rsid w:val="00161AB7"/>
    <w:rsid w:val="00162094"/>
    <w:rsid w:val="001626A8"/>
    <w:rsid w:val="00162BCE"/>
    <w:rsid w:val="00162F1A"/>
    <w:rsid w:val="0016315C"/>
    <w:rsid w:val="00163878"/>
    <w:rsid w:val="00164EF8"/>
    <w:rsid w:val="00165072"/>
    <w:rsid w:val="00165895"/>
    <w:rsid w:val="001658AC"/>
    <w:rsid w:val="00165FEB"/>
    <w:rsid w:val="00166AD6"/>
    <w:rsid w:val="00167054"/>
    <w:rsid w:val="00167777"/>
    <w:rsid w:val="001701ED"/>
    <w:rsid w:val="0017062A"/>
    <w:rsid w:val="001717B4"/>
    <w:rsid w:val="00171D49"/>
    <w:rsid w:val="00172820"/>
    <w:rsid w:val="00172ED0"/>
    <w:rsid w:val="00173094"/>
    <w:rsid w:val="001732E9"/>
    <w:rsid w:val="001738DC"/>
    <w:rsid w:val="001739D6"/>
    <w:rsid w:val="00174212"/>
    <w:rsid w:val="0017513E"/>
    <w:rsid w:val="00175E43"/>
    <w:rsid w:val="00177219"/>
    <w:rsid w:val="0017737B"/>
    <w:rsid w:val="0017740E"/>
    <w:rsid w:val="00177ECD"/>
    <w:rsid w:val="001803D0"/>
    <w:rsid w:val="00180678"/>
    <w:rsid w:val="00180BD0"/>
    <w:rsid w:val="0018173C"/>
    <w:rsid w:val="00182128"/>
    <w:rsid w:val="00182D7A"/>
    <w:rsid w:val="00184D60"/>
    <w:rsid w:val="001852E6"/>
    <w:rsid w:val="001855D1"/>
    <w:rsid w:val="00186868"/>
    <w:rsid w:val="00187883"/>
    <w:rsid w:val="00187AE3"/>
    <w:rsid w:val="00187F92"/>
    <w:rsid w:val="00190752"/>
    <w:rsid w:val="00190833"/>
    <w:rsid w:val="00191C25"/>
    <w:rsid w:val="001920FD"/>
    <w:rsid w:val="001930BF"/>
    <w:rsid w:val="0019345F"/>
    <w:rsid w:val="00193824"/>
    <w:rsid w:val="001938F3"/>
    <w:rsid w:val="00193900"/>
    <w:rsid w:val="001945F9"/>
    <w:rsid w:val="001948B5"/>
    <w:rsid w:val="00194984"/>
    <w:rsid w:val="00194A7E"/>
    <w:rsid w:val="001959A5"/>
    <w:rsid w:val="0019648D"/>
    <w:rsid w:val="00196777"/>
    <w:rsid w:val="00196A15"/>
    <w:rsid w:val="00196F4E"/>
    <w:rsid w:val="0019707B"/>
    <w:rsid w:val="0019783C"/>
    <w:rsid w:val="001A050E"/>
    <w:rsid w:val="001A166C"/>
    <w:rsid w:val="001A1705"/>
    <w:rsid w:val="001A1C63"/>
    <w:rsid w:val="001A1C91"/>
    <w:rsid w:val="001A2482"/>
    <w:rsid w:val="001A323F"/>
    <w:rsid w:val="001A3B7C"/>
    <w:rsid w:val="001A46C5"/>
    <w:rsid w:val="001A4891"/>
    <w:rsid w:val="001A4A5D"/>
    <w:rsid w:val="001A58E9"/>
    <w:rsid w:val="001A5E23"/>
    <w:rsid w:val="001A5E98"/>
    <w:rsid w:val="001A5EE4"/>
    <w:rsid w:val="001A6248"/>
    <w:rsid w:val="001A6653"/>
    <w:rsid w:val="001A6E4B"/>
    <w:rsid w:val="001B073A"/>
    <w:rsid w:val="001B1166"/>
    <w:rsid w:val="001B11D6"/>
    <w:rsid w:val="001B1A88"/>
    <w:rsid w:val="001B1F2A"/>
    <w:rsid w:val="001B28B2"/>
    <w:rsid w:val="001B308E"/>
    <w:rsid w:val="001B38FB"/>
    <w:rsid w:val="001B401D"/>
    <w:rsid w:val="001B5390"/>
    <w:rsid w:val="001B5701"/>
    <w:rsid w:val="001B6534"/>
    <w:rsid w:val="001B717C"/>
    <w:rsid w:val="001B7432"/>
    <w:rsid w:val="001B76AE"/>
    <w:rsid w:val="001B7B87"/>
    <w:rsid w:val="001B7EB2"/>
    <w:rsid w:val="001B7F0A"/>
    <w:rsid w:val="001C03FC"/>
    <w:rsid w:val="001C0711"/>
    <w:rsid w:val="001C2258"/>
    <w:rsid w:val="001C2344"/>
    <w:rsid w:val="001C3578"/>
    <w:rsid w:val="001C3977"/>
    <w:rsid w:val="001C535A"/>
    <w:rsid w:val="001C5386"/>
    <w:rsid w:val="001C5428"/>
    <w:rsid w:val="001C5563"/>
    <w:rsid w:val="001C58F3"/>
    <w:rsid w:val="001C5D6F"/>
    <w:rsid w:val="001C5DED"/>
    <w:rsid w:val="001C6489"/>
    <w:rsid w:val="001C6DC2"/>
    <w:rsid w:val="001C6DD5"/>
    <w:rsid w:val="001C6F44"/>
    <w:rsid w:val="001C6FA4"/>
    <w:rsid w:val="001C75AF"/>
    <w:rsid w:val="001C799F"/>
    <w:rsid w:val="001C7BA6"/>
    <w:rsid w:val="001D01FF"/>
    <w:rsid w:val="001D071D"/>
    <w:rsid w:val="001D09C1"/>
    <w:rsid w:val="001D0D5D"/>
    <w:rsid w:val="001D1568"/>
    <w:rsid w:val="001D1732"/>
    <w:rsid w:val="001D1C82"/>
    <w:rsid w:val="001D2D4A"/>
    <w:rsid w:val="001D3645"/>
    <w:rsid w:val="001D4026"/>
    <w:rsid w:val="001D420F"/>
    <w:rsid w:val="001D4473"/>
    <w:rsid w:val="001D451C"/>
    <w:rsid w:val="001D4675"/>
    <w:rsid w:val="001D470E"/>
    <w:rsid w:val="001D4932"/>
    <w:rsid w:val="001D4B3B"/>
    <w:rsid w:val="001D5642"/>
    <w:rsid w:val="001D5672"/>
    <w:rsid w:val="001D5EE1"/>
    <w:rsid w:val="001D68EF"/>
    <w:rsid w:val="001D6C08"/>
    <w:rsid w:val="001D79FE"/>
    <w:rsid w:val="001E0208"/>
    <w:rsid w:val="001E1FB3"/>
    <w:rsid w:val="001E2509"/>
    <w:rsid w:val="001E2BD9"/>
    <w:rsid w:val="001E509A"/>
    <w:rsid w:val="001E51D7"/>
    <w:rsid w:val="001E5391"/>
    <w:rsid w:val="001E54D3"/>
    <w:rsid w:val="001E5C47"/>
    <w:rsid w:val="001E609A"/>
    <w:rsid w:val="001E6D1F"/>
    <w:rsid w:val="001E7234"/>
    <w:rsid w:val="001E7C86"/>
    <w:rsid w:val="001F01CB"/>
    <w:rsid w:val="001F0CAA"/>
    <w:rsid w:val="001F28DF"/>
    <w:rsid w:val="001F2F52"/>
    <w:rsid w:val="001F3190"/>
    <w:rsid w:val="001F3B58"/>
    <w:rsid w:val="001F3BD5"/>
    <w:rsid w:val="001F49E5"/>
    <w:rsid w:val="001F4F09"/>
    <w:rsid w:val="001F54F0"/>
    <w:rsid w:val="001F560D"/>
    <w:rsid w:val="001F58B4"/>
    <w:rsid w:val="001F5F77"/>
    <w:rsid w:val="001F655C"/>
    <w:rsid w:val="001F7675"/>
    <w:rsid w:val="001F768D"/>
    <w:rsid w:val="001F7942"/>
    <w:rsid w:val="001F796B"/>
    <w:rsid w:val="001F7F73"/>
    <w:rsid w:val="00201101"/>
    <w:rsid w:val="00201218"/>
    <w:rsid w:val="002018E6"/>
    <w:rsid w:val="00202996"/>
    <w:rsid w:val="0020378D"/>
    <w:rsid w:val="00203A89"/>
    <w:rsid w:val="0020461E"/>
    <w:rsid w:val="00204EA5"/>
    <w:rsid w:val="002050A8"/>
    <w:rsid w:val="00205CA0"/>
    <w:rsid w:val="00205EDB"/>
    <w:rsid w:val="00206C97"/>
    <w:rsid w:val="00207292"/>
    <w:rsid w:val="0020746D"/>
    <w:rsid w:val="00207C6C"/>
    <w:rsid w:val="00207FE7"/>
    <w:rsid w:val="0021044A"/>
    <w:rsid w:val="00210F2A"/>
    <w:rsid w:val="0021107A"/>
    <w:rsid w:val="00212303"/>
    <w:rsid w:val="00212C06"/>
    <w:rsid w:val="00212C8F"/>
    <w:rsid w:val="00212DEC"/>
    <w:rsid w:val="00213697"/>
    <w:rsid w:val="00213A73"/>
    <w:rsid w:val="00213B81"/>
    <w:rsid w:val="00214315"/>
    <w:rsid w:val="002148F9"/>
    <w:rsid w:val="00214AA2"/>
    <w:rsid w:val="00215586"/>
    <w:rsid w:val="00215966"/>
    <w:rsid w:val="002167F2"/>
    <w:rsid w:val="00216CA0"/>
    <w:rsid w:val="00217B8E"/>
    <w:rsid w:val="00217DBC"/>
    <w:rsid w:val="00220096"/>
    <w:rsid w:val="00220847"/>
    <w:rsid w:val="00220A9E"/>
    <w:rsid w:val="00220DA2"/>
    <w:rsid w:val="00221022"/>
    <w:rsid w:val="00221CDB"/>
    <w:rsid w:val="00221E02"/>
    <w:rsid w:val="00222453"/>
    <w:rsid w:val="00223BA7"/>
    <w:rsid w:val="00223D9D"/>
    <w:rsid w:val="00223F01"/>
    <w:rsid w:val="00223F68"/>
    <w:rsid w:val="00224096"/>
    <w:rsid w:val="002242F3"/>
    <w:rsid w:val="00224333"/>
    <w:rsid w:val="0022491A"/>
    <w:rsid w:val="00224DC3"/>
    <w:rsid w:val="00224F17"/>
    <w:rsid w:val="00225392"/>
    <w:rsid w:val="00225AD8"/>
    <w:rsid w:val="00226210"/>
    <w:rsid w:val="0022664F"/>
    <w:rsid w:val="00226DAE"/>
    <w:rsid w:val="00227523"/>
    <w:rsid w:val="00227AF4"/>
    <w:rsid w:val="002301D6"/>
    <w:rsid w:val="0023059A"/>
    <w:rsid w:val="00230721"/>
    <w:rsid w:val="00231005"/>
    <w:rsid w:val="00232185"/>
    <w:rsid w:val="0023297F"/>
    <w:rsid w:val="002333D2"/>
    <w:rsid w:val="0023440E"/>
    <w:rsid w:val="00234886"/>
    <w:rsid w:val="00234AD2"/>
    <w:rsid w:val="0023537E"/>
    <w:rsid w:val="00235C52"/>
    <w:rsid w:val="00235F92"/>
    <w:rsid w:val="00236831"/>
    <w:rsid w:val="00237A82"/>
    <w:rsid w:val="00237E73"/>
    <w:rsid w:val="00237FFD"/>
    <w:rsid w:val="00240237"/>
    <w:rsid w:val="0024061A"/>
    <w:rsid w:val="00241244"/>
    <w:rsid w:val="00241CDF"/>
    <w:rsid w:val="0024234D"/>
    <w:rsid w:val="00242600"/>
    <w:rsid w:val="00242719"/>
    <w:rsid w:val="00242891"/>
    <w:rsid w:val="00243195"/>
    <w:rsid w:val="00243273"/>
    <w:rsid w:val="002436C7"/>
    <w:rsid w:val="00244554"/>
    <w:rsid w:val="00244A7E"/>
    <w:rsid w:val="002455EC"/>
    <w:rsid w:val="00245CD2"/>
    <w:rsid w:val="002478B8"/>
    <w:rsid w:val="00247906"/>
    <w:rsid w:val="00247F6D"/>
    <w:rsid w:val="0025018F"/>
    <w:rsid w:val="00251386"/>
    <w:rsid w:val="002519E8"/>
    <w:rsid w:val="00251E26"/>
    <w:rsid w:val="00251F68"/>
    <w:rsid w:val="002525E8"/>
    <w:rsid w:val="002530F5"/>
    <w:rsid w:val="00253FB6"/>
    <w:rsid w:val="002549F6"/>
    <w:rsid w:val="00254D59"/>
    <w:rsid w:val="002555DD"/>
    <w:rsid w:val="00255D68"/>
    <w:rsid w:val="00255F3E"/>
    <w:rsid w:val="00257078"/>
    <w:rsid w:val="00257218"/>
    <w:rsid w:val="002572C8"/>
    <w:rsid w:val="00257BBA"/>
    <w:rsid w:val="00257C44"/>
    <w:rsid w:val="00260303"/>
    <w:rsid w:val="00260776"/>
    <w:rsid w:val="0026096B"/>
    <w:rsid w:val="00260CC4"/>
    <w:rsid w:val="002610D4"/>
    <w:rsid w:val="0026122B"/>
    <w:rsid w:val="00261288"/>
    <w:rsid w:val="00261336"/>
    <w:rsid w:val="00261BEB"/>
    <w:rsid w:val="0026238C"/>
    <w:rsid w:val="0026251E"/>
    <w:rsid w:val="002631F2"/>
    <w:rsid w:val="00263288"/>
    <w:rsid w:val="0026330E"/>
    <w:rsid w:val="0026334E"/>
    <w:rsid w:val="002633D7"/>
    <w:rsid w:val="0026366B"/>
    <w:rsid w:val="00263ADD"/>
    <w:rsid w:val="0026481F"/>
    <w:rsid w:val="00264A13"/>
    <w:rsid w:val="002658F4"/>
    <w:rsid w:val="00265FD2"/>
    <w:rsid w:val="002660C7"/>
    <w:rsid w:val="00266471"/>
    <w:rsid w:val="00266684"/>
    <w:rsid w:val="00266EB1"/>
    <w:rsid w:val="00266FCA"/>
    <w:rsid w:val="002676C3"/>
    <w:rsid w:val="002677D5"/>
    <w:rsid w:val="00267FF5"/>
    <w:rsid w:val="002707CB"/>
    <w:rsid w:val="00270AC3"/>
    <w:rsid w:val="0027115C"/>
    <w:rsid w:val="00271C76"/>
    <w:rsid w:val="00271EE5"/>
    <w:rsid w:val="00271EFB"/>
    <w:rsid w:val="002741BF"/>
    <w:rsid w:val="00274893"/>
    <w:rsid w:val="00274912"/>
    <w:rsid w:val="00274CF5"/>
    <w:rsid w:val="00275560"/>
    <w:rsid w:val="00276886"/>
    <w:rsid w:val="00276C11"/>
    <w:rsid w:val="0027766C"/>
    <w:rsid w:val="00280525"/>
    <w:rsid w:val="002807AB"/>
    <w:rsid w:val="00280A5C"/>
    <w:rsid w:val="00280ABF"/>
    <w:rsid w:val="00281235"/>
    <w:rsid w:val="002812E2"/>
    <w:rsid w:val="00281C20"/>
    <w:rsid w:val="00282A22"/>
    <w:rsid w:val="00282BF9"/>
    <w:rsid w:val="00282E35"/>
    <w:rsid w:val="002838C3"/>
    <w:rsid w:val="00283B26"/>
    <w:rsid w:val="00284BEA"/>
    <w:rsid w:val="00285212"/>
    <w:rsid w:val="0028592E"/>
    <w:rsid w:val="00286077"/>
    <w:rsid w:val="0028630E"/>
    <w:rsid w:val="00286457"/>
    <w:rsid w:val="002865E4"/>
    <w:rsid w:val="00286F46"/>
    <w:rsid w:val="002872F5"/>
    <w:rsid w:val="002872FD"/>
    <w:rsid w:val="00287A32"/>
    <w:rsid w:val="00287D5D"/>
    <w:rsid w:val="002903C4"/>
    <w:rsid w:val="00290A0E"/>
    <w:rsid w:val="0029152F"/>
    <w:rsid w:val="00291696"/>
    <w:rsid w:val="002919D9"/>
    <w:rsid w:val="00291E33"/>
    <w:rsid w:val="002920EE"/>
    <w:rsid w:val="00292948"/>
    <w:rsid w:val="00292E66"/>
    <w:rsid w:val="00292F90"/>
    <w:rsid w:val="002933AC"/>
    <w:rsid w:val="00293AA7"/>
    <w:rsid w:val="00293E87"/>
    <w:rsid w:val="00294927"/>
    <w:rsid w:val="00294B06"/>
    <w:rsid w:val="00294CA5"/>
    <w:rsid w:val="002956BD"/>
    <w:rsid w:val="00295C05"/>
    <w:rsid w:val="00296292"/>
    <w:rsid w:val="00296A5C"/>
    <w:rsid w:val="00296F00"/>
    <w:rsid w:val="0029709C"/>
    <w:rsid w:val="002973AE"/>
    <w:rsid w:val="00297518"/>
    <w:rsid w:val="002A00C7"/>
    <w:rsid w:val="002A08B4"/>
    <w:rsid w:val="002A0ABC"/>
    <w:rsid w:val="002A0ED9"/>
    <w:rsid w:val="002A0FD1"/>
    <w:rsid w:val="002A1125"/>
    <w:rsid w:val="002A19C8"/>
    <w:rsid w:val="002A1FE2"/>
    <w:rsid w:val="002A2286"/>
    <w:rsid w:val="002A33B6"/>
    <w:rsid w:val="002A3FAF"/>
    <w:rsid w:val="002A432A"/>
    <w:rsid w:val="002A44AB"/>
    <w:rsid w:val="002A4A2B"/>
    <w:rsid w:val="002A52F3"/>
    <w:rsid w:val="002A5EF5"/>
    <w:rsid w:val="002A66CA"/>
    <w:rsid w:val="002A6A30"/>
    <w:rsid w:val="002A6CA3"/>
    <w:rsid w:val="002A6EA7"/>
    <w:rsid w:val="002A746E"/>
    <w:rsid w:val="002A7D70"/>
    <w:rsid w:val="002B00EE"/>
    <w:rsid w:val="002B0337"/>
    <w:rsid w:val="002B0429"/>
    <w:rsid w:val="002B0434"/>
    <w:rsid w:val="002B0579"/>
    <w:rsid w:val="002B0842"/>
    <w:rsid w:val="002B1180"/>
    <w:rsid w:val="002B1CE6"/>
    <w:rsid w:val="002B21B4"/>
    <w:rsid w:val="002B2463"/>
    <w:rsid w:val="002B303F"/>
    <w:rsid w:val="002B3C04"/>
    <w:rsid w:val="002B5156"/>
    <w:rsid w:val="002B5706"/>
    <w:rsid w:val="002B5824"/>
    <w:rsid w:val="002B5AFA"/>
    <w:rsid w:val="002B78B5"/>
    <w:rsid w:val="002B7A18"/>
    <w:rsid w:val="002B7E95"/>
    <w:rsid w:val="002B7F13"/>
    <w:rsid w:val="002C0086"/>
    <w:rsid w:val="002C0236"/>
    <w:rsid w:val="002C0D30"/>
    <w:rsid w:val="002C1305"/>
    <w:rsid w:val="002C1BA5"/>
    <w:rsid w:val="002C21CD"/>
    <w:rsid w:val="002C28CA"/>
    <w:rsid w:val="002C2B45"/>
    <w:rsid w:val="002C2E7F"/>
    <w:rsid w:val="002C33B9"/>
    <w:rsid w:val="002C3EA7"/>
    <w:rsid w:val="002C3EBC"/>
    <w:rsid w:val="002C4F43"/>
    <w:rsid w:val="002C540F"/>
    <w:rsid w:val="002C61A3"/>
    <w:rsid w:val="002C63C3"/>
    <w:rsid w:val="002C6BB3"/>
    <w:rsid w:val="002C6CB0"/>
    <w:rsid w:val="002C735C"/>
    <w:rsid w:val="002C7366"/>
    <w:rsid w:val="002C793B"/>
    <w:rsid w:val="002C7C3C"/>
    <w:rsid w:val="002D087F"/>
    <w:rsid w:val="002D08DB"/>
    <w:rsid w:val="002D0A48"/>
    <w:rsid w:val="002D1861"/>
    <w:rsid w:val="002D1F6D"/>
    <w:rsid w:val="002D224B"/>
    <w:rsid w:val="002D281B"/>
    <w:rsid w:val="002D2A3A"/>
    <w:rsid w:val="002D2FD7"/>
    <w:rsid w:val="002D353C"/>
    <w:rsid w:val="002D3593"/>
    <w:rsid w:val="002D43D2"/>
    <w:rsid w:val="002D48D2"/>
    <w:rsid w:val="002D5828"/>
    <w:rsid w:val="002D60AC"/>
    <w:rsid w:val="002D6EAE"/>
    <w:rsid w:val="002D7ACF"/>
    <w:rsid w:val="002E01D0"/>
    <w:rsid w:val="002E05B5"/>
    <w:rsid w:val="002E144E"/>
    <w:rsid w:val="002E237E"/>
    <w:rsid w:val="002E3F18"/>
    <w:rsid w:val="002E45C5"/>
    <w:rsid w:val="002E48B9"/>
    <w:rsid w:val="002E4A95"/>
    <w:rsid w:val="002E541F"/>
    <w:rsid w:val="002E5799"/>
    <w:rsid w:val="002E5819"/>
    <w:rsid w:val="002E5E6A"/>
    <w:rsid w:val="002E60A1"/>
    <w:rsid w:val="002E624A"/>
    <w:rsid w:val="002E6495"/>
    <w:rsid w:val="002E6535"/>
    <w:rsid w:val="002E6733"/>
    <w:rsid w:val="002E69BC"/>
    <w:rsid w:val="002E6A34"/>
    <w:rsid w:val="002E6C7E"/>
    <w:rsid w:val="002E714B"/>
    <w:rsid w:val="002E789B"/>
    <w:rsid w:val="002E7C61"/>
    <w:rsid w:val="002E7DEB"/>
    <w:rsid w:val="002F00BF"/>
    <w:rsid w:val="002F0476"/>
    <w:rsid w:val="002F049A"/>
    <w:rsid w:val="002F0A69"/>
    <w:rsid w:val="002F108D"/>
    <w:rsid w:val="002F1389"/>
    <w:rsid w:val="002F15DB"/>
    <w:rsid w:val="002F20A4"/>
    <w:rsid w:val="002F223D"/>
    <w:rsid w:val="002F22D6"/>
    <w:rsid w:val="002F2FF0"/>
    <w:rsid w:val="002F3115"/>
    <w:rsid w:val="002F36EA"/>
    <w:rsid w:val="002F3950"/>
    <w:rsid w:val="002F3F99"/>
    <w:rsid w:val="002F47D3"/>
    <w:rsid w:val="002F4883"/>
    <w:rsid w:val="002F4985"/>
    <w:rsid w:val="002F4A5F"/>
    <w:rsid w:val="002F4F51"/>
    <w:rsid w:val="002F6584"/>
    <w:rsid w:val="002F665B"/>
    <w:rsid w:val="002F69B0"/>
    <w:rsid w:val="002F6CEC"/>
    <w:rsid w:val="002F711F"/>
    <w:rsid w:val="002F724E"/>
    <w:rsid w:val="002F76FF"/>
    <w:rsid w:val="002F7996"/>
    <w:rsid w:val="002F79B0"/>
    <w:rsid w:val="002F7C43"/>
    <w:rsid w:val="00301020"/>
    <w:rsid w:val="00301083"/>
    <w:rsid w:val="00301841"/>
    <w:rsid w:val="00301CBD"/>
    <w:rsid w:val="003038A5"/>
    <w:rsid w:val="003049DB"/>
    <w:rsid w:val="003052AF"/>
    <w:rsid w:val="0030540F"/>
    <w:rsid w:val="00305DEE"/>
    <w:rsid w:val="00305DF9"/>
    <w:rsid w:val="00306396"/>
    <w:rsid w:val="003076D6"/>
    <w:rsid w:val="0030787E"/>
    <w:rsid w:val="00307911"/>
    <w:rsid w:val="00307A18"/>
    <w:rsid w:val="00307C96"/>
    <w:rsid w:val="00310660"/>
    <w:rsid w:val="003107FE"/>
    <w:rsid w:val="00310C6F"/>
    <w:rsid w:val="003115A7"/>
    <w:rsid w:val="00311E2C"/>
    <w:rsid w:val="003129C0"/>
    <w:rsid w:val="00312B3F"/>
    <w:rsid w:val="003144D1"/>
    <w:rsid w:val="00315219"/>
    <w:rsid w:val="00315253"/>
    <w:rsid w:val="00316105"/>
    <w:rsid w:val="003163A5"/>
    <w:rsid w:val="00316DEE"/>
    <w:rsid w:val="00316E95"/>
    <w:rsid w:val="00317171"/>
    <w:rsid w:val="0031722B"/>
    <w:rsid w:val="0031726E"/>
    <w:rsid w:val="00317278"/>
    <w:rsid w:val="003203AB"/>
    <w:rsid w:val="00320C7E"/>
    <w:rsid w:val="00320D47"/>
    <w:rsid w:val="0032168F"/>
    <w:rsid w:val="003217D1"/>
    <w:rsid w:val="00322500"/>
    <w:rsid w:val="00323038"/>
    <w:rsid w:val="0032308F"/>
    <w:rsid w:val="0032349C"/>
    <w:rsid w:val="00324035"/>
    <w:rsid w:val="00324395"/>
    <w:rsid w:val="00324D57"/>
    <w:rsid w:val="00325940"/>
    <w:rsid w:val="00325B2F"/>
    <w:rsid w:val="00326492"/>
    <w:rsid w:val="00326C49"/>
    <w:rsid w:val="00326CE5"/>
    <w:rsid w:val="00327925"/>
    <w:rsid w:val="00327C50"/>
    <w:rsid w:val="003302E5"/>
    <w:rsid w:val="003304BE"/>
    <w:rsid w:val="003305EA"/>
    <w:rsid w:val="00330EF8"/>
    <w:rsid w:val="003310A3"/>
    <w:rsid w:val="00331262"/>
    <w:rsid w:val="003318A3"/>
    <w:rsid w:val="00331A8D"/>
    <w:rsid w:val="00331BF9"/>
    <w:rsid w:val="00331C60"/>
    <w:rsid w:val="00331CB4"/>
    <w:rsid w:val="0033206F"/>
    <w:rsid w:val="0033223B"/>
    <w:rsid w:val="0033262B"/>
    <w:rsid w:val="00332F5D"/>
    <w:rsid w:val="00333A6A"/>
    <w:rsid w:val="00334A65"/>
    <w:rsid w:val="00334F61"/>
    <w:rsid w:val="00335477"/>
    <w:rsid w:val="003357EF"/>
    <w:rsid w:val="00335C11"/>
    <w:rsid w:val="003361BD"/>
    <w:rsid w:val="00336A6F"/>
    <w:rsid w:val="00337917"/>
    <w:rsid w:val="00337A89"/>
    <w:rsid w:val="00337D1A"/>
    <w:rsid w:val="00337FC9"/>
    <w:rsid w:val="0034034D"/>
    <w:rsid w:val="0034074C"/>
    <w:rsid w:val="00340780"/>
    <w:rsid w:val="00340B26"/>
    <w:rsid w:val="00340D53"/>
    <w:rsid w:val="00340F5F"/>
    <w:rsid w:val="003419B0"/>
    <w:rsid w:val="00342C10"/>
    <w:rsid w:val="003431F4"/>
    <w:rsid w:val="00343E1E"/>
    <w:rsid w:val="003447E5"/>
    <w:rsid w:val="00344DC0"/>
    <w:rsid w:val="00345392"/>
    <w:rsid w:val="00345728"/>
    <w:rsid w:val="00345CF3"/>
    <w:rsid w:val="00345EB9"/>
    <w:rsid w:val="00346036"/>
    <w:rsid w:val="003467FF"/>
    <w:rsid w:val="00346BEC"/>
    <w:rsid w:val="00346C3F"/>
    <w:rsid w:val="0034707A"/>
    <w:rsid w:val="003479F0"/>
    <w:rsid w:val="003501CC"/>
    <w:rsid w:val="00350803"/>
    <w:rsid w:val="00350863"/>
    <w:rsid w:val="003513A2"/>
    <w:rsid w:val="00351CFC"/>
    <w:rsid w:val="003524B3"/>
    <w:rsid w:val="00353230"/>
    <w:rsid w:val="00353FE4"/>
    <w:rsid w:val="00354412"/>
    <w:rsid w:val="003546DC"/>
    <w:rsid w:val="00354E1D"/>
    <w:rsid w:val="00355187"/>
    <w:rsid w:val="003553C4"/>
    <w:rsid w:val="0035583D"/>
    <w:rsid w:val="00355AD7"/>
    <w:rsid w:val="003567D5"/>
    <w:rsid w:val="00357234"/>
    <w:rsid w:val="00357788"/>
    <w:rsid w:val="0036035D"/>
    <w:rsid w:val="00360AB2"/>
    <w:rsid w:val="00361738"/>
    <w:rsid w:val="00361C21"/>
    <w:rsid w:val="00361D2B"/>
    <w:rsid w:val="00361E4E"/>
    <w:rsid w:val="003623F6"/>
    <w:rsid w:val="00362453"/>
    <w:rsid w:val="00363187"/>
    <w:rsid w:val="0036356E"/>
    <w:rsid w:val="0036372C"/>
    <w:rsid w:val="00363AD1"/>
    <w:rsid w:val="00363C20"/>
    <w:rsid w:val="00363C85"/>
    <w:rsid w:val="00363E2E"/>
    <w:rsid w:val="003641DF"/>
    <w:rsid w:val="003646A3"/>
    <w:rsid w:val="003649AB"/>
    <w:rsid w:val="00364A17"/>
    <w:rsid w:val="00364AC0"/>
    <w:rsid w:val="00364D68"/>
    <w:rsid w:val="00364F24"/>
    <w:rsid w:val="00365466"/>
    <w:rsid w:val="00365503"/>
    <w:rsid w:val="003657AC"/>
    <w:rsid w:val="0036616C"/>
    <w:rsid w:val="00366217"/>
    <w:rsid w:val="003668A3"/>
    <w:rsid w:val="00366BD3"/>
    <w:rsid w:val="00366DC8"/>
    <w:rsid w:val="00366F55"/>
    <w:rsid w:val="0036740A"/>
    <w:rsid w:val="00367E47"/>
    <w:rsid w:val="0037053C"/>
    <w:rsid w:val="00370A8A"/>
    <w:rsid w:val="00371A4E"/>
    <w:rsid w:val="003722AE"/>
    <w:rsid w:val="00372A56"/>
    <w:rsid w:val="00373516"/>
    <w:rsid w:val="003735EC"/>
    <w:rsid w:val="00374562"/>
    <w:rsid w:val="00374EBF"/>
    <w:rsid w:val="00375BE1"/>
    <w:rsid w:val="00375D86"/>
    <w:rsid w:val="00375D87"/>
    <w:rsid w:val="00375DDB"/>
    <w:rsid w:val="00375EA0"/>
    <w:rsid w:val="00376232"/>
    <w:rsid w:val="003765DE"/>
    <w:rsid w:val="00376CED"/>
    <w:rsid w:val="00376E57"/>
    <w:rsid w:val="00377999"/>
    <w:rsid w:val="00377EFE"/>
    <w:rsid w:val="00377F12"/>
    <w:rsid w:val="003806B2"/>
    <w:rsid w:val="00380A08"/>
    <w:rsid w:val="00380E17"/>
    <w:rsid w:val="003814A0"/>
    <w:rsid w:val="00381EF6"/>
    <w:rsid w:val="003826ED"/>
    <w:rsid w:val="00382C60"/>
    <w:rsid w:val="003832C7"/>
    <w:rsid w:val="00383348"/>
    <w:rsid w:val="0038341C"/>
    <w:rsid w:val="003835C4"/>
    <w:rsid w:val="0038384D"/>
    <w:rsid w:val="003838D9"/>
    <w:rsid w:val="00383FB9"/>
    <w:rsid w:val="003842DE"/>
    <w:rsid w:val="00384DA8"/>
    <w:rsid w:val="00385179"/>
    <w:rsid w:val="00385559"/>
    <w:rsid w:val="00385AAC"/>
    <w:rsid w:val="00385EBF"/>
    <w:rsid w:val="00386177"/>
    <w:rsid w:val="00386684"/>
    <w:rsid w:val="00386BA3"/>
    <w:rsid w:val="003877E1"/>
    <w:rsid w:val="00387B9E"/>
    <w:rsid w:val="00390647"/>
    <w:rsid w:val="00390C3F"/>
    <w:rsid w:val="00390C66"/>
    <w:rsid w:val="00390D85"/>
    <w:rsid w:val="00391567"/>
    <w:rsid w:val="00391829"/>
    <w:rsid w:val="00392E9A"/>
    <w:rsid w:val="0039341E"/>
    <w:rsid w:val="003936C3"/>
    <w:rsid w:val="00393A8D"/>
    <w:rsid w:val="003942CB"/>
    <w:rsid w:val="003945AD"/>
    <w:rsid w:val="0039471F"/>
    <w:rsid w:val="003947B5"/>
    <w:rsid w:val="003947CD"/>
    <w:rsid w:val="0039491F"/>
    <w:rsid w:val="00394B8B"/>
    <w:rsid w:val="0039508F"/>
    <w:rsid w:val="0039534E"/>
    <w:rsid w:val="00395B45"/>
    <w:rsid w:val="00395BFF"/>
    <w:rsid w:val="003961D0"/>
    <w:rsid w:val="003969BC"/>
    <w:rsid w:val="00397030"/>
    <w:rsid w:val="00397B37"/>
    <w:rsid w:val="00397B7A"/>
    <w:rsid w:val="003A07D1"/>
    <w:rsid w:val="003A0DB3"/>
    <w:rsid w:val="003A10DC"/>
    <w:rsid w:val="003A114D"/>
    <w:rsid w:val="003A158D"/>
    <w:rsid w:val="003A1C05"/>
    <w:rsid w:val="003A1F1C"/>
    <w:rsid w:val="003A2020"/>
    <w:rsid w:val="003A20F3"/>
    <w:rsid w:val="003A2F9E"/>
    <w:rsid w:val="003A32DF"/>
    <w:rsid w:val="003A38C4"/>
    <w:rsid w:val="003A40BD"/>
    <w:rsid w:val="003A547D"/>
    <w:rsid w:val="003A5AFC"/>
    <w:rsid w:val="003A5C75"/>
    <w:rsid w:val="003A6225"/>
    <w:rsid w:val="003A6345"/>
    <w:rsid w:val="003A65B8"/>
    <w:rsid w:val="003A696D"/>
    <w:rsid w:val="003A7393"/>
    <w:rsid w:val="003A74C3"/>
    <w:rsid w:val="003A7702"/>
    <w:rsid w:val="003A79A6"/>
    <w:rsid w:val="003B00A4"/>
    <w:rsid w:val="003B02F7"/>
    <w:rsid w:val="003B03B5"/>
    <w:rsid w:val="003B044B"/>
    <w:rsid w:val="003B0A75"/>
    <w:rsid w:val="003B0B6A"/>
    <w:rsid w:val="003B0DB8"/>
    <w:rsid w:val="003B11F4"/>
    <w:rsid w:val="003B2053"/>
    <w:rsid w:val="003B2098"/>
    <w:rsid w:val="003B265F"/>
    <w:rsid w:val="003B330D"/>
    <w:rsid w:val="003B3DBB"/>
    <w:rsid w:val="003B51B2"/>
    <w:rsid w:val="003B57A7"/>
    <w:rsid w:val="003B60EE"/>
    <w:rsid w:val="003B7417"/>
    <w:rsid w:val="003B7490"/>
    <w:rsid w:val="003C15FB"/>
    <w:rsid w:val="003C1C4E"/>
    <w:rsid w:val="003C1C81"/>
    <w:rsid w:val="003C2484"/>
    <w:rsid w:val="003C2518"/>
    <w:rsid w:val="003C3304"/>
    <w:rsid w:val="003C380C"/>
    <w:rsid w:val="003C3A55"/>
    <w:rsid w:val="003C538D"/>
    <w:rsid w:val="003C5FE8"/>
    <w:rsid w:val="003C61C7"/>
    <w:rsid w:val="003D0148"/>
    <w:rsid w:val="003D0BEF"/>
    <w:rsid w:val="003D0C7D"/>
    <w:rsid w:val="003D1F28"/>
    <w:rsid w:val="003D2587"/>
    <w:rsid w:val="003D26D5"/>
    <w:rsid w:val="003D2B3F"/>
    <w:rsid w:val="003D3120"/>
    <w:rsid w:val="003D3170"/>
    <w:rsid w:val="003D447E"/>
    <w:rsid w:val="003D4826"/>
    <w:rsid w:val="003D4A23"/>
    <w:rsid w:val="003D4E31"/>
    <w:rsid w:val="003D4EF9"/>
    <w:rsid w:val="003D53EA"/>
    <w:rsid w:val="003D5C3D"/>
    <w:rsid w:val="003D5E89"/>
    <w:rsid w:val="003D6C63"/>
    <w:rsid w:val="003D79C5"/>
    <w:rsid w:val="003D7A36"/>
    <w:rsid w:val="003D7B5B"/>
    <w:rsid w:val="003E0252"/>
    <w:rsid w:val="003E026D"/>
    <w:rsid w:val="003E02DD"/>
    <w:rsid w:val="003E0ABC"/>
    <w:rsid w:val="003E30F2"/>
    <w:rsid w:val="003E349D"/>
    <w:rsid w:val="003E34A1"/>
    <w:rsid w:val="003E3CB6"/>
    <w:rsid w:val="003E4823"/>
    <w:rsid w:val="003E4950"/>
    <w:rsid w:val="003E5493"/>
    <w:rsid w:val="003E5C3B"/>
    <w:rsid w:val="003E66FD"/>
    <w:rsid w:val="003E6A92"/>
    <w:rsid w:val="003E6EC5"/>
    <w:rsid w:val="003E7057"/>
    <w:rsid w:val="003E730F"/>
    <w:rsid w:val="003E7A1C"/>
    <w:rsid w:val="003E7B25"/>
    <w:rsid w:val="003E7FA9"/>
    <w:rsid w:val="003F022F"/>
    <w:rsid w:val="003F0246"/>
    <w:rsid w:val="003F08C1"/>
    <w:rsid w:val="003F0EF5"/>
    <w:rsid w:val="003F0F06"/>
    <w:rsid w:val="003F0F45"/>
    <w:rsid w:val="003F131F"/>
    <w:rsid w:val="003F2205"/>
    <w:rsid w:val="003F2863"/>
    <w:rsid w:val="003F342A"/>
    <w:rsid w:val="003F4559"/>
    <w:rsid w:val="003F4922"/>
    <w:rsid w:val="003F4D4E"/>
    <w:rsid w:val="003F5168"/>
    <w:rsid w:val="003F5501"/>
    <w:rsid w:val="003F553E"/>
    <w:rsid w:val="003F5788"/>
    <w:rsid w:val="003F5ED3"/>
    <w:rsid w:val="003F632A"/>
    <w:rsid w:val="003F68E4"/>
    <w:rsid w:val="003F6903"/>
    <w:rsid w:val="003F6CEE"/>
    <w:rsid w:val="003F6DF8"/>
    <w:rsid w:val="003F70CF"/>
    <w:rsid w:val="003F785F"/>
    <w:rsid w:val="003F7DEE"/>
    <w:rsid w:val="004008A2"/>
    <w:rsid w:val="00400ABE"/>
    <w:rsid w:val="00401533"/>
    <w:rsid w:val="00401F38"/>
    <w:rsid w:val="0040207B"/>
    <w:rsid w:val="004020C5"/>
    <w:rsid w:val="00402F1D"/>
    <w:rsid w:val="00403938"/>
    <w:rsid w:val="00403A09"/>
    <w:rsid w:val="00403BFA"/>
    <w:rsid w:val="00403E10"/>
    <w:rsid w:val="00404130"/>
    <w:rsid w:val="00404227"/>
    <w:rsid w:val="00404445"/>
    <w:rsid w:val="00404843"/>
    <w:rsid w:val="004055FB"/>
    <w:rsid w:val="00405EFD"/>
    <w:rsid w:val="00406072"/>
    <w:rsid w:val="004063C3"/>
    <w:rsid w:val="004067BB"/>
    <w:rsid w:val="0040761E"/>
    <w:rsid w:val="00407EA1"/>
    <w:rsid w:val="00411283"/>
    <w:rsid w:val="0041154E"/>
    <w:rsid w:val="0041158E"/>
    <w:rsid w:val="004119C8"/>
    <w:rsid w:val="0041222D"/>
    <w:rsid w:val="00412F43"/>
    <w:rsid w:val="00413764"/>
    <w:rsid w:val="00413AD8"/>
    <w:rsid w:val="00413E9B"/>
    <w:rsid w:val="00414B5B"/>
    <w:rsid w:val="00415468"/>
    <w:rsid w:val="00415C6A"/>
    <w:rsid w:val="00415D87"/>
    <w:rsid w:val="0041620F"/>
    <w:rsid w:val="00416259"/>
    <w:rsid w:val="0041697A"/>
    <w:rsid w:val="00416BDF"/>
    <w:rsid w:val="0041736A"/>
    <w:rsid w:val="004176C5"/>
    <w:rsid w:val="00420C5E"/>
    <w:rsid w:val="00420C60"/>
    <w:rsid w:val="00421012"/>
    <w:rsid w:val="004210C3"/>
    <w:rsid w:val="004215AA"/>
    <w:rsid w:val="00421C31"/>
    <w:rsid w:val="00421D2E"/>
    <w:rsid w:val="00421EDC"/>
    <w:rsid w:val="00422065"/>
    <w:rsid w:val="00423712"/>
    <w:rsid w:val="00423D01"/>
    <w:rsid w:val="00424301"/>
    <w:rsid w:val="00424316"/>
    <w:rsid w:val="0042467A"/>
    <w:rsid w:val="0042506F"/>
    <w:rsid w:val="004250F7"/>
    <w:rsid w:val="00425198"/>
    <w:rsid w:val="0042531A"/>
    <w:rsid w:val="0042536B"/>
    <w:rsid w:val="00425CBB"/>
    <w:rsid w:val="00426F4A"/>
    <w:rsid w:val="00427040"/>
    <w:rsid w:val="00427400"/>
    <w:rsid w:val="004276F5"/>
    <w:rsid w:val="004278ED"/>
    <w:rsid w:val="0043003E"/>
    <w:rsid w:val="0043023E"/>
    <w:rsid w:val="004302D9"/>
    <w:rsid w:val="004302DE"/>
    <w:rsid w:val="00430F10"/>
    <w:rsid w:val="004312A0"/>
    <w:rsid w:val="004313DD"/>
    <w:rsid w:val="004316BC"/>
    <w:rsid w:val="00431949"/>
    <w:rsid w:val="00431DA4"/>
    <w:rsid w:val="004322B9"/>
    <w:rsid w:val="004323E8"/>
    <w:rsid w:val="004325FE"/>
    <w:rsid w:val="00432618"/>
    <w:rsid w:val="00433303"/>
    <w:rsid w:val="00435985"/>
    <w:rsid w:val="00435B60"/>
    <w:rsid w:val="00436A4E"/>
    <w:rsid w:val="00436CA6"/>
    <w:rsid w:val="00436DDB"/>
    <w:rsid w:val="00436E35"/>
    <w:rsid w:val="00436E66"/>
    <w:rsid w:val="004373EB"/>
    <w:rsid w:val="0043780B"/>
    <w:rsid w:val="00437876"/>
    <w:rsid w:val="00440042"/>
    <w:rsid w:val="00440C78"/>
    <w:rsid w:val="004411BD"/>
    <w:rsid w:val="004411DF"/>
    <w:rsid w:val="00441300"/>
    <w:rsid w:val="004416E7"/>
    <w:rsid w:val="00441C1E"/>
    <w:rsid w:val="00441E34"/>
    <w:rsid w:val="004429BC"/>
    <w:rsid w:val="00442E62"/>
    <w:rsid w:val="00443995"/>
    <w:rsid w:val="00444D5D"/>
    <w:rsid w:val="0044530B"/>
    <w:rsid w:val="004453D7"/>
    <w:rsid w:val="0044560B"/>
    <w:rsid w:val="00445CE3"/>
    <w:rsid w:val="00446664"/>
    <w:rsid w:val="00446682"/>
    <w:rsid w:val="004469CA"/>
    <w:rsid w:val="00446A32"/>
    <w:rsid w:val="00446E15"/>
    <w:rsid w:val="00447134"/>
    <w:rsid w:val="0044721B"/>
    <w:rsid w:val="004476BA"/>
    <w:rsid w:val="00447805"/>
    <w:rsid w:val="00447D0A"/>
    <w:rsid w:val="00447DCF"/>
    <w:rsid w:val="00450733"/>
    <w:rsid w:val="00450981"/>
    <w:rsid w:val="00450AD6"/>
    <w:rsid w:val="004518FD"/>
    <w:rsid w:val="00452081"/>
    <w:rsid w:val="0045221E"/>
    <w:rsid w:val="00452535"/>
    <w:rsid w:val="0045267A"/>
    <w:rsid w:val="00452743"/>
    <w:rsid w:val="00452768"/>
    <w:rsid w:val="00452A6E"/>
    <w:rsid w:val="004532C5"/>
    <w:rsid w:val="00453652"/>
    <w:rsid w:val="00453AD7"/>
    <w:rsid w:val="00453FEF"/>
    <w:rsid w:val="004541BF"/>
    <w:rsid w:val="00454210"/>
    <w:rsid w:val="004547BF"/>
    <w:rsid w:val="00454897"/>
    <w:rsid w:val="00454B8B"/>
    <w:rsid w:val="004552FF"/>
    <w:rsid w:val="00455373"/>
    <w:rsid w:val="00455465"/>
    <w:rsid w:val="00455C00"/>
    <w:rsid w:val="00455C02"/>
    <w:rsid w:val="00455D42"/>
    <w:rsid w:val="00455D49"/>
    <w:rsid w:val="00455E88"/>
    <w:rsid w:val="0045666A"/>
    <w:rsid w:val="00456A26"/>
    <w:rsid w:val="00456F8B"/>
    <w:rsid w:val="004573A7"/>
    <w:rsid w:val="00460009"/>
    <w:rsid w:val="00460361"/>
    <w:rsid w:val="00460521"/>
    <w:rsid w:val="00460A0A"/>
    <w:rsid w:val="004611D5"/>
    <w:rsid w:val="00461220"/>
    <w:rsid w:val="004612A7"/>
    <w:rsid w:val="004614C9"/>
    <w:rsid w:val="0046271F"/>
    <w:rsid w:val="004629FD"/>
    <w:rsid w:val="00463589"/>
    <w:rsid w:val="00463747"/>
    <w:rsid w:val="00463787"/>
    <w:rsid w:val="0046391C"/>
    <w:rsid w:val="004639AA"/>
    <w:rsid w:val="00463B03"/>
    <w:rsid w:val="00463C50"/>
    <w:rsid w:val="0046588A"/>
    <w:rsid w:val="00465E3F"/>
    <w:rsid w:val="0046602B"/>
    <w:rsid w:val="00466174"/>
    <w:rsid w:val="004662B3"/>
    <w:rsid w:val="0046640A"/>
    <w:rsid w:val="00466FD6"/>
    <w:rsid w:val="0046790A"/>
    <w:rsid w:val="00467EC2"/>
    <w:rsid w:val="004710CB"/>
    <w:rsid w:val="0047136C"/>
    <w:rsid w:val="00471770"/>
    <w:rsid w:val="00471DBC"/>
    <w:rsid w:val="00472504"/>
    <w:rsid w:val="00472966"/>
    <w:rsid w:val="00472971"/>
    <w:rsid w:val="004748AD"/>
    <w:rsid w:val="004750B6"/>
    <w:rsid w:val="00475415"/>
    <w:rsid w:val="0047559A"/>
    <w:rsid w:val="00475640"/>
    <w:rsid w:val="00476661"/>
    <w:rsid w:val="00476CE2"/>
    <w:rsid w:val="00477132"/>
    <w:rsid w:val="004775D0"/>
    <w:rsid w:val="004776B7"/>
    <w:rsid w:val="00480910"/>
    <w:rsid w:val="00480A6C"/>
    <w:rsid w:val="00480D7F"/>
    <w:rsid w:val="0048191B"/>
    <w:rsid w:val="00481DC8"/>
    <w:rsid w:val="00481E4B"/>
    <w:rsid w:val="00482463"/>
    <w:rsid w:val="00482B2E"/>
    <w:rsid w:val="00482D98"/>
    <w:rsid w:val="00482DDD"/>
    <w:rsid w:val="00483322"/>
    <w:rsid w:val="00483355"/>
    <w:rsid w:val="004836BD"/>
    <w:rsid w:val="00483B1D"/>
    <w:rsid w:val="00483B2B"/>
    <w:rsid w:val="00483DA9"/>
    <w:rsid w:val="00484056"/>
    <w:rsid w:val="004845D4"/>
    <w:rsid w:val="00485D51"/>
    <w:rsid w:val="00486189"/>
    <w:rsid w:val="004866C8"/>
    <w:rsid w:val="00486B46"/>
    <w:rsid w:val="00490682"/>
    <w:rsid w:val="00490F9D"/>
    <w:rsid w:val="00491157"/>
    <w:rsid w:val="00491224"/>
    <w:rsid w:val="004912A7"/>
    <w:rsid w:val="004912F5"/>
    <w:rsid w:val="00491871"/>
    <w:rsid w:val="00493084"/>
    <w:rsid w:val="0049310A"/>
    <w:rsid w:val="00493245"/>
    <w:rsid w:val="004932C8"/>
    <w:rsid w:val="004939C7"/>
    <w:rsid w:val="00493B62"/>
    <w:rsid w:val="00493EB8"/>
    <w:rsid w:val="0049424A"/>
    <w:rsid w:val="004943B6"/>
    <w:rsid w:val="00494437"/>
    <w:rsid w:val="00494555"/>
    <w:rsid w:val="00495C91"/>
    <w:rsid w:val="00495D2D"/>
    <w:rsid w:val="0049665D"/>
    <w:rsid w:val="00497A1C"/>
    <w:rsid w:val="004A0CBC"/>
    <w:rsid w:val="004A0D8A"/>
    <w:rsid w:val="004A11A8"/>
    <w:rsid w:val="004A1C6B"/>
    <w:rsid w:val="004A219C"/>
    <w:rsid w:val="004A21FA"/>
    <w:rsid w:val="004A2395"/>
    <w:rsid w:val="004A2891"/>
    <w:rsid w:val="004A28D3"/>
    <w:rsid w:val="004A28FF"/>
    <w:rsid w:val="004A328A"/>
    <w:rsid w:val="004A3A89"/>
    <w:rsid w:val="004A3E38"/>
    <w:rsid w:val="004A412D"/>
    <w:rsid w:val="004A4B80"/>
    <w:rsid w:val="004A5E6C"/>
    <w:rsid w:val="004A6373"/>
    <w:rsid w:val="004A6816"/>
    <w:rsid w:val="004A6D5F"/>
    <w:rsid w:val="004A6E11"/>
    <w:rsid w:val="004A73EA"/>
    <w:rsid w:val="004B0683"/>
    <w:rsid w:val="004B0C12"/>
    <w:rsid w:val="004B0EF8"/>
    <w:rsid w:val="004B0FF5"/>
    <w:rsid w:val="004B1490"/>
    <w:rsid w:val="004B1791"/>
    <w:rsid w:val="004B1996"/>
    <w:rsid w:val="004B1EA9"/>
    <w:rsid w:val="004B2337"/>
    <w:rsid w:val="004B3443"/>
    <w:rsid w:val="004B37D4"/>
    <w:rsid w:val="004B416B"/>
    <w:rsid w:val="004B4443"/>
    <w:rsid w:val="004B5239"/>
    <w:rsid w:val="004B53C4"/>
    <w:rsid w:val="004B5702"/>
    <w:rsid w:val="004B620F"/>
    <w:rsid w:val="004B68A7"/>
    <w:rsid w:val="004B68FC"/>
    <w:rsid w:val="004B6CBF"/>
    <w:rsid w:val="004B6D77"/>
    <w:rsid w:val="004B6F2A"/>
    <w:rsid w:val="004B7920"/>
    <w:rsid w:val="004C02A1"/>
    <w:rsid w:val="004C03FC"/>
    <w:rsid w:val="004C0902"/>
    <w:rsid w:val="004C146C"/>
    <w:rsid w:val="004C1498"/>
    <w:rsid w:val="004C19A8"/>
    <w:rsid w:val="004C1F78"/>
    <w:rsid w:val="004C2547"/>
    <w:rsid w:val="004C2575"/>
    <w:rsid w:val="004C2666"/>
    <w:rsid w:val="004C37E8"/>
    <w:rsid w:val="004C384B"/>
    <w:rsid w:val="004C38AA"/>
    <w:rsid w:val="004C39EE"/>
    <w:rsid w:val="004C3D9B"/>
    <w:rsid w:val="004C3EE4"/>
    <w:rsid w:val="004C5442"/>
    <w:rsid w:val="004C59C4"/>
    <w:rsid w:val="004C627F"/>
    <w:rsid w:val="004C6469"/>
    <w:rsid w:val="004C6D26"/>
    <w:rsid w:val="004C6EDD"/>
    <w:rsid w:val="004C7472"/>
    <w:rsid w:val="004C7652"/>
    <w:rsid w:val="004C7AA6"/>
    <w:rsid w:val="004D0B7E"/>
    <w:rsid w:val="004D0D93"/>
    <w:rsid w:val="004D0F0E"/>
    <w:rsid w:val="004D0F46"/>
    <w:rsid w:val="004D1134"/>
    <w:rsid w:val="004D17C6"/>
    <w:rsid w:val="004D2C4E"/>
    <w:rsid w:val="004D30BD"/>
    <w:rsid w:val="004D4E3B"/>
    <w:rsid w:val="004D51DA"/>
    <w:rsid w:val="004D534A"/>
    <w:rsid w:val="004D58EA"/>
    <w:rsid w:val="004D5EA2"/>
    <w:rsid w:val="004D65F7"/>
    <w:rsid w:val="004D6B5B"/>
    <w:rsid w:val="004D7097"/>
    <w:rsid w:val="004D70D7"/>
    <w:rsid w:val="004D70FE"/>
    <w:rsid w:val="004D7D41"/>
    <w:rsid w:val="004D7DB1"/>
    <w:rsid w:val="004E081B"/>
    <w:rsid w:val="004E13D3"/>
    <w:rsid w:val="004E1614"/>
    <w:rsid w:val="004E185B"/>
    <w:rsid w:val="004E1C37"/>
    <w:rsid w:val="004E1DF6"/>
    <w:rsid w:val="004E2232"/>
    <w:rsid w:val="004E2287"/>
    <w:rsid w:val="004E2545"/>
    <w:rsid w:val="004E25A3"/>
    <w:rsid w:val="004E2E3B"/>
    <w:rsid w:val="004E33BB"/>
    <w:rsid w:val="004E3555"/>
    <w:rsid w:val="004E3987"/>
    <w:rsid w:val="004E3E2A"/>
    <w:rsid w:val="004E4658"/>
    <w:rsid w:val="004E4EF5"/>
    <w:rsid w:val="004E5C1D"/>
    <w:rsid w:val="004E5E4A"/>
    <w:rsid w:val="004E6118"/>
    <w:rsid w:val="004E6B81"/>
    <w:rsid w:val="004E7E5E"/>
    <w:rsid w:val="004F09E0"/>
    <w:rsid w:val="004F0AC1"/>
    <w:rsid w:val="004F1862"/>
    <w:rsid w:val="004F19A6"/>
    <w:rsid w:val="004F1DC0"/>
    <w:rsid w:val="004F1E05"/>
    <w:rsid w:val="004F211A"/>
    <w:rsid w:val="004F27F0"/>
    <w:rsid w:val="004F2C59"/>
    <w:rsid w:val="004F2D2D"/>
    <w:rsid w:val="004F2F81"/>
    <w:rsid w:val="004F465E"/>
    <w:rsid w:val="004F4CBC"/>
    <w:rsid w:val="004F5313"/>
    <w:rsid w:val="004F5771"/>
    <w:rsid w:val="004F5A63"/>
    <w:rsid w:val="004F5B13"/>
    <w:rsid w:val="004F5DF5"/>
    <w:rsid w:val="004F5DFA"/>
    <w:rsid w:val="004F5E6C"/>
    <w:rsid w:val="004F6025"/>
    <w:rsid w:val="004F66BA"/>
    <w:rsid w:val="004F6C98"/>
    <w:rsid w:val="004F6ED2"/>
    <w:rsid w:val="004F6F83"/>
    <w:rsid w:val="004F7075"/>
    <w:rsid w:val="004F75FF"/>
    <w:rsid w:val="004F7C72"/>
    <w:rsid w:val="004F7CC5"/>
    <w:rsid w:val="004F7D87"/>
    <w:rsid w:val="004F7F79"/>
    <w:rsid w:val="004F7FE8"/>
    <w:rsid w:val="0050045C"/>
    <w:rsid w:val="00500C4E"/>
    <w:rsid w:val="00500D24"/>
    <w:rsid w:val="00500DE2"/>
    <w:rsid w:val="00501225"/>
    <w:rsid w:val="0050136B"/>
    <w:rsid w:val="005018F2"/>
    <w:rsid w:val="0050195A"/>
    <w:rsid w:val="00501AAB"/>
    <w:rsid w:val="005025CD"/>
    <w:rsid w:val="00502CFB"/>
    <w:rsid w:val="00502EFC"/>
    <w:rsid w:val="0050366B"/>
    <w:rsid w:val="005036C8"/>
    <w:rsid w:val="00503799"/>
    <w:rsid w:val="00503FA3"/>
    <w:rsid w:val="00504497"/>
    <w:rsid w:val="00504E50"/>
    <w:rsid w:val="005053B7"/>
    <w:rsid w:val="0050565B"/>
    <w:rsid w:val="00505B16"/>
    <w:rsid w:val="0050603D"/>
    <w:rsid w:val="005061EC"/>
    <w:rsid w:val="00506862"/>
    <w:rsid w:val="0050751F"/>
    <w:rsid w:val="00507BED"/>
    <w:rsid w:val="00510058"/>
    <w:rsid w:val="0051043C"/>
    <w:rsid w:val="00510B53"/>
    <w:rsid w:val="00510CC6"/>
    <w:rsid w:val="00510E8F"/>
    <w:rsid w:val="00511263"/>
    <w:rsid w:val="00511E5A"/>
    <w:rsid w:val="00512782"/>
    <w:rsid w:val="0051367A"/>
    <w:rsid w:val="005139FD"/>
    <w:rsid w:val="0051420C"/>
    <w:rsid w:val="00514570"/>
    <w:rsid w:val="00514593"/>
    <w:rsid w:val="00515629"/>
    <w:rsid w:val="00515828"/>
    <w:rsid w:val="00516901"/>
    <w:rsid w:val="00516957"/>
    <w:rsid w:val="0051742E"/>
    <w:rsid w:val="0051769B"/>
    <w:rsid w:val="0051797A"/>
    <w:rsid w:val="00517B03"/>
    <w:rsid w:val="00517FB4"/>
    <w:rsid w:val="005205A3"/>
    <w:rsid w:val="00520F8D"/>
    <w:rsid w:val="00521010"/>
    <w:rsid w:val="005210BE"/>
    <w:rsid w:val="005215D6"/>
    <w:rsid w:val="00521C50"/>
    <w:rsid w:val="00521FE8"/>
    <w:rsid w:val="00522172"/>
    <w:rsid w:val="00522680"/>
    <w:rsid w:val="00523030"/>
    <w:rsid w:val="00523111"/>
    <w:rsid w:val="00523400"/>
    <w:rsid w:val="00523707"/>
    <w:rsid w:val="00523853"/>
    <w:rsid w:val="005244EB"/>
    <w:rsid w:val="00525C16"/>
    <w:rsid w:val="00525CA6"/>
    <w:rsid w:val="00525D3C"/>
    <w:rsid w:val="005260E2"/>
    <w:rsid w:val="00526238"/>
    <w:rsid w:val="005266A9"/>
    <w:rsid w:val="005266F5"/>
    <w:rsid w:val="005268C8"/>
    <w:rsid w:val="00526A95"/>
    <w:rsid w:val="00531200"/>
    <w:rsid w:val="00531352"/>
    <w:rsid w:val="00531F84"/>
    <w:rsid w:val="00532289"/>
    <w:rsid w:val="00532316"/>
    <w:rsid w:val="005326F1"/>
    <w:rsid w:val="0053281E"/>
    <w:rsid w:val="00532EE5"/>
    <w:rsid w:val="00533025"/>
    <w:rsid w:val="00533DFB"/>
    <w:rsid w:val="005350EA"/>
    <w:rsid w:val="005354F6"/>
    <w:rsid w:val="00536151"/>
    <w:rsid w:val="00536FD8"/>
    <w:rsid w:val="005400A9"/>
    <w:rsid w:val="005404D0"/>
    <w:rsid w:val="00540C71"/>
    <w:rsid w:val="00541461"/>
    <w:rsid w:val="005422E2"/>
    <w:rsid w:val="005422ED"/>
    <w:rsid w:val="0054313F"/>
    <w:rsid w:val="005434C8"/>
    <w:rsid w:val="005441A0"/>
    <w:rsid w:val="00544E06"/>
    <w:rsid w:val="0054533E"/>
    <w:rsid w:val="00545DB6"/>
    <w:rsid w:val="00545E65"/>
    <w:rsid w:val="00545F1A"/>
    <w:rsid w:val="00546334"/>
    <w:rsid w:val="00546A8D"/>
    <w:rsid w:val="00546B1D"/>
    <w:rsid w:val="00546BAE"/>
    <w:rsid w:val="00546C3C"/>
    <w:rsid w:val="00546F77"/>
    <w:rsid w:val="005476F3"/>
    <w:rsid w:val="0054776F"/>
    <w:rsid w:val="00550696"/>
    <w:rsid w:val="005506A7"/>
    <w:rsid w:val="00550B88"/>
    <w:rsid w:val="0055171C"/>
    <w:rsid w:val="00551B5A"/>
    <w:rsid w:val="00551D80"/>
    <w:rsid w:val="005522C9"/>
    <w:rsid w:val="0055349E"/>
    <w:rsid w:val="005535B8"/>
    <w:rsid w:val="00553FDB"/>
    <w:rsid w:val="0055409C"/>
    <w:rsid w:val="005555E7"/>
    <w:rsid w:val="00555C3F"/>
    <w:rsid w:val="00555E98"/>
    <w:rsid w:val="00557871"/>
    <w:rsid w:val="00557C03"/>
    <w:rsid w:val="005614D2"/>
    <w:rsid w:val="00561707"/>
    <w:rsid w:val="005624C6"/>
    <w:rsid w:val="00562B7D"/>
    <w:rsid w:val="00563491"/>
    <w:rsid w:val="0056496D"/>
    <w:rsid w:val="00565005"/>
    <w:rsid w:val="00566315"/>
    <w:rsid w:val="005668C2"/>
    <w:rsid w:val="00566ABA"/>
    <w:rsid w:val="005679A8"/>
    <w:rsid w:val="00567D8B"/>
    <w:rsid w:val="00570344"/>
    <w:rsid w:val="005705AB"/>
    <w:rsid w:val="0057065B"/>
    <w:rsid w:val="00570890"/>
    <w:rsid w:val="0057127B"/>
    <w:rsid w:val="005713DD"/>
    <w:rsid w:val="005715B9"/>
    <w:rsid w:val="005715CB"/>
    <w:rsid w:val="00571670"/>
    <w:rsid w:val="00571F1D"/>
    <w:rsid w:val="0057287C"/>
    <w:rsid w:val="005729B9"/>
    <w:rsid w:val="0057303B"/>
    <w:rsid w:val="0057304A"/>
    <w:rsid w:val="00573791"/>
    <w:rsid w:val="005746B5"/>
    <w:rsid w:val="0057476B"/>
    <w:rsid w:val="00574A6D"/>
    <w:rsid w:val="00574AEC"/>
    <w:rsid w:val="00574BF8"/>
    <w:rsid w:val="00574EEB"/>
    <w:rsid w:val="005752BA"/>
    <w:rsid w:val="005755D8"/>
    <w:rsid w:val="0057624E"/>
    <w:rsid w:val="00576EB0"/>
    <w:rsid w:val="00577026"/>
    <w:rsid w:val="0057778F"/>
    <w:rsid w:val="00577E09"/>
    <w:rsid w:val="0058042E"/>
    <w:rsid w:val="00581ADF"/>
    <w:rsid w:val="00581B4A"/>
    <w:rsid w:val="00582453"/>
    <w:rsid w:val="00582FB3"/>
    <w:rsid w:val="0058326A"/>
    <w:rsid w:val="0058379A"/>
    <w:rsid w:val="005839B0"/>
    <w:rsid w:val="00583BF5"/>
    <w:rsid w:val="00583D2C"/>
    <w:rsid w:val="005840A7"/>
    <w:rsid w:val="0058455E"/>
    <w:rsid w:val="005846C8"/>
    <w:rsid w:val="005849DA"/>
    <w:rsid w:val="00584C40"/>
    <w:rsid w:val="005851C6"/>
    <w:rsid w:val="0058631D"/>
    <w:rsid w:val="00586438"/>
    <w:rsid w:val="00586A90"/>
    <w:rsid w:val="00586DEB"/>
    <w:rsid w:val="0058703D"/>
    <w:rsid w:val="00587318"/>
    <w:rsid w:val="00587818"/>
    <w:rsid w:val="00587AF5"/>
    <w:rsid w:val="005900A5"/>
    <w:rsid w:val="00590353"/>
    <w:rsid w:val="00590ACC"/>
    <w:rsid w:val="00590C86"/>
    <w:rsid w:val="005911E8"/>
    <w:rsid w:val="005925D2"/>
    <w:rsid w:val="005935FF"/>
    <w:rsid w:val="005938FF"/>
    <w:rsid w:val="0059438D"/>
    <w:rsid w:val="005947F6"/>
    <w:rsid w:val="00594B66"/>
    <w:rsid w:val="005950D6"/>
    <w:rsid w:val="00595A8C"/>
    <w:rsid w:val="00595C11"/>
    <w:rsid w:val="00596452"/>
    <w:rsid w:val="00596C5E"/>
    <w:rsid w:val="00596C66"/>
    <w:rsid w:val="00596ED7"/>
    <w:rsid w:val="005973A8"/>
    <w:rsid w:val="00597833"/>
    <w:rsid w:val="005A0056"/>
    <w:rsid w:val="005A062D"/>
    <w:rsid w:val="005A071A"/>
    <w:rsid w:val="005A10B6"/>
    <w:rsid w:val="005A1242"/>
    <w:rsid w:val="005A1D0B"/>
    <w:rsid w:val="005A242B"/>
    <w:rsid w:val="005A2816"/>
    <w:rsid w:val="005A2B4D"/>
    <w:rsid w:val="005A303E"/>
    <w:rsid w:val="005A3809"/>
    <w:rsid w:val="005A44CB"/>
    <w:rsid w:val="005A48D0"/>
    <w:rsid w:val="005A48E7"/>
    <w:rsid w:val="005A5E66"/>
    <w:rsid w:val="005A6C4B"/>
    <w:rsid w:val="005A72CF"/>
    <w:rsid w:val="005A76C8"/>
    <w:rsid w:val="005A7723"/>
    <w:rsid w:val="005A7DA2"/>
    <w:rsid w:val="005B088B"/>
    <w:rsid w:val="005B1C68"/>
    <w:rsid w:val="005B20DD"/>
    <w:rsid w:val="005B2162"/>
    <w:rsid w:val="005B29AB"/>
    <w:rsid w:val="005B2BBE"/>
    <w:rsid w:val="005B3541"/>
    <w:rsid w:val="005B3D45"/>
    <w:rsid w:val="005B4457"/>
    <w:rsid w:val="005B451A"/>
    <w:rsid w:val="005B4C68"/>
    <w:rsid w:val="005B5B49"/>
    <w:rsid w:val="005B5DE5"/>
    <w:rsid w:val="005B67E8"/>
    <w:rsid w:val="005B6C92"/>
    <w:rsid w:val="005B734C"/>
    <w:rsid w:val="005B73CC"/>
    <w:rsid w:val="005B7BB5"/>
    <w:rsid w:val="005C0897"/>
    <w:rsid w:val="005C08BA"/>
    <w:rsid w:val="005C094A"/>
    <w:rsid w:val="005C0A4A"/>
    <w:rsid w:val="005C0F62"/>
    <w:rsid w:val="005C126F"/>
    <w:rsid w:val="005C12F1"/>
    <w:rsid w:val="005C13EA"/>
    <w:rsid w:val="005C1611"/>
    <w:rsid w:val="005C1EE1"/>
    <w:rsid w:val="005C2739"/>
    <w:rsid w:val="005C2904"/>
    <w:rsid w:val="005C33AC"/>
    <w:rsid w:val="005C3466"/>
    <w:rsid w:val="005C3A89"/>
    <w:rsid w:val="005C3B59"/>
    <w:rsid w:val="005C3DC9"/>
    <w:rsid w:val="005C40E4"/>
    <w:rsid w:val="005C5E35"/>
    <w:rsid w:val="005C6525"/>
    <w:rsid w:val="005C6CA4"/>
    <w:rsid w:val="005C6E2A"/>
    <w:rsid w:val="005C71E4"/>
    <w:rsid w:val="005C7C59"/>
    <w:rsid w:val="005D0133"/>
    <w:rsid w:val="005D07E9"/>
    <w:rsid w:val="005D0EDE"/>
    <w:rsid w:val="005D1157"/>
    <w:rsid w:val="005D183B"/>
    <w:rsid w:val="005D1F21"/>
    <w:rsid w:val="005D1FAC"/>
    <w:rsid w:val="005D2F4A"/>
    <w:rsid w:val="005D3475"/>
    <w:rsid w:val="005D401E"/>
    <w:rsid w:val="005D448F"/>
    <w:rsid w:val="005D4606"/>
    <w:rsid w:val="005D51A2"/>
    <w:rsid w:val="005D5415"/>
    <w:rsid w:val="005D70F0"/>
    <w:rsid w:val="005E1A22"/>
    <w:rsid w:val="005E1E91"/>
    <w:rsid w:val="005E2297"/>
    <w:rsid w:val="005E22E6"/>
    <w:rsid w:val="005E25EC"/>
    <w:rsid w:val="005E268D"/>
    <w:rsid w:val="005E2CC2"/>
    <w:rsid w:val="005E2CD7"/>
    <w:rsid w:val="005E3EBC"/>
    <w:rsid w:val="005E4F6B"/>
    <w:rsid w:val="005E531A"/>
    <w:rsid w:val="005E62DA"/>
    <w:rsid w:val="005E636B"/>
    <w:rsid w:val="005E6886"/>
    <w:rsid w:val="005E714D"/>
    <w:rsid w:val="005E742B"/>
    <w:rsid w:val="005F0199"/>
    <w:rsid w:val="005F0A55"/>
    <w:rsid w:val="005F0FE5"/>
    <w:rsid w:val="005F1148"/>
    <w:rsid w:val="005F11E3"/>
    <w:rsid w:val="005F1256"/>
    <w:rsid w:val="005F161A"/>
    <w:rsid w:val="005F2B8F"/>
    <w:rsid w:val="005F2C92"/>
    <w:rsid w:val="005F2DE0"/>
    <w:rsid w:val="005F2EC1"/>
    <w:rsid w:val="005F35F3"/>
    <w:rsid w:val="005F607B"/>
    <w:rsid w:val="005F6424"/>
    <w:rsid w:val="005F65F3"/>
    <w:rsid w:val="005F6973"/>
    <w:rsid w:val="005F7320"/>
    <w:rsid w:val="005F742A"/>
    <w:rsid w:val="005F74C9"/>
    <w:rsid w:val="005F76FD"/>
    <w:rsid w:val="005F7ABC"/>
    <w:rsid w:val="005F7BC3"/>
    <w:rsid w:val="005F7DA1"/>
    <w:rsid w:val="00600014"/>
    <w:rsid w:val="006004F2"/>
    <w:rsid w:val="0060080C"/>
    <w:rsid w:val="006008D1"/>
    <w:rsid w:val="00600A21"/>
    <w:rsid w:val="0060106B"/>
    <w:rsid w:val="00601569"/>
    <w:rsid w:val="00601B1E"/>
    <w:rsid w:val="0060226F"/>
    <w:rsid w:val="00603070"/>
    <w:rsid w:val="006034D6"/>
    <w:rsid w:val="006034FA"/>
    <w:rsid w:val="006037D4"/>
    <w:rsid w:val="00603B6F"/>
    <w:rsid w:val="00603F69"/>
    <w:rsid w:val="00604BAB"/>
    <w:rsid w:val="0060557E"/>
    <w:rsid w:val="00605B44"/>
    <w:rsid w:val="00605D90"/>
    <w:rsid w:val="00607243"/>
    <w:rsid w:val="00607455"/>
    <w:rsid w:val="00607EBE"/>
    <w:rsid w:val="00610111"/>
    <w:rsid w:val="006103C4"/>
    <w:rsid w:val="00610468"/>
    <w:rsid w:val="00610E88"/>
    <w:rsid w:val="00610FF4"/>
    <w:rsid w:val="0061117B"/>
    <w:rsid w:val="00611254"/>
    <w:rsid w:val="00611414"/>
    <w:rsid w:val="00612259"/>
    <w:rsid w:val="00612B3B"/>
    <w:rsid w:val="00613311"/>
    <w:rsid w:val="00613515"/>
    <w:rsid w:val="00613F35"/>
    <w:rsid w:val="00614B04"/>
    <w:rsid w:val="00615B04"/>
    <w:rsid w:val="00616678"/>
    <w:rsid w:val="0061689D"/>
    <w:rsid w:val="00616982"/>
    <w:rsid w:val="0061757A"/>
    <w:rsid w:val="0061760D"/>
    <w:rsid w:val="00617738"/>
    <w:rsid w:val="00617A08"/>
    <w:rsid w:val="00620DE9"/>
    <w:rsid w:val="00621737"/>
    <w:rsid w:val="006219C7"/>
    <w:rsid w:val="00621CBD"/>
    <w:rsid w:val="00622590"/>
    <w:rsid w:val="0062300D"/>
    <w:rsid w:val="00623023"/>
    <w:rsid w:val="006245E2"/>
    <w:rsid w:val="00624682"/>
    <w:rsid w:val="0062503B"/>
    <w:rsid w:val="00626405"/>
    <w:rsid w:val="006264AD"/>
    <w:rsid w:val="00626E64"/>
    <w:rsid w:val="00627213"/>
    <w:rsid w:val="00627390"/>
    <w:rsid w:val="00630289"/>
    <w:rsid w:val="00630307"/>
    <w:rsid w:val="006304F8"/>
    <w:rsid w:val="00630A89"/>
    <w:rsid w:val="0063111A"/>
    <w:rsid w:val="00631F62"/>
    <w:rsid w:val="00632378"/>
    <w:rsid w:val="00632430"/>
    <w:rsid w:val="00632DB1"/>
    <w:rsid w:val="00632DBC"/>
    <w:rsid w:val="006334A2"/>
    <w:rsid w:val="006334A7"/>
    <w:rsid w:val="00633E69"/>
    <w:rsid w:val="006341E6"/>
    <w:rsid w:val="006342F8"/>
    <w:rsid w:val="0063478B"/>
    <w:rsid w:val="00634A86"/>
    <w:rsid w:val="006356D7"/>
    <w:rsid w:val="00635CEE"/>
    <w:rsid w:val="00635F5F"/>
    <w:rsid w:val="0063619A"/>
    <w:rsid w:val="00636588"/>
    <w:rsid w:val="00636932"/>
    <w:rsid w:val="00636EE5"/>
    <w:rsid w:val="006370A8"/>
    <w:rsid w:val="00637426"/>
    <w:rsid w:val="0063781E"/>
    <w:rsid w:val="00640592"/>
    <w:rsid w:val="006406AF"/>
    <w:rsid w:val="00640E46"/>
    <w:rsid w:val="006418E0"/>
    <w:rsid w:val="00642521"/>
    <w:rsid w:val="00642B13"/>
    <w:rsid w:val="00642EF7"/>
    <w:rsid w:val="00643753"/>
    <w:rsid w:val="006438CA"/>
    <w:rsid w:val="00643F02"/>
    <w:rsid w:val="0064446C"/>
    <w:rsid w:val="00644526"/>
    <w:rsid w:val="00644AB5"/>
    <w:rsid w:val="00644EB2"/>
    <w:rsid w:val="00645585"/>
    <w:rsid w:val="00646304"/>
    <w:rsid w:val="00647EEA"/>
    <w:rsid w:val="00647F28"/>
    <w:rsid w:val="0065000E"/>
    <w:rsid w:val="00650628"/>
    <w:rsid w:val="0065179A"/>
    <w:rsid w:val="006519A2"/>
    <w:rsid w:val="00651AA9"/>
    <w:rsid w:val="00652284"/>
    <w:rsid w:val="00652476"/>
    <w:rsid w:val="00652AC7"/>
    <w:rsid w:val="00653690"/>
    <w:rsid w:val="006536AE"/>
    <w:rsid w:val="00653D4C"/>
    <w:rsid w:val="00654244"/>
    <w:rsid w:val="006549B3"/>
    <w:rsid w:val="006552DD"/>
    <w:rsid w:val="00656283"/>
    <w:rsid w:val="00656891"/>
    <w:rsid w:val="00656B25"/>
    <w:rsid w:val="00657C70"/>
    <w:rsid w:val="0066062F"/>
    <w:rsid w:val="00660DD6"/>
    <w:rsid w:val="00660E9E"/>
    <w:rsid w:val="00662210"/>
    <w:rsid w:val="00663053"/>
    <w:rsid w:val="006635F3"/>
    <w:rsid w:val="006641C1"/>
    <w:rsid w:val="006641C9"/>
    <w:rsid w:val="006646A7"/>
    <w:rsid w:val="00666223"/>
    <w:rsid w:val="006667CE"/>
    <w:rsid w:val="00666BED"/>
    <w:rsid w:val="0066761C"/>
    <w:rsid w:val="00667846"/>
    <w:rsid w:val="006679C9"/>
    <w:rsid w:val="00667A95"/>
    <w:rsid w:val="00670DAA"/>
    <w:rsid w:val="00670ECC"/>
    <w:rsid w:val="0067165B"/>
    <w:rsid w:val="006716FC"/>
    <w:rsid w:val="00671BDE"/>
    <w:rsid w:val="0067233B"/>
    <w:rsid w:val="0067240E"/>
    <w:rsid w:val="00672720"/>
    <w:rsid w:val="006740E1"/>
    <w:rsid w:val="00674161"/>
    <w:rsid w:val="00674A29"/>
    <w:rsid w:val="006754FB"/>
    <w:rsid w:val="006758EA"/>
    <w:rsid w:val="00675D96"/>
    <w:rsid w:val="006763EF"/>
    <w:rsid w:val="006774D7"/>
    <w:rsid w:val="0067786D"/>
    <w:rsid w:val="00677DDF"/>
    <w:rsid w:val="00680804"/>
    <w:rsid w:val="0068138D"/>
    <w:rsid w:val="006815DC"/>
    <w:rsid w:val="00681843"/>
    <w:rsid w:val="006818EC"/>
    <w:rsid w:val="00681AEC"/>
    <w:rsid w:val="00681E10"/>
    <w:rsid w:val="006828A5"/>
    <w:rsid w:val="0068293F"/>
    <w:rsid w:val="00683367"/>
    <w:rsid w:val="00684834"/>
    <w:rsid w:val="006851E4"/>
    <w:rsid w:val="0068533D"/>
    <w:rsid w:val="00685860"/>
    <w:rsid w:val="006860C5"/>
    <w:rsid w:val="00686257"/>
    <w:rsid w:val="006868CC"/>
    <w:rsid w:val="006873C0"/>
    <w:rsid w:val="00690674"/>
    <w:rsid w:val="0069094E"/>
    <w:rsid w:val="00690C47"/>
    <w:rsid w:val="00690F26"/>
    <w:rsid w:val="006910FB"/>
    <w:rsid w:val="00691455"/>
    <w:rsid w:val="006920F2"/>
    <w:rsid w:val="0069379A"/>
    <w:rsid w:val="00693CF0"/>
    <w:rsid w:val="00693DB3"/>
    <w:rsid w:val="00693DDD"/>
    <w:rsid w:val="00694148"/>
    <w:rsid w:val="00694908"/>
    <w:rsid w:val="00694CA3"/>
    <w:rsid w:val="00694E11"/>
    <w:rsid w:val="00694FEC"/>
    <w:rsid w:val="00695555"/>
    <w:rsid w:val="00695DB1"/>
    <w:rsid w:val="00696015"/>
    <w:rsid w:val="006961A7"/>
    <w:rsid w:val="00696B8B"/>
    <w:rsid w:val="00696EA8"/>
    <w:rsid w:val="00697146"/>
    <w:rsid w:val="00697314"/>
    <w:rsid w:val="006A033D"/>
    <w:rsid w:val="006A0AFD"/>
    <w:rsid w:val="006A0BB9"/>
    <w:rsid w:val="006A0FE8"/>
    <w:rsid w:val="006A1091"/>
    <w:rsid w:val="006A148C"/>
    <w:rsid w:val="006A1585"/>
    <w:rsid w:val="006A1AAA"/>
    <w:rsid w:val="006A1C9E"/>
    <w:rsid w:val="006A1CD6"/>
    <w:rsid w:val="006A1E3F"/>
    <w:rsid w:val="006A33EC"/>
    <w:rsid w:val="006A34C9"/>
    <w:rsid w:val="006A34CA"/>
    <w:rsid w:val="006A39AE"/>
    <w:rsid w:val="006A3A24"/>
    <w:rsid w:val="006A3B23"/>
    <w:rsid w:val="006A4344"/>
    <w:rsid w:val="006A43E6"/>
    <w:rsid w:val="006A44A0"/>
    <w:rsid w:val="006A478F"/>
    <w:rsid w:val="006A4C90"/>
    <w:rsid w:val="006A5CD4"/>
    <w:rsid w:val="006A5D77"/>
    <w:rsid w:val="006A62BE"/>
    <w:rsid w:val="006A7685"/>
    <w:rsid w:val="006A76B3"/>
    <w:rsid w:val="006A770D"/>
    <w:rsid w:val="006A7BA3"/>
    <w:rsid w:val="006A7F21"/>
    <w:rsid w:val="006B0546"/>
    <w:rsid w:val="006B0563"/>
    <w:rsid w:val="006B0DFB"/>
    <w:rsid w:val="006B1137"/>
    <w:rsid w:val="006B1622"/>
    <w:rsid w:val="006B1BFB"/>
    <w:rsid w:val="006B1E55"/>
    <w:rsid w:val="006B2034"/>
    <w:rsid w:val="006B23B0"/>
    <w:rsid w:val="006B260A"/>
    <w:rsid w:val="006B3C13"/>
    <w:rsid w:val="006B431B"/>
    <w:rsid w:val="006B4A8D"/>
    <w:rsid w:val="006B4A92"/>
    <w:rsid w:val="006B54FD"/>
    <w:rsid w:val="006B68CD"/>
    <w:rsid w:val="006B7110"/>
    <w:rsid w:val="006B7E35"/>
    <w:rsid w:val="006C043D"/>
    <w:rsid w:val="006C0457"/>
    <w:rsid w:val="006C0494"/>
    <w:rsid w:val="006C1612"/>
    <w:rsid w:val="006C1E43"/>
    <w:rsid w:val="006C21DF"/>
    <w:rsid w:val="006C25E5"/>
    <w:rsid w:val="006C25F0"/>
    <w:rsid w:val="006C2961"/>
    <w:rsid w:val="006C35C8"/>
    <w:rsid w:val="006C364A"/>
    <w:rsid w:val="006C3FF5"/>
    <w:rsid w:val="006C4AEC"/>
    <w:rsid w:val="006C528C"/>
    <w:rsid w:val="006C5AC6"/>
    <w:rsid w:val="006C6097"/>
    <w:rsid w:val="006C74B5"/>
    <w:rsid w:val="006D08BB"/>
    <w:rsid w:val="006D0EC3"/>
    <w:rsid w:val="006D1AA5"/>
    <w:rsid w:val="006D2168"/>
    <w:rsid w:val="006D2225"/>
    <w:rsid w:val="006D2343"/>
    <w:rsid w:val="006D2D33"/>
    <w:rsid w:val="006D38C8"/>
    <w:rsid w:val="006D3AE2"/>
    <w:rsid w:val="006D46C5"/>
    <w:rsid w:val="006D478A"/>
    <w:rsid w:val="006D4909"/>
    <w:rsid w:val="006D4B71"/>
    <w:rsid w:val="006D4CDF"/>
    <w:rsid w:val="006D54E6"/>
    <w:rsid w:val="006D5847"/>
    <w:rsid w:val="006D5898"/>
    <w:rsid w:val="006D65D4"/>
    <w:rsid w:val="006D6600"/>
    <w:rsid w:val="006D692E"/>
    <w:rsid w:val="006D7299"/>
    <w:rsid w:val="006D756C"/>
    <w:rsid w:val="006D76E3"/>
    <w:rsid w:val="006E0A82"/>
    <w:rsid w:val="006E15BA"/>
    <w:rsid w:val="006E166A"/>
    <w:rsid w:val="006E1CB6"/>
    <w:rsid w:val="006E29F7"/>
    <w:rsid w:val="006E2A07"/>
    <w:rsid w:val="006E2D1F"/>
    <w:rsid w:val="006E4874"/>
    <w:rsid w:val="006E4DFE"/>
    <w:rsid w:val="006E4E9D"/>
    <w:rsid w:val="006E52FF"/>
    <w:rsid w:val="006E5467"/>
    <w:rsid w:val="006E5831"/>
    <w:rsid w:val="006E616F"/>
    <w:rsid w:val="006E63E1"/>
    <w:rsid w:val="006E6E17"/>
    <w:rsid w:val="006E7073"/>
    <w:rsid w:val="006E7B14"/>
    <w:rsid w:val="006F01AB"/>
    <w:rsid w:val="006F01E0"/>
    <w:rsid w:val="006F0370"/>
    <w:rsid w:val="006F087A"/>
    <w:rsid w:val="006F0C0B"/>
    <w:rsid w:val="006F137B"/>
    <w:rsid w:val="006F17EF"/>
    <w:rsid w:val="006F1E7D"/>
    <w:rsid w:val="006F23D6"/>
    <w:rsid w:val="006F3CC6"/>
    <w:rsid w:val="006F3D11"/>
    <w:rsid w:val="006F3FC5"/>
    <w:rsid w:val="006F4AB2"/>
    <w:rsid w:val="006F51A1"/>
    <w:rsid w:val="006F599B"/>
    <w:rsid w:val="006F5BC6"/>
    <w:rsid w:val="006F60C9"/>
    <w:rsid w:val="006F639A"/>
    <w:rsid w:val="006F63A0"/>
    <w:rsid w:val="006F6401"/>
    <w:rsid w:val="006F6831"/>
    <w:rsid w:val="006F6B3F"/>
    <w:rsid w:val="006F7089"/>
    <w:rsid w:val="006F7094"/>
    <w:rsid w:val="006F70F7"/>
    <w:rsid w:val="006F738F"/>
    <w:rsid w:val="006F79E3"/>
    <w:rsid w:val="006F7C5D"/>
    <w:rsid w:val="007001F2"/>
    <w:rsid w:val="00700436"/>
    <w:rsid w:val="00700878"/>
    <w:rsid w:val="0070097B"/>
    <w:rsid w:val="0070143A"/>
    <w:rsid w:val="00701C31"/>
    <w:rsid w:val="00701E96"/>
    <w:rsid w:val="00702351"/>
    <w:rsid w:val="00702EA3"/>
    <w:rsid w:val="00703551"/>
    <w:rsid w:val="0070371E"/>
    <w:rsid w:val="00703947"/>
    <w:rsid w:val="00703E55"/>
    <w:rsid w:val="00704393"/>
    <w:rsid w:val="0070513C"/>
    <w:rsid w:val="00705352"/>
    <w:rsid w:val="00705C1F"/>
    <w:rsid w:val="00705E04"/>
    <w:rsid w:val="007067EB"/>
    <w:rsid w:val="00707258"/>
    <w:rsid w:val="007074BB"/>
    <w:rsid w:val="0070794B"/>
    <w:rsid w:val="00707AC9"/>
    <w:rsid w:val="00707F3A"/>
    <w:rsid w:val="0071039E"/>
    <w:rsid w:val="007108AB"/>
    <w:rsid w:val="00710FD5"/>
    <w:rsid w:val="00711064"/>
    <w:rsid w:val="00711B41"/>
    <w:rsid w:val="0071233B"/>
    <w:rsid w:val="007129D7"/>
    <w:rsid w:val="007139B3"/>
    <w:rsid w:val="00714437"/>
    <w:rsid w:val="007158BB"/>
    <w:rsid w:val="00715DE0"/>
    <w:rsid w:val="00715FB1"/>
    <w:rsid w:val="0071669B"/>
    <w:rsid w:val="00716D0B"/>
    <w:rsid w:val="007175C3"/>
    <w:rsid w:val="007201C1"/>
    <w:rsid w:val="00720F14"/>
    <w:rsid w:val="00720F62"/>
    <w:rsid w:val="00721DAD"/>
    <w:rsid w:val="00722601"/>
    <w:rsid w:val="00722EBE"/>
    <w:rsid w:val="00722FBF"/>
    <w:rsid w:val="0072324A"/>
    <w:rsid w:val="007236F2"/>
    <w:rsid w:val="007239A4"/>
    <w:rsid w:val="00723DFF"/>
    <w:rsid w:val="00723FB3"/>
    <w:rsid w:val="007248BB"/>
    <w:rsid w:val="007257DF"/>
    <w:rsid w:val="007267F5"/>
    <w:rsid w:val="0072680F"/>
    <w:rsid w:val="0072693F"/>
    <w:rsid w:val="0072715D"/>
    <w:rsid w:val="007272AE"/>
    <w:rsid w:val="007275F1"/>
    <w:rsid w:val="0073075D"/>
    <w:rsid w:val="007309CA"/>
    <w:rsid w:val="00730EE6"/>
    <w:rsid w:val="00731714"/>
    <w:rsid w:val="00731B53"/>
    <w:rsid w:val="00731B95"/>
    <w:rsid w:val="00732108"/>
    <w:rsid w:val="0073234F"/>
    <w:rsid w:val="007330AB"/>
    <w:rsid w:val="00733762"/>
    <w:rsid w:val="007347CA"/>
    <w:rsid w:val="00734C9D"/>
    <w:rsid w:val="00734E00"/>
    <w:rsid w:val="00735077"/>
    <w:rsid w:val="007350BA"/>
    <w:rsid w:val="007360CC"/>
    <w:rsid w:val="0073679E"/>
    <w:rsid w:val="00737E2F"/>
    <w:rsid w:val="00740622"/>
    <w:rsid w:val="00740758"/>
    <w:rsid w:val="00740845"/>
    <w:rsid w:val="00741075"/>
    <w:rsid w:val="007416C5"/>
    <w:rsid w:val="00741912"/>
    <w:rsid w:val="00741BE1"/>
    <w:rsid w:val="00741E94"/>
    <w:rsid w:val="007423B9"/>
    <w:rsid w:val="00742864"/>
    <w:rsid w:val="00742AAC"/>
    <w:rsid w:val="00742C72"/>
    <w:rsid w:val="007445F1"/>
    <w:rsid w:val="007449C1"/>
    <w:rsid w:val="00745281"/>
    <w:rsid w:val="0074530C"/>
    <w:rsid w:val="007459A1"/>
    <w:rsid w:val="00745BCD"/>
    <w:rsid w:val="00745E21"/>
    <w:rsid w:val="007466AC"/>
    <w:rsid w:val="00746E20"/>
    <w:rsid w:val="007470B8"/>
    <w:rsid w:val="0074761C"/>
    <w:rsid w:val="00747624"/>
    <w:rsid w:val="007476BF"/>
    <w:rsid w:val="0074799E"/>
    <w:rsid w:val="007502B0"/>
    <w:rsid w:val="00750689"/>
    <w:rsid w:val="00750954"/>
    <w:rsid w:val="00751545"/>
    <w:rsid w:val="00751EA2"/>
    <w:rsid w:val="00752586"/>
    <w:rsid w:val="00752614"/>
    <w:rsid w:val="00752AED"/>
    <w:rsid w:val="00753204"/>
    <w:rsid w:val="00753C86"/>
    <w:rsid w:val="00753D39"/>
    <w:rsid w:val="00753EF6"/>
    <w:rsid w:val="007548E8"/>
    <w:rsid w:val="0075610F"/>
    <w:rsid w:val="007564A5"/>
    <w:rsid w:val="007569E9"/>
    <w:rsid w:val="00756A23"/>
    <w:rsid w:val="00756DC8"/>
    <w:rsid w:val="00756F28"/>
    <w:rsid w:val="007570E0"/>
    <w:rsid w:val="007573CC"/>
    <w:rsid w:val="007573D7"/>
    <w:rsid w:val="0075761D"/>
    <w:rsid w:val="007579B0"/>
    <w:rsid w:val="007601DE"/>
    <w:rsid w:val="00761CFF"/>
    <w:rsid w:val="007622F8"/>
    <w:rsid w:val="0076248E"/>
    <w:rsid w:val="007624DB"/>
    <w:rsid w:val="00762CC1"/>
    <w:rsid w:val="007633C7"/>
    <w:rsid w:val="00763B3C"/>
    <w:rsid w:val="00763E75"/>
    <w:rsid w:val="0076425D"/>
    <w:rsid w:val="007643BF"/>
    <w:rsid w:val="0076557D"/>
    <w:rsid w:val="0076575E"/>
    <w:rsid w:val="00765AE0"/>
    <w:rsid w:val="00765B39"/>
    <w:rsid w:val="00765FD3"/>
    <w:rsid w:val="00767AA0"/>
    <w:rsid w:val="00767B3E"/>
    <w:rsid w:val="00767D97"/>
    <w:rsid w:val="0077035A"/>
    <w:rsid w:val="00771313"/>
    <w:rsid w:val="00771C6B"/>
    <w:rsid w:val="00771EFE"/>
    <w:rsid w:val="00772426"/>
    <w:rsid w:val="007724AC"/>
    <w:rsid w:val="007725EF"/>
    <w:rsid w:val="00772DF3"/>
    <w:rsid w:val="00773F01"/>
    <w:rsid w:val="007743A3"/>
    <w:rsid w:val="00774DE6"/>
    <w:rsid w:val="0077531C"/>
    <w:rsid w:val="007756CC"/>
    <w:rsid w:val="00775763"/>
    <w:rsid w:val="00775A26"/>
    <w:rsid w:val="007762FD"/>
    <w:rsid w:val="007763F8"/>
    <w:rsid w:val="007764CE"/>
    <w:rsid w:val="00776A31"/>
    <w:rsid w:val="00776FF5"/>
    <w:rsid w:val="007779B9"/>
    <w:rsid w:val="00780408"/>
    <w:rsid w:val="0078095D"/>
    <w:rsid w:val="0078166F"/>
    <w:rsid w:val="00781774"/>
    <w:rsid w:val="007819F6"/>
    <w:rsid w:val="00781BBB"/>
    <w:rsid w:val="00781FF4"/>
    <w:rsid w:val="00782241"/>
    <w:rsid w:val="0078230A"/>
    <w:rsid w:val="00782724"/>
    <w:rsid w:val="00782D27"/>
    <w:rsid w:val="00782FE8"/>
    <w:rsid w:val="007830DC"/>
    <w:rsid w:val="00784977"/>
    <w:rsid w:val="0078510B"/>
    <w:rsid w:val="00785311"/>
    <w:rsid w:val="00785496"/>
    <w:rsid w:val="00785E32"/>
    <w:rsid w:val="00786430"/>
    <w:rsid w:val="0078663A"/>
    <w:rsid w:val="0078673D"/>
    <w:rsid w:val="007868F4"/>
    <w:rsid w:val="00787A13"/>
    <w:rsid w:val="0079170D"/>
    <w:rsid w:val="00791CED"/>
    <w:rsid w:val="00791F7C"/>
    <w:rsid w:val="00791FC3"/>
    <w:rsid w:val="007925B5"/>
    <w:rsid w:val="00792747"/>
    <w:rsid w:val="00792888"/>
    <w:rsid w:val="007928C4"/>
    <w:rsid w:val="00792930"/>
    <w:rsid w:val="00793A23"/>
    <w:rsid w:val="00793CB2"/>
    <w:rsid w:val="00793E1F"/>
    <w:rsid w:val="00794137"/>
    <w:rsid w:val="007947AE"/>
    <w:rsid w:val="00794AF8"/>
    <w:rsid w:val="00794E7A"/>
    <w:rsid w:val="00795474"/>
    <w:rsid w:val="0079559B"/>
    <w:rsid w:val="00795B8A"/>
    <w:rsid w:val="0079624E"/>
    <w:rsid w:val="00796B07"/>
    <w:rsid w:val="00796C7D"/>
    <w:rsid w:val="00796F53"/>
    <w:rsid w:val="007971A8"/>
    <w:rsid w:val="00797326"/>
    <w:rsid w:val="007974AA"/>
    <w:rsid w:val="007974EA"/>
    <w:rsid w:val="007974F0"/>
    <w:rsid w:val="00797661"/>
    <w:rsid w:val="00797AF6"/>
    <w:rsid w:val="00797B39"/>
    <w:rsid w:val="007A0040"/>
    <w:rsid w:val="007A05CA"/>
    <w:rsid w:val="007A1093"/>
    <w:rsid w:val="007A11D0"/>
    <w:rsid w:val="007A13DE"/>
    <w:rsid w:val="007A1D30"/>
    <w:rsid w:val="007A22EF"/>
    <w:rsid w:val="007A2308"/>
    <w:rsid w:val="007A2F00"/>
    <w:rsid w:val="007A376D"/>
    <w:rsid w:val="007A413B"/>
    <w:rsid w:val="007A45FA"/>
    <w:rsid w:val="007A4B80"/>
    <w:rsid w:val="007A4C9F"/>
    <w:rsid w:val="007A582B"/>
    <w:rsid w:val="007A58BC"/>
    <w:rsid w:val="007A60C6"/>
    <w:rsid w:val="007A6201"/>
    <w:rsid w:val="007A6232"/>
    <w:rsid w:val="007A691C"/>
    <w:rsid w:val="007A6D85"/>
    <w:rsid w:val="007A6FBB"/>
    <w:rsid w:val="007A710C"/>
    <w:rsid w:val="007A733B"/>
    <w:rsid w:val="007A762C"/>
    <w:rsid w:val="007A77B5"/>
    <w:rsid w:val="007B050C"/>
    <w:rsid w:val="007B138F"/>
    <w:rsid w:val="007B2A30"/>
    <w:rsid w:val="007B3EC9"/>
    <w:rsid w:val="007B4A92"/>
    <w:rsid w:val="007B4E04"/>
    <w:rsid w:val="007B4ED3"/>
    <w:rsid w:val="007B52AA"/>
    <w:rsid w:val="007B5821"/>
    <w:rsid w:val="007B5D10"/>
    <w:rsid w:val="007B622E"/>
    <w:rsid w:val="007B6241"/>
    <w:rsid w:val="007B6310"/>
    <w:rsid w:val="007B6377"/>
    <w:rsid w:val="007B665F"/>
    <w:rsid w:val="007B6D5C"/>
    <w:rsid w:val="007B7171"/>
    <w:rsid w:val="007B77D8"/>
    <w:rsid w:val="007B7B26"/>
    <w:rsid w:val="007B7C70"/>
    <w:rsid w:val="007B7D07"/>
    <w:rsid w:val="007C0999"/>
    <w:rsid w:val="007C1112"/>
    <w:rsid w:val="007C1521"/>
    <w:rsid w:val="007C1A74"/>
    <w:rsid w:val="007C1CE5"/>
    <w:rsid w:val="007C1EEC"/>
    <w:rsid w:val="007C1FAD"/>
    <w:rsid w:val="007C285B"/>
    <w:rsid w:val="007C2920"/>
    <w:rsid w:val="007C29C7"/>
    <w:rsid w:val="007C2BD6"/>
    <w:rsid w:val="007C2D62"/>
    <w:rsid w:val="007C32DD"/>
    <w:rsid w:val="007C45D5"/>
    <w:rsid w:val="007C46D2"/>
    <w:rsid w:val="007C5628"/>
    <w:rsid w:val="007C5EEA"/>
    <w:rsid w:val="007C67B3"/>
    <w:rsid w:val="007C6C1C"/>
    <w:rsid w:val="007C7E69"/>
    <w:rsid w:val="007C7E6A"/>
    <w:rsid w:val="007D0AEA"/>
    <w:rsid w:val="007D0B69"/>
    <w:rsid w:val="007D0C0B"/>
    <w:rsid w:val="007D1643"/>
    <w:rsid w:val="007D187B"/>
    <w:rsid w:val="007D199D"/>
    <w:rsid w:val="007D29A5"/>
    <w:rsid w:val="007D3A03"/>
    <w:rsid w:val="007D3A39"/>
    <w:rsid w:val="007D40FF"/>
    <w:rsid w:val="007D45E0"/>
    <w:rsid w:val="007D46C8"/>
    <w:rsid w:val="007D4914"/>
    <w:rsid w:val="007D4D14"/>
    <w:rsid w:val="007D51F1"/>
    <w:rsid w:val="007D5278"/>
    <w:rsid w:val="007D57EB"/>
    <w:rsid w:val="007D5ADD"/>
    <w:rsid w:val="007D628B"/>
    <w:rsid w:val="007D6738"/>
    <w:rsid w:val="007D683A"/>
    <w:rsid w:val="007D6F86"/>
    <w:rsid w:val="007D70F7"/>
    <w:rsid w:val="007E00E0"/>
    <w:rsid w:val="007E00EA"/>
    <w:rsid w:val="007E0B59"/>
    <w:rsid w:val="007E0EEB"/>
    <w:rsid w:val="007E2333"/>
    <w:rsid w:val="007E24F5"/>
    <w:rsid w:val="007E261F"/>
    <w:rsid w:val="007E2EFA"/>
    <w:rsid w:val="007E30A7"/>
    <w:rsid w:val="007E3387"/>
    <w:rsid w:val="007E36B0"/>
    <w:rsid w:val="007E3C15"/>
    <w:rsid w:val="007E3E10"/>
    <w:rsid w:val="007E42D9"/>
    <w:rsid w:val="007E4A49"/>
    <w:rsid w:val="007E5AC0"/>
    <w:rsid w:val="007E64DA"/>
    <w:rsid w:val="007E6697"/>
    <w:rsid w:val="007E6A3F"/>
    <w:rsid w:val="007E7041"/>
    <w:rsid w:val="007E745B"/>
    <w:rsid w:val="007E7506"/>
    <w:rsid w:val="007E7BBE"/>
    <w:rsid w:val="007E7EEE"/>
    <w:rsid w:val="007F0232"/>
    <w:rsid w:val="007F0361"/>
    <w:rsid w:val="007F0BDE"/>
    <w:rsid w:val="007F0CDE"/>
    <w:rsid w:val="007F1B5E"/>
    <w:rsid w:val="007F1C63"/>
    <w:rsid w:val="007F2B7B"/>
    <w:rsid w:val="007F2E50"/>
    <w:rsid w:val="007F33B5"/>
    <w:rsid w:val="007F3ACD"/>
    <w:rsid w:val="007F3CBC"/>
    <w:rsid w:val="007F3E46"/>
    <w:rsid w:val="007F4267"/>
    <w:rsid w:val="007F45B6"/>
    <w:rsid w:val="007F48A3"/>
    <w:rsid w:val="007F4BA6"/>
    <w:rsid w:val="007F4D8E"/>
    <w:rsid w:val="007F5882"/>
    <w:rsid w:val="007F58FD"/>
    <w:rsid w:val="007F593E"/>
    <w:rsid w:val="007F5D2D"/>
    <w:rsid w:val="007F62CB"/>
    <w:rsid w:val="007F70EC"/>
    <w:rsid w:val="00800156"/>
    <w:rsid w:val="00800B97"/>
    <w:rsid w:val="00800D2F"/>
    <w:rsid w:val="00800DAD"/>
    <w:rsid w:val="00800F6D"/>
    <w:rsid w:val="008017D1"/>
    <w:rsid w:val="00801C74"/>
    <w:rsid w:val="00801DDA"/>
    <w:rsid w:val="00801FC1"/>
    <w:rsid w:val="00802247"/>
    <w:rsid w:val="00802BE4"/>
    <w:rsid w:val="00802C64"/>
    <w:rsid w:val="008034C2"/>
    <w:rsid w:val="00803765"/>
    <w:rsid w:val="00803DBE"/>
    <w:rsid w:val="00804191"/>
    <w:rsid w:val="0080440C"/>
    <w:rsid w:val="008045D6"/>
    <w:rsid w:val="008045F5"/>
    <w:rsid w:val="0080513B"/>
    <w:rsid w:val="008057D4"/>
    <w:rsid w:val="00805DB5"/>
    <w:rsid w:val="00806138"/>
    <w:rsid w:val="00806EEE"/>
    <w:rsid w:val="008073CD"/>
    <w:rsid w:val="00807447"/>
    <w:rsid w:val="00807B19"/>
    <w:rsid w:val="0081005A"/>
    <w:rsid w:val="00811683"/>
    <w:rsid w:val="00811DCD"/>
    <w:rsid w:val="00811F9A"/>
    <w:rsid w:val="0081240E"/>
    <w:rsid w:val="00812A50"/>
    <w:rsid w:val="008135E3"/>
    <w:rsid w:val="00813AFC"/>
    <w:rsid w:val="00813C42"/>
    <w:rsid w:val="00813ED3"/>
    <w:rsid w:val="008155B5"/>
    <w:rsid w:val="0081595C"/>
    <w:rsid w:val="00816C6A"/>
    <w:rsid w:val="00816F74"/>
    <w:rsid w:val="008171A8"/>
    <w:rsid w:val="0081743B"/>
    <w:rsid w:val="008174EE"/>
    <w:rsid w:val="00817BFB"/>
    <w:rsid w:val="00820288"/>
    <w:rsid w:val="00820325"/>
    <w:rsid w:val="00820374"/>
    <w:rsid w:val="00820953"/>
    <w:rsid w:val="00820AE1"/>
    <w:rsid w:val="008219DD"/>
    <w:rsid w:val="00821EA4"/>
    <w:rsid w:val="008222D9"/>
    <w:rsid w:val="008224C8"/>
    <w:rsid w:val="008227E4"/>
    <w:rsid w:val="00822904"/>
    <w:rsid w:val="00822AAB"/>
    <w:rsid w:val="00822B7E"/>
    <w:rsid w:val="0082315F"/>
    <w:rsid w:val="008233CE"/>
    <w:rsid w:val="008234D5"/>
    <w:rsid w:val="008237B3"/>
    <w:rsid w:val="0082398E"/>
    <w:rsid w:val="00823BE6"/>
    <w:rsid w:val="00824179"/>
    <w:rsid w:val="008249F8"/>
    <w:rsid w:val="0082565F"/>
    <w:rsid w:val="008259B6"/>
    <w:rsid w:val="00825D78"/>
    <w:rsid w:val="00826389"/>
    <w:rsid w:val="0082641F"/>
    <w:rsid w:val="00826B88"/>
    <w:rsid w:val="00827075"/>
    <w:rsid w:val="00827B6B"/>
    <w:rsid w:val="00827C94"/>
    <w:rsid w:val="00827CF2"/>
    <w:rsid w:val="008301CC"/>
    <w:rsid w:val="00830CFA"/>
    <w:rsid w:val="00830D4F"/>
    <w:rsid w:val="00830FDC"/>
    <w:rsid w:val="008312A1"/>
    <w:rsid w:val="00831870"/>
    <w:rsid w:val="0083217A"/>
    <w:rsid w:val="00832847"/>
    <w:rsid w:val="008332A3"/>
    <w:rsid w:val="00833DA2"/>
    <w:rsid w:val="00833F1F"/>
    <w:rsid w:val="0083453D"/>
    <w:rsid w:val="0083499A"/>
    <w:rsid w:val="00834E31"/>
    <w:rsid w:val="00835421"/>
    <w:rsid w:val="008360B9"/>
    <w:rsid w:val="00836651"/>
    <w:rsid w:val="00836ACC"/>
    <w:rsid w:val="00836B93"/>
    <w:rsid w:val="00836DCC"/>
    <w:rsid w:val="0083740D"/>
    <w:rsid w:val="00837844"/>
    <w:rsid w:val="008406F5"/>
    <w:rsid w:val="00840F63"/>
    <w:rsid w:val="00841736"/>
    <w:rsid w:val="008417B0"/>
    <w:rsid w:val="00841851"/>
    <w:rsid w:val="00841D7E"/>
    <w:rsid w:val="00841DCD"/>
    <w:rsid w:val="00841ED2"/>
    <w:rsid w:val="00841F72"/>
    <w:rsid w:val="008425E7"/>
    <w:rsid w:val="00842655"/>
    <w:rsid w:val="00843E60"/>
    <w:rsid w:val="00844513"/>
    <w:rsid w:val="008447FC"/>
    <w:rsid w:val="008450A5"/>
    <w:rsid w:val="00845298"/>
    <w:rsid w:val="0084545D"/>
    <w:rsid w:val="00845904"/>
    <w:rsid w:val="008460AB"/>
    <w:rsid w:val="00846D94"/>
    <w:rsid w:val="0085025F"/>
    <w:rsid w:val="008502E3"/>
    <w:rsid w:val="008503B0"/>
    <w:rsid w:val="008504EE"/>
    <w:rsid w:val="00850811"/>
    <w:rsid w:val="00850D37"/>
    <w:rsid w:val="0085273C"/>
    <w:rsid w:val="00852ADB"/>
    <w:rsid w:val="00853D05"/>
    <w:rsid w:val="008540F7"/>
    <w:rsid w:val="00854690"/>
    <w:rsid w:val="008546F1"/>
    <w:rsid w:val="0085474E"/>
    <w:rsid w:val="00854983"/>
    <w:rsid w:val="0085508F"/>
    <w:rsid w:val="00855351"/>
    <w:rsid w:val="00855FD0"/>
    <w:rsid w:val="00856040"/>
    <w:rsid w:val="008568DE"/>
    <w:rsid w:val="00856BE2"/>
    <w:rsid w:val="008575A1"/>
    <w:rsid w:val="008575FE"/>
    <w:rsid w:val="0085789F"/>
    <w:rsid w:val="00857A5B"/>
    <w:rsid w:val="00857E6F"/>
    <w:rsid w:val="00860ACC"/>
    <w:rsid w:val="008613EF"/>
    <w:rsid w:val="008619EC"/>
    <w:rsid w:val="00862B4E"/>
    <w:rsid w:val="00862CBD"/>
    <w:rsid w:val="0086325E"/>
    <w:rsid w:val="0086534C"/>
    <w:rsid w:val="008655AA"/>
    <w:rsid w:val="00865672"/>
    <w:rsid w:val="0086587F"/>
    <w:rsid w:val="00865E48"/>
    <w:rsid w:val="0086611B"/>
    <w:rsid w:val="00866A81"/>
    <w:rsid w:val="00866F1F"/>
    <w:rsid w:val="00867604"/>
    <w:rsid w:val="008677AD"/>
    <w:rsid w:val="00870238"/>
    <w:rsid w:val="008703FD"/>
    <w:rsid w:val="0087089F"/>
    <w:rsid w:val="0087295E"/>
    <w:rsid w:val="00872A32"/>
    <w:rsid w:val="00872F68"/>
    <w:rsid w:val="00873720"/>
    <w:rsid w:val="0087395B"/>
    <w:rsid w:val="00873D12"/>
    <w:rsid w:val="00874004"/>
    <w:rsid w:val="00874241"/>
    <w:rsid w:val="008746C2"/>
    <w:rsid w:val="0087478F"/>
    <w:rsid w:val="00874D7E"/>
    <w:rsid w:val="00874EC7"/>
    <w:rsid w:val="00875162"/>
    <w:rsid w:val="00875694"/>
    <w:rsid w:val="00875DF6"/>
    <w:rsid w:val="00876067"/>
    <w:rsid w:val="00876865"/>
    <w:rsid w:val="0087774E"/>
    <w:rsid w:val="00877BA1"/>
    <w:rsid w:val="008800F1"/>
    <w:rsid w:val="008801B5"/>
    <w:rsid w:val="008802D6"/>
    <w:rsid w:val="00880364"/>
    <w:rsid w:val="008803A5"/>
    <w:rsid w:val="00880A02"/>
    <w:rsid w:val="00880DE5"/>
    <w:rsid w:val="00881270"/>
    <w:rsid w:val="00881C6D"/>
    <w:rsid w:val="00881F54"/>
    <w:rsid w:val="00881F92"/>
    <w:rsid w:val="0088209D"/>
    <w:rsid w:val="008820C0"/>
    <w:rsid w:val="008825B0"/>
    <w:rsid w:val="00882A3C"/>
    <w:rsid w:val="008839FA"/>
    <w:rsid w:val="00883BB8"/>
    <w:rsid w:val="00883D8E"/>
    <w:rsid w:val="008842F2"/>
    <w:rsid w:val="00884973"/>
    <w:rsid w:val="00884E1E"/>
    <w:rsid w:val="008857F3"/>
    <w:rsid w:val="00885F16"/>
    <w:rsid w:val="00886989"/>
    <w:rsid w:val="00886C8F"/>
    <w:rsid w:val="00886EC1"/>
    <w:rsid w:val="008877DF"/>
    <w:rsid w:val="00887D4E"/>
    <w:rsid w:val="00887E9D"/>
    <w:rsid w:val="00887F53"/>
    <w:rsid w:val="00890DDC"/>
    <w:rsid w:val="008913AA"/>
    <w:rsid w:val="00891C04"/>
    <w:rsid w:val="008922C5"/>
    <w:rsid w:val="008924B2"/>
    <w:rsid w:val="00892A67"/>
    <w:rsid w:val="00892F99"/>
    <w:rsid w:val="008939F7"/>
    <w:rsid w:val="00894650"/>
    <w:rsid w:val="00894B72"/>
    <w:rsid w:val="008958BE"/>
    <w:rsid w:val="00895EA9"/>
    <w:rsid w:val="008963D7"/>
    <w:rsid w:val="00896855"/>
    <w:rsid w:val="008969F1"/>
    <w:rsid w:val="00897194"/>
    <w:rsid w:val="00897FFE"/>
    <w:rsid w:val="008A1409"/>
    <w:rsid w:val="008A14C8"/>
    <w:rsid w:val="008A1A17"/>
    <w:rsid w:val="008A1C27"/>
    <w:rsid w:val="008A1DBE"/>
    <w:rsid w:val="008A2238"/>
    <w:rsid w:val="008A255A"/>
    <w:rsid w:val="008A2645"/>
    <w:rsid w:val="008A2A45"/>
    <w:rsid w:val="008A2BDF"/>
    <w:rsid w:val="008A3396"/>
    <w:rsid w:val="008A3C17"/>
    <w:rsid w:val="008A3E18"/>
    <w:rsid w:val="008A3E3A"/>
    <w:rsid w:val="008A4275"/>
    <w:rsid w:val="008A435C"/>
    <w:rsid w:val="008A44D8"/>
    <w:rsid w:val="008A45BE"/>
    <w:rsid w:val="008A4859"/>
    <w:rsid w:val="008A58C3"/>
    <w:rsid w:val="008A603B"/>
    <w:rsid w:val="008A60F0"/>
    <w:rsid w:val="008A6F73"/>
    <w:rsid w:val="008A7107"/>
    <w:rsid w:val="008A7628"/>
    <w:rsid w:val="008A7C14"/>
    <w:rsid w:val="008A7D61"/>
    <w:rsid w:val="008A7E13"/>
    <w:rsid w:val="008B0114"/>
    <w:rsid w:val="008B0983"/>
    <w:rsid w:val="008B0A48"/>
    <w:rsid w:val="008B0BBF"/>
    <w:rsid w:val="008B0CBE"/>
    <w:rsid w:val="008B12E7"/>
    <w:rsid w:val="008B18C5"/>
    <w:rsid w:val="008B1B94"/>
    <w:rsid w:val="008B2842"/>
    <w:rsid w:val="008B2B3A"/>
    <w:rsid w:val="008B2D99"/>
    <w:rsid w:val="008B3C08"/>
    <w:rsid w:val="008B42A1"/>
    <w:rsid w:val="008B5D16"/>
    <w:rsid w:val="008B5DA6"/>
    <w:rsid w:val="008B6037"/>
    <w:rsid w:val="008B6C99"/>
    <w:rsid w:val="008B6F13"/>
    <w:rsid w:val="008B7DF0"/>
    <w:rsid w:val="008C0138"/>
    <w:rsid w:val="008C07BD"/>
    <w:rsid w:val="008C0A90"/>
    <w:rsid w:val="008C0D71"/>
    <w:rsid w:val="008C0EC9"/>
    <w:rsid w:val="008C0ED9"/>
    <w:rsid w:val="008C1B88"/>
    <w:rsid w:val="008C1C93"/>
    <w:rsid w:val="008C2450"/>
    <w:rsid w:val="008C25D1"/>
    <w:rsid w:val="008C2DDC"/>
    <w:rsid w:val="008C2E49"/>
    <w:rsid w:val="008C3136"/>
    <w:rsid w:val="008C32F0"/>
    <w:rsid w:val="008C344F"/>
    <w:rsid w:val="008C35A6"/>
    <w:rsid w:val="008C39FA"/>
    <w:rsid w:val="008C3AAD"/>
    <w:rsid w:val="008C3E94"/>
    <w:rsid w:val="008C41A3"/>
    <w:rsid w:val="008C4419"/>
    <w:rsid w:val="008C464D"/>
    <w:rsid w:val="008C481F"/>
    <w:rsid w:val="008C4D8F"/>
    <w:rsid w:val="008C4EB6"/>
    <w:rsid w:val="008C554C"/>
    <w:rsid w:val="008C5877"/>
    <w:rsid w:val="008C5AB2"/>
    <w:rsid w:val="008C5EB7"/>
    <w:rsid w:val="008C5F14"/>
    <w:rsid w:val="008C6228"/>
    <w:rsid w:val="008C6B8D"/>
    <w:rsid w:val="008C6DE1"/>
    <w:rsid w:val="008C72E9"/>
    <w:rsid w:val="008C7304"/>
    <w:rsid w:val="008D0670"/>
    <w:rsid w:val="008D0CAB"/>
    <w:rsid w:val="008D12F8"/>
    <w:rsid w:val="008D13C7"/>
    <w:rsid w:val="008D182C"/>
    <w:rsid w:val="008D1E08"/>
    <w:rsid w:val="008D220C"/>
    <w:rsid w:val="008D2645"/>
    <w:rsid w:val="008D292C"/>
    <w:rsid w:val="008D29F8"/>
    <w:rsid w:val="008D3408"/>
    <w:rsid w:val="008D3691"/>
    <w:rsid w:val="008D3C09"/>
    <w:rsid w:val="008D4542"/>
    <w:rsid w:val="008D48F9"/>
    <w:rsid w:val="008D4E79"/>
    <w:rsid w:val="008D4EB1"/>
    <w:rsid w:val="008D4F13"/>
    <w:rsid w:val="008D5110"/>
    <w:rsid w:val="008D5373"/>
    <w:rsid w:val="008D58FA"/>
    <w:rsid w:val="008D5B04"/>
    <w:rsid w:val="008D5DF5"/>
    <w:rsid w:val="008D5E15"/>
    <w:rsid w:val="008D5E90"/>
    <w:rsid w:val="008D6CBA"/>
    <w:rsid w:val="008D6D9D"/>
    <w:rsid w:val="008D770E"/>
    <w:rsid w:val="008D7BD1"/>
    <w:rsid w:val="008E02FF"/>
    <w:rsid w:val="008E0A47"/>
    <w:rsid w:val="008E0A93"/>
    <w:rsid w:val="008E0F77"/>
    <w:rsid w:val="008E1D0E"/>
    <w:rsid w:val="008E2238"/>
    <w:rsid w:val="008E2AC5"/>
    <w:rsid w:val="008E2CF2"/>
    <w:rsid w:val="008E2EF5"/>
    <w:rsid w:val="008E2FA3"/>
    <w:rsid w:val="008E3006"/>
    <w:rsid w:val="008E371E"/>
    <w:rsid w:val="008E39B5"/>
    <w:rsid w:val="008E471F"/>
    <w:rsid w:val="008E4C57"/>
    <w:rsid w:val="008E4C59"/>
    <w:rsid w:val="008E51C2"/>
    <w:rsid w:val="008E5203"/>
    <w:rsid w:val="008E54F0"/>
    <w:rsid w:val="008E5AF7"/>
    <w:rsid w:val="008E6062"/>
    <w:rsid w:val="008E66D7"/>
    <w:rsid w:val="008E67DE"/>
    <w:rsid w:val="008E6996"/>
    <w:rsid w:val="008E700B"/>
    <w:rsid w:val="008F0069"/>
    <w:rsid w:val="008F0C42"/>
    <w:rsid w:val="008F0EF1"/>
    <w:rsid w:val="008F117F"/>
    <w:rsid w:val="008F1989"/>
    <w:rsid w:val="008F1A1C"/>
    <w:rsid w:val="008F1A75"/>
    <w:rsid w:val="008F1DE8"/>
    <w:rsid w:val="008F1EB7"/>
    <w:rsid w:val="008F2571"/>
    <w:rsid w:val="008F2717"/>
    <w:rsid w:val="008F29D6"/>
    <w:rsid w:val="008F2A0A"/>
    <w:rsid w:val="008F3587"/>
    <w:rsid w:val="008F3D9A"/>
    <w:rsid w:val="008F3E9E"/>
    <w:rsid w:val="008F4894"/>
    <w:rsid w:val="008F5348"/>
    <w:rsid w:val="008F5754"/>
    <w:rsid w:val="008F5DBE"/>
    <w:rsid w:val="008F6441"/>
    <w:rsid w:val="008F64D9"/>
    <w:rsid w:val="008F68DD"/>
    <w:rsid w:val="008F6D01"/>
    <w:rsid w:val="008F7467"/>
    <w:rsid w:val="008F77E8"/>
    <w:rsid w:val="008F79F8"/>
    <w:rsid w:val="008F7A8C"/>
    <w:rsid w:val="008F7AC1"/>
    <w:rsid w:val="008F7D45"/>
    <w:rsid w:val="009004D9"/>
    <w:rsid w:val="00900CFD"/>
    <w:rsid w:val="00900D97"/>
    <w:rsid w:val="00900F38"/>
    <w:rsid w:val="009013EA"/>
    <w:rsid w:val="00902674"/>
    <w:rsid w:val="00902AF6"/>
    <w:rsid w:val="00902EA7"/>
    <w:rsid w:val="0090333D"/>
    <w:rsid w:val="00903AAA"/>
    <w:rsid w:val="00903BC6"/>
    <w:rsid w:val="009040DB"/>
    <w:rsid w:val="00904141"/>
    <w:rsid w:val="0090422F"/>
    <w:rsid w:val="0090478D"/>
    <w:rsid w:val="009048B7"/>
    <w:rsid w:val="00904972"/>
    <w:rsid w:val="00904E9A"/>
    <w:rsid w:val="00904ECD"/>
    <w:rsid w:val="00905C4C"/>
    <w:rsid w:val="009062E5"/>
    <w:rsid w:val="0090641A"/>
    <w:rsid w:val="009065B9"/>
    <w:rsid w:val="00906FAF"/>
    <w:rsid w:val="00907973"/>
    <w:rsid w:val="009100FB"/>
    <w:rsid w:val="009110F7"/>
    <w:rsid w:val="0091126B"/>
    <w:rsid w:val="009115B7"/>
    <w:rsid w:val="009117DD"/>
    <w:rsid w:val="00911881"/>
    <w:rsid w:val="009120E7"/>
    <w:rsid w:val="0091241A"/>
    <w:rsid w:val="00912D77"/>
    <w:rsid w:val="0091316A"/>
    <w:rsid w:val="00913BFF"/>
    <w:rsid w:val="0091468F"/>
    <w:rsid w:val="00914906"/>
    <w:rsid w:val="00914AF5"/>
    <w:rsid w:val="00914B4F"/>
    <w:rsid w:val="009155DA"/>
    <w:rsid w:val="00916CAC"/>
    <w:rsid w:val="0091726E"/>
    <w:rsid w:val="00917C26"/>
    <w:rsid w:val="009208DB"/>
    <w:rsid w:val="00920CA3"/>
    <w:rsid w:val="00921003"/>
    <w:rsid w:val="009211AC"/>
    <w:rsid w:val="00921792"/>
    <w:rsid w:val="00921A34"/>
    <w:rsid w:val="009220B2"/>
    <w:rsid w:val="00922248"/>
    <w:rsid w:val="00922288"/>
    <w:rsid w:val="009225D9"/>
    <w:rsid w:val="0092270D"/>
    <w:rsid w:val="009229CB"/>
    <w:rsid w:val="00922A2D"/>
    <w:rsid w:val="00924F1B"/>
    <w:rsid w:val="00925EE2"/>
    <w:rsid w:val="009262C5"/>
    <w:rsid w:val="0092647E"/>
    <w:rsid w:val="00926650"/>
    <w:rsid w:val="00926E7B"/>
    <w:rsid w:val="00927246"/>
    <w:rsid w:val="00927320"/>
    <w:rsid w:val="00927599"/>
    <w:rsid w:val="0092794D"/>
    <w:rsid w:val="00927C70"/>
    <w:rsid w:val="00930982"/>
    <w:rsid w:val="009312DE"/>
    <w:rsid w:val="00931754"/>
    <w:rsid w:val="009318AF"/>
    <w:rsid w:val="00932399"/>
    <w:rsid w:val="009327EF"/>
    <w:rsid w:val="00932A68"/>
    <w:rsid w:val="00932F20"/>
    <w:rsid w:val="00933073"/>
    <w:rsid w:val="009334A5"/>
    <w:rsid w:val="00933544"/>
    <w:rsid w:val="00933B49"/>
    <w:rsid w:val="0093470A"/>
    <w:rsid w:val="00934786"/>
    <w:rsid w:val="00934A6D"/>
    <w:rsid w:val="00934D6E"/>
    <w:rsid w:val="009351FF"/>
    <w:rsid w:val="009363C1"/>
    <w:rsid w:val="009365E3"/>
    <w:rsid w:val="0093673C"/>
    <w:rsid w:val="009374F6"/>
    <w:rsid w:val="00937559"/>
    <w:rsid w:val="009376A1"/>
    <w:rsid w:val="00937F58"/>
    <w:rsid w:val="00940A1D"/>
    <w:rsid w:val="00940D08"/>
    <w:rsid w:val="009411DB"/>
    <w:rsid w:val="0094158F"/>
    <w:rsid w:val="0094168F"/>
    <w:rsid w:val="00942060"/>
    <w:rsid w:val="009424DA"/>
    <w:rsid w:val="00942E3A"/>
    <w:rsid w:val="00942F77"/>
    <w:rsid w:val="0094391A"/>
    <w:rsid w:val="00944E24"/>
    <w:rsid w:val="00945683"/>
    <w:rsid w:val="00945BB8"/>
    <w:rsid w:val="00945E2F"/>
    <w:rsid w:val="00946087"/>
    <w:rsid w:val="009465E3"/>
    <w:rsid w:val="00947373"/>
    <w:rsid w:val="00947878"/>
    <w:rsid w:val="00950791"/>
    <w:rsid w:val="00951827"/>
    <w:rsid w:val="0095198A"/>
    <w:rsid w:val="00953025"/>
    <w:rsid w:val="0095417C"/>
    <w:rsid w:val="00954185"/>
    <w:rsid w:val="009543F1"/>
    <w:rsid w:val="00954CBA"/>
    <w:rsid w:val="00954F91"/>
    <w:rsid w:val="0095570D"/>
    <w:rsid w:val="00955BD3"/>
    <w:rsid w:val="009561C6"/>
    <w:rsid w:val="00956545"/>
    <w:rsid w:val="00956EB0"/>
    <w:rsid w:val="00957083"/>
    <w:rsid w:val="0095759A"/>
    <w:rsid w:val="00957CF5"/>
    <w:rsid w:val="0096072C"/>
    <w:rsid w:val="00960767"/>
    <w:rsid w:val="009608C2"/>
    <w:rsid w:val="00960A32"/>
    <w:rsid w:val="00960A98"/>
    <w:rsid w:val="00960E8C"/>
    <w:rsid w:val="009619E3"/>
    <w:rsid w:val="00961BEB"/>
    <w:rsid w:val="00961EC4"/>
    <w:rsid w:val="009623D4"/>
    <w:rsid w:val="009624FA"/>
    <w:rsid w:val="009628AA"/>
    <w:rsid w:val="00962AD8"/>
    <w:rsid w:val="00962EDA"/>
    <w:rsid w:val="00962F35"/>
    <w:rsid w:val="009640A9"/>
    <w:rsid w:val="00964895"/>
    <w:rsid w:val="00964C3E"/>
    <w:rsid w:val="009651D6"/>
    <w:rsid w:val="009653D6"/>
    <w:rsid w:val="00965F3C"/>
    <w:rsid w:val="0096648D"/>
    <w:rsid w:val="0096669F"/>
    <w:rsid w:val="0096694F"/>
    <w:rsid w:val="00966C60"/>
    <w:rsid w:val="00967EA2"/>
    <w:rsid w:val="009707D9"/>
    <w:rsid w:val="00970C80"/>
    <w:rsid w:val="00970D0D"/>
    <w:rsid w:val="00970F09"/>
    <w:rsid w:val="00971C10"/>
    <w:rsid w:val="00971CCF"/>
    <w:rsid w:val="0097282C"/>
    <w:rsid w:val="00973567"/>
    <w:rsid w:val="00973F0C"/>
    <w:rsid w:val="00974EAA"/>
    <w:rsid w:val="009751FB"/>
    <w:rsid w:val="00975F95"/>
    <w:rsid w:val="009761B9"/>
    <w:rsid w:val="00976D78"/>
    <w:rsid w:val="0097722E"/>
    <w:rsid w:val="009778AE"/>
    <w:rsid w:val="00980959"/>
    <w:rsid w:val="00980B6D"/>
    <w:rsid w:val="0098286D"/>
    <w:rsid w:val="00983053"/>
    <w:rsid w:val="00983877"/>
    <w:rsid w:val="00983A8C"/>
    <w:rsid w:val="0098411E"/>
    <w:rsid w:val="009841F6"/>
    <w:rsid w:val="0098566C"/>
    <w:rsid w:val="009858EB"/>
    <w:rsid w:val="00985A7F"/>
    <w:rsid w:val="00985D26"/>
    <w:rsid w:val="0098724A"/>
    <w:rsid w:val="00987B7F"/>
    <w:rsid w:val="00987EFD"/>
    <w:rsid w:val="00990090"/>
    <w:rsid w:val="009901F0"/>
    <w:rsid w:val="00990B10"/>
    <w:rsid w:val="00990E03"/>
    <w:rsid w:val="0099109D"/>
    <w:rsid w:val="009915E3"/>
    <w:rsid w:val="0099234C"/>
    <w:rsid w:val="009926DB"/>
    <w:rsid w:val="00993082"/>
    <w:rsid w:val="00993C8B"/>
    <w:rsid w:val="00995E20"/>
    <w:rsid w:val="009964FD"/>
    <w:rsid w:val="009965E2"/>
    <w:rsid w:val="009968E4"/>
    <w:rsid w:val="0099729B"/>
    <w:rsid w:val="00997433"/>
    <w:rsid w:val="00997DCF"/>
    <w:rsid w:val="009A004F"/>
    <w:rsid w:val="009A03B6"/>
    <w:rsid w:val="009A0553"/>
    <w:rsid w:val="009A0F45"/>
    <w:rsid w:val="009A0FF2"/>
    <w:rsid w:val="009A160E"/>
    <w:rsid w:val="009A2115"/>
    <w:rsid w:val="009A2172"/>
    <w:rsid w:val="009A2461"/>
    <w:rsid w:val="009A2F04"/>
    <w:rsid w:val="009A3F47"/>
    <w:rsid w:val="009A4CF9"/>
    <w:rsid w:val="009A58BD"/>
    <w:rsid w:val="009A5A64"/>
    <w:rsid w:val="009A607D"/>
    <w:rsid w:val="009A67B1"/>
    <w:rsid w:val="009A798C"/>
    <w:rsid w:val="009A7B9A"/>
    <w:rsid w:val="009A7BE8"/>
    <w:rsid w:val="009B0016"/>
    <w:rsid w:val="009B0448"/>
    <w:rsid w:val="009B062A"/>
    <w:rsid w:val="009B0919"/>
    <w:rsid w:val="009B0921"/>
    <w:rsid w:val="009B0D37"/>
    <w:rsid w:val="009B0E2A"/>
    <w:rsid w:val="009B1411"/>
    <w:rsid w:val="009B1700"/>
    <w:rsid w:val="009B342F"/>
    <w:rsid w:val="009B34B2"/>
    <w:rsid w:val="009B3558"/>
    <w:rsid w:val="009B4434"/>
    <w:rsid w:val="009B451E"/>
    <w:rsid w:val="009B4B0F"/>
    <w:rsid w:val="009B4D2C"/>
    <w:rsid w:val="009B4F81"/>
    <w:rsid w:val="009B5504"/>
    <w:rsid w:val="009B5854"/>
    <w:rsid w:val="009B5BFD"/>
    <w:rsid w:val="009B6213"/>
    <w:rsid w:val="009B62E5"/>
    <w:rsid w:val="009B661F"/>
    <w:rsid w:val="009B6D6C"/>
    <w:rsid w:val="009B6F14"/>
    <w:rsid w:val="009B7440"/>
    <w:rsid w:val="009B777C"/>
    <w:rsid w:val="009C0741"/>
    <w:rsid w:val="009C0902"/>
    <w:rsid w:val="009C1997"/>
    <w:rsid w:val="009C26B4"/>
    <w:rsid w:val="009C4EAB"/>
    <w:rsid w:val="009C511E"/>
    <w:rsid w:val="009C5910"/>
    <w:rsid w:val="009C5DF0"/>
    <w:rsid w:val="009C60FD"/>
    <w:rsid w:val="009C6DB6"/>
    <w:rsid w:val="009C7653"/>
    <w:rsid w:val="009D0153"/>
    <w:rsid w:val="009D0272"/>
    <w:rsid w:val="009D0503"/>
    <w:rsid w:val="009D0636"/>
    <w:rsid w:val="009D0E72"/>
    <w:rsid w:val="009D17B6"/>
    <w:rsid w:val="009D1D8A"/>
    <w:rsid w:val="009D266F"/>
    <w:rsid w:val="009D26AE"/>
    <w:rsid w:val="009D2DD6"/>
    <w:rsid w:val="009D33CF"/>
    <w:rsid w:val="009D390F"/>
    <w:rsid w:val="009D3A9F"/>
    <w:rsid w:val="009D3EBA"/>
    <w:rsid w:val="009D420B"/>
    <w:rsid w:val="009D478B"/>
    <w:rsid w:val="009D4801"/>
    <w:rsid w:val="009D4BA8"/>
    <w:rsid w:val="009D4DCD"/>
    <w:rsid w:val="009D5036"/>
    <w:rsid w:val="009D58B3"/>
    <w:rsid w:val="009D5C52"/>
    <w:rsid w:val="009D5E3A"/>
    <w:rsid w:val="009D5E8A"/>
    <w:rsid w:val="009D607F"/>
    <w:rsid w:val="009D6150"/>
    <w:rsid w:val="009D668F"/>
    <w:rsid w:val="009D6F39"/>
    <w:rsid w:val="009D768A"/>
    <w:rsid w:val="009D7970"/>
    <w:rsid w:val="009D7CE9"/>
    <w:rsid w:val="009D7DF4"/>
    <w:rsid w:val="009D7EEA"/>
    <w:rsid w:val="009E01A8"/>
    <w:rsid w:val="009E0275"/>
    <w:rsid w:val="009E05CC"/>
    <w:rsid w:val="009E1703"/>
    <w:rsid w:val="009E2433"/>
    <w:rsid w:val="009E3038"/>
    <w:rsid w:val="009E350C"/>
    <w:rsid w:val="009E35A1"/>
    <w:rsid w:val="009E372D"/>
    <w:rsid w:val="009E38F5"/>
    <w:rsid w:val="009E3E8F"/>
    <w:rsid w:val="009E3F96"/>
    <w:rsid w:val="009E4814"/>
    <w:rsid w:val="009E5B04"/>
    <w:rsid w:val="009E5CC8"/>
    <w:rsid w:val="009E5DB0"/>
    <w:rsid w:val="009E609E"/>
    <w:rsid w:val="009E64BA"/>
    <w:rsid w:val="009E674D"/>
    <w:rsid w:val="009E6C08"/>
    <w:rsid w:val="009E7256"/>
    <w:rsid w:val="009E77D4"/>
    <w:rsid w:val="009E786F"/>
    <w:rsid w:val="009E7DCE"/>
    <w:rsid w:val="009E7F47"/>
    <w:rsid w:val="009F0905"/>
    <w:rsid w:val="009F0A65"/>
    <w:rsid w:val="009F0ADF"/>
    <w:rsid w:val="009F1B20"/>
    <w:rsid w:val="009F1B28"/>
    <w:rsid w:val="009F1BD5"/>
    <w:rsid w:val="009F1E58"/>
    <w:rsid w:val="009F2636"/>
    <w:rsid w:val="009F2A3A"/>
    <w:rsid w:val="009F3222"/>
    <w:rsid w:val="009F3513"/>
    <w:rsid w:val="009F3662"/>
    <w:rsid w:val="009F3671"/>
    <w:rsid w:val="009F3D01"/>
    <w:rsid w:val="009F41D2"/>
    <w:rsid w:val="009F4597"/>
    <w:rsid w:val="009F469A"/>
    <w:rsid w:val="009F4933"/>
    <w:rsid w:val="009F4B38"/>
    <w:rsid w:val="009F4B8D"/>
    <w:rsid w:val="009F5187"/>
    <w:rsid w:val="009F5A41"/>
    <w:rsid w:val="009F62E8"/>
    <w:rsid w:val="009F6C4D"/>
    <w:rsid w:val="009F7056"/>
    <w:rsid w:val="009F7851"/>
    <w:rsid w:val="009F7E9A"/>
    <w:rsid w:val="00A002D2"/>
    <w:rsid w:val="00A006C3"/>
    <w:rsid w:val="00A008A9"/>
    <w:rsid w:val="00A0106A"/>
    <w:rsid w:val="00A01D3E"/>
    <w:rsid w:val="00A0238C"/>
    <w:rsid w:val="00A0244F"/>
    <w:rsid w:val="00A02959"/>
    <w:rsid w:val="00A0339E"/>
    <w:rsid w:val="00A03755"/>
    <w:rsid w:val="00A038B2"/>
    <w:rsid w:val="00A03910"/>
    <w:rsid w:val="00A03E35"/>
    <w:rsid w:val="00A04C57"/>
    <w:rsid w:val="00A04CA9"/>
    <w:rsid w:val="00A04DE8"/>
    <w:rsid w:val="00A05361"/>
    <w:rsid w:val="00A0540E"/>
    <w:rsid w:val="00A05A31"/>
    <w:rsid w:val="00A06C0E"/>
    <w:rsid w:val="00A06F3F"/>
    <w:rsid w:val="00A077A0"/>
    <w:rsid w:val="00A1042B"/>
    <w:rsid w:val="00A1065A"/>
    <w:rsid w:val="00A11417"/>
    <w:rsid w:val="00A122F4"/>
    <w:rsid w:val="00A12CF9"/>
    <w:rsid w:val="00A132E6"/>
    <w:rsid w:val="00A1378E"/>
    <w:rsid w:val="00A13BFB"/>
    <w:rsid w:val="00A1461B"/>
    <w:rsid w:val="00A14BF5"/>
    <w:rsid w:val="00A14CCA"/>
    <w:rsid w:val="00A14EAA"/>
    <w:rsid w:val="00A160FD"/>
    <w:rsid w:val="00A161A6"/>
    <w:rsid w:val="00A1635C"/>
    <w:rsid w:val="00A163DA"/>
    <w:rsid w:val="00A1653B"/>
    <w:rsid w:val="00A16540"/>
    <w:rsid w:val="00A16AB2"/>
    <w:rsid w:val="00A172D2"/>
    <w:rsid w:val="00A203CB"/>
    <w:rsid w:val="00A21145"/>
    <w:rsid w:val="00A21171"/>
    <w:rsid w:val="00A214F1"/>
    <w:rsid w:val="00A21A04"/>
    <w:rsid w:val="00A2283D"/>
    <w:rsid w:val="00A23141"/>
    <w:rsid w:val="00A23829"/>
    <w:rsid w:val="00A242D0"/>
    <w:rsid w:val="00A242EB"/>
    <w:rsid w:val="00A24689"/>
    <w:rsid w:val="00A24FCA"/>
    <w:rsid w:val="00A25080"/>
    <w:rsid w:val="00A25D69"/>
    <w:rsid w:val="00A26545"/>
    <w:rsid w:val="00A2673D"/>
    <w:rsid w:val="00A26A5F"/>
    <w:rsid w:val="00A26A81"/>
    <w:rsid w:val="00A26FDD"/>
    <w:rsid w:val="00A2732D"/>
    <w:rsid w:val="00A27360"/>
    <w:rsid w:val="00A278FC"/>
    <w:rsid w:val="00A300D4"/>
    <w:rsid w:val="00A30348"/>
    <w:rsid w:val="00A3093F"/>
    <w:rsid w:val="00A30DEF"/>
    <w:rsid w:val="00A31009"/>
    <w:rsid w:val="00A312FA"/>
    <w:rsid w:val="00A33566"/>
    <w:rsid w:val="00A33782"/>
    <w:rsid w:val="00A339BD"/>
    <w:rsid w:val="00A33A29"/>
    <w:rsid w:val="00A33A56"/>
    <w:rsid w:val="00A33BA7"/>
    <w:rsid w:val="00A3460A"/>
    <w:rsid w:val="00A34AEB"/>
    <w:rsid w:val="00A35FC1"/>
    <w:rsid w:val="00A36B35"/>
    <w:rsid w:val="00A3701D"/>
    <w:rsid w:val="00A3717E"/>
    <w:rsid w:val="00A40931"/>
    <w:rsid w:val="00A40D61"/>
    <w:rsid w:val="00A40E3D"/>
    <w:rsid w:val="00A41086"/>
    <w:rsid w:val="00A4159B"/>
    <w:rsid w:val="00A418F6"/>
    <w:rsid w:val="00A420D7"/>
    <w:rsid w:val="00A42735"/>
    <w:rsid w:val="00A4285D"/>
    <w:rsid w:val="00A42D3F"/>
    <w:rsid w:val="00A42EA0"/>
    <w:rsid w:val="00A43123"/>
    <w:rsid w:val="00A44930"/>
    <w:rsid w:val="00A449A9"/>
    <w:rsid w:val="00A44CF4"/>
    <w:rsid w:val="00A44F95"/>
    <w:rsid w:val="00A4598B"/>
    <w:rsid w:val="00A45EA7"/>
    <w:rsid w:val="00A4609D"/>
    <w:rsid w:val="00A4691A"/>
    <w:rsid w:val="00A479F8"/>
    <w:rsid w:val="00A50FF8"/>
    <w:rsid w:val="00A51105"/>
    <w:rsid w:val="00A5110C"/>
    <w:rsid w:val="00A5177C"/>
    <w:rsid w:val="00A5179B"/>
    <w:rsid w:val="00A5199E"/>
    <w:rsid w:val="00A51AEA"/>
    <w:rsid w:val="00A51C85"/>
    <w:rsid w:val="00A52CCF"/>
    <w:rsid w:val="00A53237"/>
    <w:rsid w:val="00A53DB2"/>
    <w:rsid w:val="00A542B0"/>
    <w:rsid w:val="00A548AB"/>
    <w:rsid w:val="00A55287"/>
    <w:rsid w:val="00A552C6"/>
    <w:rsid w:val="00A553D4"/>
    <w:rsid w:val="00A55462"/>
    <w:rsid w:val="00A554E7"/>
    <w:rsid w:val="00A5561B"/>
    <w:rsid w:val="00A55A18"/>
    <w:rsid w:val="00A55CDC"/>
    <w:rsid w:val="00A562EC"/>
    <w:rsid w:val="00A568CA"/>
    <w:rsid w:val="00A56A02"/>
    <w:rsid w:val="00A5724C"/>
    <w:rsid w:val="00A574EF"/>
    <w:rsid w:val="00A5778E"/>
    <w:rsid w:val="00A577AB"/>
    <w:rsid w:val="00A6006E"/>
    <w:rsid w:val="00A609C1"/>
    <w:rsid w:val="00A61DCA"/>
    <w:rsid w:val="00A61E97"/>
    <w:rsid w:val="00A626A0"/>
    <w:rsid w:val="00A62CA0"/>
    <w:rsid w:val="00A63006"/>
    <w:rsid w:val="00A63411"/>
    <w:rsid w:val="00A6376F"/>
    <w:rsid w:val="00A63B62"/>
    <w:rsid w:val="00A64188"/>
    <w:rsid w:val="00A641C5"/>
    <w:rsid w:val="00A64203"/>
    <w:rsid w:val="00A643E4"/>
    <w:rsid w:val="00A64D70"/>
    <w:rsid w:val="00A64EAF"/>
    <w:rsid w:val="00A653CF"/>
    <w:rsid w:val="00A65606"/>
    <w:rsid w:val="00A6590E"/>
    <w:rsid w:val="00A65A68"/>
    <w:rsid w:val="00A662BD"/>
    <w:rsid w:val="00A664C6"/>
    <w:rsid w:val="00A66723"/>
    <w:rsid w:val="00A66835"/>
    <w:rsid w:val="00A66AA1"/>
    <w:rsid w:val="00A6720F"/>
    <w:rsid w:val="00A67F52"/>
    <w:rsid w:val="00A7019C"/>
    <w:rsid w:val="00A7066B"/>
    <w:rsid w:val="00A70D86"/>
    <w:rsid w:val="00A7127A"/>
    <w:rsid w:val="00A71837"/>
    <w:rsid w:val="00A726CC"/>
    <w:rsid w:val="00A72E64"/>
    <w:rsid w:val="00A730AB"/>
    <w:rsid w:val="00A7333B"/>
    <w:rsid w:val="00A73CE3"/>
    <w:rsid w:val="00A73F49"/>
    <w:rsid w:val="00A7457C"/>
    <w:rsid w:val="00A75A5B"/>
    <w:rsid w:val="00A761DC"/>
    <w:rsid w:val="00A7647A"/>
    <w:rsid w:val="00A76838"/>
    <w:rsid w:val="00A77539"/>
    <w:rsid w:val="00A77F87"/>
    <w:rsid w:val="00A809F7"/>
    <w:rsid w:val="00A80FC2"/>
    <w:rsid w:val="00A81957"/>
    <w:rsid w:val="00A81C7F"/>
    <w:rsid w:val="00A827D8"/>
    <w:rsid w:val="00A83694"/>
    <w:rsid w:val="00A8381B"/>
    <w:rsid w:val="00A840FE"/>
    <w:rsid w:val="00A84306"/>
    <w:rsid w:val="00A847CD"/>
    <w:rsid w:val="00A84C6E"/>
    <w:rsid w:val="00A85446"/>
    <w:rsid w:val="00A85BDD"/>
    <w:rsid w:val="00A861BB"/>
    <w:rsid w:val="00A86309"/>
    <w:rsid w:val="00A86903"/>
    <w:rsid w:val="00A878F3"/>
    <w:rsid w:val="00A87A8A"/>
    <w:rsid w:val="00A87ED9"/>
    <w:rsid w:val="00A902AE"/>
    <w:rsid w:val="00A91523"/>
    <w:rsid w:val="00A9169B"/>
    <w:rsid w:val="00A919B7"/>
    <w:rsid w:val="00A9212C"/>
    <w:rsid w:val="00A922DF"/>
    <w:rsid w:val="00A9418F"/>
    <w:rsid w:val="00A94278"/>
    <w:rsid w:val="00A94350"/>
    <w:rsid w:val="00A94523"/>
    <w:rsid w:val="00A94CC4"/>
    <w:rsid w:val="00A94DEC"/>
    <w:rsid w:val="00A951FA"/>
    <w:rsid w:val="00A953BA"/>
    <w:rsid w:val="00A959B5"/>
    <w:rsid w:val="00A96623"/>
    <w:rsid w:val="00A969C8"/>
    <w:rsid w:val="00A96AC5"/>
    <w:rsid w:val="00A96CC2"/>
    <w:rsid w:val="00A97780"/>
    <w:rsid w:val="00A97AC7"/>
    <w:rsid w:val="00AA014B"/>
    <w:rsid w:val="00AA02FD"/>
    <w:rsid w:val="00AA0844"/>
    <w:rsid w:val="00AA0969"/>
    <w:rsid w:val="00AA0EF6"/>
    <w:rsid w:val="00AA22A5"/>
    <w:rsid w:val="00AA2649"/>
    <w:rsid w:val="00AA31EC"/>
    <w:rsid w:val="00AA327F"/>
    <w:rsid w:val="00AA3A6A"/>
    <w:rsid w:val="00AA3F5B"/>
    <w:rsid w:val="00AA49DE"/>
    <w:rsid w:val="00AA4E91"/>
    <w:rsid w:val="00AA519E"/>
    <w:rsid w:val="00AA5253"/>
    <w:rsid w:val="00AA6CB3"/>
    <w:rsid w:val="00AA6F44"/>
    <w:rsid w:val="00AA7776"/>
    <w:rsid w:val="00AA7FD8"/>
    <w:rsid w:val="00AB023A"/>
    <w:rsid w:val="00AB04FC"/>
    <w:rsid w:val="00AB05A1"/>
    <w:rsid w:val="00AB1579"/>
    <w:rsid w:val="00AB15A8"/>
    <w:rsid w:val="00AB15FF"/>
    <w:rsid w:val="00AB1CF6"/>
    <w:rsid w:val="00AB20AE"/>
    <w:rsid w:val="00AB212F"/>
    <w:rsid w:val="00AB2277"/>
    <w:rsid w:val="00AB26DF"/>
    <w:rsid w:val="00AB29ED"/>
    <w:rsid w:val="00AB32DF"/>
    <w:rsid w:val="00AB33BB"/>
    <w:rsid w:val="00AB3A7E"/>
    <w:rsid w:val="00AB3C69"/>
    <w:rsid w:val="00AB3F0A"/>
    <w:rsid w:val="00AB4C1D"/>
    <w:rsid w:val="00AB4D24"/>
    <w:rsid w:val="00AB573C"/>
    <w:rsid w:val="00AB5E9E"/>
    <w:rsid w:val="00AB61B4"/>
    <w:rsid w:val="00AB6EB4"/>
    <w:rsid w:val="00AB7DD0"/>
    <w:rsid w:val="00AB7ED1"/>
    <w:rsid w:val="00AC008F"/>
    <w:rsid w:val="00AC037B"/>
    <w:rsid w:val="00AC071B"/>
    <w:rsid w:val="00AC0D3C"/>
    <w:rsid w:val="00AC0E69"/>
    <w:rsid w:val="00AC11DA"/>
    <w:rsid w:val="00AC12F5"/>
    <w:rsid w:val="00AC180C"/>
    <w:rsid w:val="00AC1A01"/>
    <w:rsid w:val="00AC1BB9"/>
    <w:rsid w:val="00AC20D5"/>
    <w:rsid w:val="00AC2905"/>
    <w:rsid w:val="00AC2B78"/>
    <w:rsid w:val="00AC31B6"/>
    <w:rsid w:val="00AC3230"/>
    <w:rsid w:val="00AC3397"/>
    <w:rsid w:val="00AC3E16"/>
    <w:rsid w:val="00AC3E37"/>
    <w:rsid w:val="00AC3EEB"/>
    <w:rsid w:val="00AC3F50"/>
    <w:rsid w:val="00AC4015"/>
    <w:rsid w:val="00AC401B"/>
    <w:rsid w:val="00AC43EF"/>
    <w:rsid w:val="00AC44D7"/>
    <w:rsid w:val="00AC45CC"/>
    <w:rsid w:val="00AC4BE5"/>
    <w:rsid w:val="00AC4CC6"/>
    <w:rsid w:val="00AC4F89"/>
    <w:rsid w:val="00AC528F"/>
    <w:rsid w:val="00AC5483"/>
    <w:rsid w:val="00AC561B"/>
    <w:rsid w:val="00AC589F"/>
    <w:rsid w:val="00AC5D17"/>
    <w:rsid w:val="00AC5EF2"/>
    <w:rsid w:val="00AC6351"/>
    <w:rsid w:val="00AC6AD9"/>
    <w:rsid w:val="00AC6FEB"/>
    <w:rsid w:val="00AC71FD"/>
    <w:rsid w:val="00AC7237"/>
    <w:rsid w:val="00AC7959"/>
    <w:rsid w:val="00AC7A32"/>
    <w:rsid w:val="00AC7A3A"/>
    <w:rsid w:val="00AD0087"/>
    <w:rsid w:val="00AD08E2"/>
    <w:rsid w:val="00AD0C11"/>
    <w:rsid w:val="00AD10BC"/>
    <w:rsid w:val="00AD131A"/>
    <w:rsid w:val="00AD14C5"/>
    <w:rsid w:val="00AD210E"/>
    <w:rsid w:val="00AD21BB"/>
    <w:rsid w:val="00AD2521"/>
    <w:rsid w:val="00AD291F"/>
    <w:rsid w:val="00AD3168"/>
    <w:rsid w:val="00AD34CE"/>
    <w:rsid w:val="00AD409E"/>
    <w:rsid w:val="00AD425E"/>
    <w:rsid w:val="00AD46F9"/>
    <w:rsid w:val="00AD4C30"/>
    <w:rsid w:val="00AD4CCB"/>
    <w:rsid w:val="00AD4FC9"/>
    <w:rsid w:val="00AD51B2"/>
    <w:rsid w:val="00AD5A06"/>
    <w:rsid w:val="00AD5A16"/>
    <w:rsid w:val="00AD62A9"/>
    <w:rsid w:val="00AD67F3"/>
    <w:rsid w:val="00AD6800"/>
    <w:rsid w:val="00AD6CD3"/>
    <w:rsid w:val="00AD6FAC"/>
    <w:rsid w:val="00AD7288"/>
    <w:rsid w:val="00AD731A"/>
    <w:rsid w:val="00AD771A"/>
    <w:rsid w:val="00AD7A2F"/>
    <w:rsid w:val="00AD7B25"/>
    <w:rsid w:val="00AE01C0"/>
    <w:rsid w:val="00AE0AE8"/>
    <w:rsid w:val="00AE0C7D"/>
    <w:rsid w:val="00AE1698"/>
    <w:rsid w:val="00AE1BE7"/>
    <w:rsid w:val="00AE2C78"/>
    <w:rsid w:val="00AE3178"/>
    <w:rsid w:val="00AE3659"/>
    <w:rsid w:val="00AE3A10"/>
    <w:rsid w:val="00AE459C"/>
    <w:rsid w:val="00AE58FD"/>
    <w:rsid w:val="00AE5947"/>
    <w:rsid w:val="00AE695F"/>
    <w:rsid w:val="00AE6E02"/>
    <w:rsid w:val="00AE71FA"/>
    <w:rsid w:val="00AE7255"/>
    <w:rsid w:val="00AE7879"/>
    <w:rsid w:val="00AF0699"/>
    <w:rsid w:val="00AF0732"/>
    <w:rsid w:val="00AF07FC"/>
    <w:rsid w:val="00AF0A36"/>
    <w:rsid w:val="00AF1085"/>
    <w:rsid w:val="00AF1110"/>
    <w:rsid w:val="00AF1912"/>
    <w:rsid w:val="00AF2586"/>
    <w:rsid w:val="00AF2BA3"/>
    <w:rsid w:val="00AF316A"/>
    <w:rsid w:val="00AF328A"/>
    <w:rsid w:val="00AF337E"/>
    <w:rsid w:val="00AF3622"/>
    <w:rsid w:val="00AF3A65"/>
    <w:rsid w:val="00AF3B7C"/>
    <w:rsid w:val="00AF43B4"/>
    <w:rsid w:val="00AF44D3"/>
    <w:rsid w:val="00AF5700"/>
    <w:rsid w:val="00AF5C5A"/>
    <w:rsid w:val="00AF6444"/>
    <w:rsid w:val="00AF69FC"/>
    <w:rsid w:val="00AF6A0C"/>
    <w:rsid w:val="00AF6A2C"/>
    <w:rsid w:val="00AF6BAA"/>
    <w:rsid w:val="00AF7160"/>
    <w:rsid w:val="00AF726C"/>
    <w:rsid w:val="00AF7D46"/>
    <w:rsid w:val="00B001CC"/>
    <w:rsid w:val="00B00433"/>
    <w:rsid w:val="00B00540"/>
    <w:rsid w:val="00B00A9A"/>
    <w:rsid w:val="00B024E2"/>
    <w:rsid w:val="00B02871"/>
    <w:rsid w:val="00B02A5C"/>
    <w:rsid w:val="00B02C12"/>
    <w:rsid w:val="00B030E1"/>
    <w:rsid w:val="00B03625"/>
    <w:rsid w:val="00B03FC6"/>
    <w:rsid w:val="00B0428A"/>
    <w:rsid w:val="00B04464"/>
    <w:rsid w:val="00B04AF1"/>
    <w:rsid w:val="00B0556A"/>
    <w:rsid w:val="00B05D19"/>
    <w:rsid w:val="00B05E90"/>
    <w:rsid w:val="00B06778"/>
    <w:rsid w:val="00B077DD"/>
    <w:rsid w:val="00B07B63"/>
    <w:rsid w:val="00B11B6D"/>
    <w:rsid w:val="00B12323"/>
    <w:rsid w:val="00B12D32"/>
    <w:rsid w:val="00B135B5"/>
    <w:rsid w:val="00B139F8"/>
    <w:rsid w:val="00B142F7"/>
    <w:rsid w:val="00B14572"/>
    <w:rsid w:val="00B14C1E"/>
    <w:rsid w:val="00B14E2D"/>
    <w:rsid w:val="00B14F72"/>
    <w:rsid w:val="00B14F9E"/>
    <w:rsid w:val="00B151CF"/>
    <w:rsid w:val="00B161D3"/>
    <w:rsid w:val="00B16325"/>
    <w:rsid w:val="00B168ED"/>
    <w:rsid w:val="00B16A4D"/>
    <w:rsid w:val="00B17CC6"/>
    <w:rsid w:val="00B201D3"/>
    <w:rsid w:val="00B202A4"/>
    <w:rsid w:val="00B20C1F"/>
    <w:rsid w:val="00B2124C"/>
    <w:rsid w:val="00B2144A"/>
    <w:rsid w:val="00B21541"/>
    <w:rsid w:val="00B21D2E"/>
    <w:rsid w:val="00B21EC4"/>
    <w:rsid w:val="00B21FDE"/>
    <w:rsid w:val="00B21FE4"/>
    <w:rsid w:val="00B224DA"/>
    <w:rsid w:val="00B23979"/>
    <w:rsid w:val="00B23F78"/>
    <w:rsid w:val="00B24065"/>
    <w:rsid w:val="00B242CA"/>
    <w:rsid w:val="00B2460F"/>
    <w:rsid w:val="00B248C0"/>
    <w:rsid w:val="00B24971"/>
    <w:rsid w:val="00B24B3B"/>
    <w:rsid w:val="00B2561C"/>
    <w:rsid w:val="00B256FB"/>
    <w:rsid w:val="00B25862"/>
    <w:rsid w:val="00B2615C"/>
    <w:rsid w:val="00B26244"/>
    <w:rsid w:val="00B262D3"/>
    <w:rsid w:val="00B265B8"/>
    <w:rsid w:val="00B26B70"/>
    <w:rsid w:val="00B26F46"/>
    <w:rsid w:val="00B27AD5"/>
    <w:rsid w:val="00B305DD"/>
    <w:rsid w:val="00B306AD"/>
    <w:rsid w:val="00B30747"/>
    <w:rsid w:val="00B30794"/>
    <w:rsid w:val="00B31FD6"/>
    <w:rsid w:val="00B324B5"/>
    <w:rsid w:val="00B3264E"/>
    <w:rsid w:val="00B335BD"/>
    <w:rsid w:val="00B33645"/>
    <w:rsid w:val="00B33EF1"/>
    <w:rsid w:val="00B343EF"/>
    <w:rsid w:val="00B3471B"/>
    <w:rsid w:val="00B34922"/>
    <w:rsid w:val="00B3496A"/>
    <w:rsid w:val="00B34AE2"/>
    <w:rsid w:val="00B35797"/>
    <w:rsid w:val="00B35AB9"/>
    <w:rsid w:val="00B35D24"/>
    <w:rsid w:val="00B36BDB"/>
    <w:rsid w:val="00B36D53"/>
    <w:rsid w:val="00B370B0"/>
    <w:rsid w:val="00B373F7"/>
    <w:rsid w:val="00B3750D"/>
    <w:rsid w:val="00B378DB"/>
    <w:rsid w:val="00B37E0A"/>
    <w:rsid w:val="00B405DB"/>
    <w:rsid w:val="00B405EF"/>
    <w:rsid w:val="00B408E9"/>
    <w:rsid w:val="00B414A1"/>
    <w:rsid w:val="00B416E1"/>
    <w:rsid w:val="00B41F34"/>
    <w:rsid w:val="00B42B99"/>
    <w:rsid w:val="00B42BDA"/>
    <w:rsid w:val="00B42CFE"/>
    <w:rsid w:val="00B42EFA"/>
    <w:rsid w:val="00B42FE6"/>
    <w:rsid w:val="00B432D1"/>
    <w:rsid w:val="00B43539"/>
    <w:rsid w:val="00B43AB4"/>
    <w:rsid w:val="00B445A7"/>
    <w:rsid w:val="00B446BB"/>
    <w:rsid w:val="00B45393"/>
    <w:rsid w:val="00B456F8"/>
    <w:rsid w:val="00B45D4A"/>
    <w:rsid w:val="00B46768"/>
    <w:rsid w:val="00B4677E"/>
    <w:rsid w:val="00B46BB0"/>
    <w:rsid w:val="00B47ABF"/>
    <w:rsid w:val="00B50495"/>
    <w:rsid w:val="00B504D0"/>
    <w:rsid w:val="00B50659"/>
    <w:rsid w:val="00B50A4C"/>
    <w:rsid w:val="00B516C0"/>
    <w:rsid w:val="00B51D1B"/>
    <w:rsid w:val="00B52054"/>
    <w:rsid w:val="00B52A7B"/>
    <w:rsid w:val="00B52C4E"/>
    <w:rsid w:val="00B53633"/>
    <w:rsid w:val="00B53D44"/>
    <w:rsid w:val="00B5443A"/>
    <w:rsid w:val="00B54512"/>
    <w:rsid w:val="00B546FA"/>
    <w:rsid w:val="00B54984"/>
    <w:rsid w:val="00B555D6"/>
    <w:rsid w:val="00B5596F"/>
    <w:rsid w:val="00B55A00"/>
    <w:rsid w:val="00B55DCD"/>
    <w:rsid w:val="00B56385"/>
    <w:rsid w:val="00B57D0F"/>
    <w:rsid w:val="00B57E9C"/>
    <w:rsid w:val="00B6030B"/>
    <w:rsid w:val="00B608D9"/>
    <w:rsid w:val="00B60BDB"/>
    <w:rsid w:val="00B612A1"/>
    <w:rsid w:val="00B613AC"/>
    <w:rsid w:val="00B61C70"/>
    <w:rsid w:val="00B62002"/>
    <w:rsid w:val="00B6261F"/>
    <w:rsid w:val="00B628B0"/>
    <w:rsid w:val="00B62BC8"/>
    <w:rsid w:val="00B631EB"/>
    <w:rsid w:val="00B63872"/>
    <w:rsid w:val="00B63930"/>
    <w:rsid w:val="00B63E70"/>
    <w:rsid w:val="00B6405B"/>
    <w:rsid w:val="00B6458D"/>
    <w:rsid w:val="00B645DB"/>
    <w:rsid w:val="00B64B61"/>
    <w:rsid w:val="00B655CD"/>
    <w:rsid w:val="00B657E3"/>
    <w:rsid w:val="00B6644E"/>
    <w:rsid w:val="00B67802"/>
    <w:rsid w:val="00B678F7"/>
    <w:rsid w:val="00B70726"/>
    <w:rsid w:val="00B709B3"/>
    <w:rsid w:val="00B70C08"/>
    <w:rsid w:val="00B71489"/>
    <w:rsid w:val="00B714E8"/>
    <w:rsid w:val="00B717FC"/>
    <w:rsid w:val="00B71E04"/>
    <w:rsid w:val="00B71F25"/>
    <w:rsid w:val="00B71F4D"/>
    <w:rsid w:val="00B72759"/>
    <w:rsid w:val="00B72938"/>
    <w:rsid w:val="00B73677"/>
    <w:rsid w:val="00B73AD4"/>
    <w:rsid w:val="00B74124"/>
    <w:rsid w:val="00B74FEB"/>
    <w:rsid w:val="00B75CBA"/>
    <w:rsid w:val="00B75E96"/>
    <w:rsid w:val="00B76158"/>
    <w:rsid w:val="00B76626"/>
    <w:rsid w:val="00B766BA"/>
    <w:rsid w:val="00B766E6"/>
    <w:rsid w:val="00B76D90"/>
    <w:rsid w:val="00B771DC"/>
    <w:rsid w:val="00B8009F"/>
    <w:rsid w:val="00B8065B"/>
    <w:rsid w:val="00B8066D"/>
    <w:rsid w:val="00B808DA"/>
    <w:rsid w:val="00B8125D"/>
    <w:rsid w:val="00B820DE"/>
    <w:rsid w:val="00B82829"/>
    <w:rsid w:val="00B83137"/>
    <w:rsid w:val="00B83923"/>
    <w:rsid w:val="00B840A6"/>
    <w:rsid w:val="00B84B28"/>
    <w:rsid w:val="00B84B68"/>
    <w:rsid w:val="00B850D7"/>
    <w:rsid w:val="00B85C59"/>
    <w:rsid w:val="00B861F7"/>
    <w:rsid w:val="00B86CBC"/>
    <w:rsid w:val="00B8718C"/>
    <w:rsid w:val="00B87D25"/>
    <w:rsid w:val="00B90B49"/>
    <w:rsid w:val="00B90D69"/>
    <w:rsid w:val="00B91345"/>
    <w:rsid w:val="00B913B5"/>
    <w:rsid w:val="00B91CA3"/>
    <w:rsid w:val="00B9214E"/>
    <w:rsid w:val="00B92F39"/>
    <w:rsid w:val="00B93515"/>
    <w:rsid w:val="00B9362B"/>
    <w:rsid w:val="00B937B9"/>
    <w:rsid w:val="00B93EA6"/>
    <w:rsid w:val="00B941C4"/>
    <w:rsid w:val="00B942A5"/>
    <w:rsid w:val="00B9459D"/>
    <w:rsid w:val="00B95721"/>
    <w:rsid w:val="00B95B1D"/>
    <w:rsid w:val="00B95BA9"/>
    <w:rsid w:val="00B95EEA"/>
    <w:rsid w:val="00B95EFC"/>
    <w:rsid w:val="00B9652F"/>
    <w:rsid w:val="00B96ADB"/>
    <w:rsid w:val="00B96FD1"/>
    <w:rsid w:val="00B975A1"/>
    <w:rsid w:val="00B97699"/>
    <w:rsid w:val="00BA02A7"/>
    <w:rsid w:val="00BA0A24"/>
    <w:rsid w:val="00BA1229"/>
    <w:rsid w:val="00BA23FA"/>
    <w:rsid w:val="00BA26A6"/>
    <w:rsid w:val="00BA306D"/>
    <w:rsid w:val="00BA3F21"/>
    <w:rsid w:val="00BA416A"/>
    <w:rsid w:val="00BA42B1"/>
    <w:rsid w:val="00BA42EE"/>
    <w:rsid w:val="00BA4EB8"/>
    <w:rsid w:val="00BA5941"/>
    <w:rsid w:val="00BA5B8B"/>
    <w:rsid w:val="00BA6749"/>
    <w:rsid w:val="00BA76B8"/>
    <w:rsid w:val="00BA7CDE"/>
    <w:rsid w:val="00BA7EE7"/>
    <w:rsid w:val="00BB02FF"/>
    <w:rsid w:val="00BB09DE"/>
    <w:rsid w:val="00BB1ABF"/>
    <w:rsid w:val="00BB1BF8"/>
    <w:rsid w:val="00BB1F4D"/>
    <w:rsid w:val="00BB2522"/>
    <w:rsid w:val="00BB25EC"/>
    <w:rsid w:val="00BB2857"/>
    <w:rsid w:val="00BB2C55"/>
    <w:rsid w:val="00BB34F2"/>
    <w:rsid w:val="00BB3807"/>
    <w:rsid w:val="00BB3A0F"/>
    <w:rsid w:val="00BB3AC4"/>
    <w:rsid w:val="00BB3B84"/>
    <w:rsid w:val="00BB4CA8"/>
    <w:rsid w:val="00BB50EE"/>
    <w:rsid w:val="00BB5327"/>
    <w:rsid w:val="00BB5CDE"/>
    <w:rsid w:val="00BB5D0B"/>
    <w:rsid w:val="00BB6AE3"/>
    <w:rsid w:val="00BB6B89"/>
    <w:rsid w:val="00BB6BCC"/>
    <w:rsid w:val="00BB6C31"/>
    <w:rsid w:val="00BB739C"/>
    <w:rsid w:val="00BB7576"/>
    <w:rsid w:val="00BB7629"/>
    <w:rsid w:val="00BB7CFC"/>
    <w:rsid w:val="00BB7D08"/>
    <w:rsid w:val="00BC067E"/>
    <w:rsid w:val="00BC20BC"/>
    <w:rsid w:val="00BC2587"/>
    <w:rsid w:val="00BC29DB"/>
    <w:rsid w:val="00BC3707"/>
    <w:rsid w:val="00BC3CB2"/>
    <w:rsid w:val="00BC41C1"/>
    <w:rsid w:val="00BC42BB"/>
    <w:rsid w:val="00BC42EC"/>
    <w:rsid w:val="00BC4740"/>
    <w:rsid w:val="00BC60D3"/>
    <w:rsid w:val="00BC6E97"/>
    <w:rsid w:val="00BC732D"/>
    <w:rsid w:val="00BC75A9"/>
    <w:rsid w:val="00BC77C7"/>
    <w:rsid w:val="00BC7805"/>
    <w:rsid w:val="00BC78EB"/>
    <w:rsid w:val="00BD0291"/>
    <w:rsid w:val="00BD0A93"/>
    <w:rsid w:val="00BD100B"/>
    <w:rsid w:val="00BD1072"/>
    <w:rsid w:val="00BD111E"/>
    <w:rsid w:val="00BD13DA"/>
    <w:rsid w:val="00BD14C0"/>
    <w:rsid w:val="00BD14FE"/>
    <w:rsid w:val="00BD15FB"/>
    <w:rsid w:val="00BD165B"/>
    <w:rsid w:val="00BD179F"/>
    <w:rsid w:val="00BD2E4E"/>
    <w:rsid w:val="00BD3442"/>
    <w:rsid w:val="00BD43BE"/>
    <w:rsid w:val="00BD4426"/>
    <w:rsid w:val="00BD4BA4"/>
    <w:rsid w:val="00BD4CAD"/>
    <w:rsid w:val="00BD4E54"/>
    <w:rsid w:val="00BD502D"/>
    <w:rsid w:val="00BD5C1B"/>
    <w:rsid w:val="00BD6821"/>
    <w:rsid w:val="00BD7DB2"/>
    <w:rsid w:val="00BE0532"/>
    <w:rsid w:val="00BE0771"/>
    <w:rsid w:val="00BE1959"/>
    <w:rsid w:val="00BE1D77"/>
    <w:rsid w:val="00BE30CA"/>
    <w:rsid w:val="00BE3565"/>
    <w:rsid w:val="00BE3BFC"/>
    <w:rsid w:val="00BE426E"/>
    <w:rsid w:val="00BE4628"/>
    <w:rsid w:val="00BE4655"/>
    <w:rsid w:val="00BE4FB0"/>
    <w:rsid w:val="00BE7407"/>
    <w:rsid w:val="00BE7501"/>
    <w:rsid w:val="00BE7660"/>
    <w:rsid w:val="00BE76E5"/>
    <w:rsid w:val="00BE7717"/>
    <w:rsid w:val="00BE783F"/>
    <w:rsid w:val="00BF07EC"/>
    <w:rsid w:val="00BF0E9B"/>
    <w:rsid w:val="00BF125D"/>
    <w:rsid w:val="00BF147D"/>
    <w:rsid w:val="00BF1686"/>
    <w:rsid w:val="00BF1FEE"/>
    <w:rsid w:val="00BF2098"/>
    <w:rsid w:val="00BF24D8"/>
    <w:rsid w:val="00BF27A8"/>
    <w:rsid w:val="00BF2BD6"/>
    <w:rsid w:val="00BF3FD0"/>
    <w:rsid w:val="00BF4030"/>
    <w:rsid w:val="00BF43CF"/>
    <w:rsid w:val="00BF6019"/>
    <w:rsid w:val="00BF719F"/>
    <w:rsid w:val="00BF74FE"/>
    <w:rsid w:val="00BF7C19"/>
    <w:rsid w:val="00C00496"/>
    <w:rsid w:val="00C01647"/>
    <w:rsid w:val="00C01CCC"/>
    <w:rsid w:val="00C02188"/>
    <w:rsid w:val="00C0237F"/>
    <w:rsid w:val="00C03322"/>
    <w:rsid w:val="00C0466C"/>
    <w:rsid w:val="00C055E8"/>
    <w:rsid w:val="00C06F0F"/>
    <w:rsid w:val="00C07992"/>
    <w:rsid w:val="00C102D7"/>
    <w:rsid w:val="00C1074D"/>
    <w:rsid w:val="00C10790"/>
    <w:rsid w:val="00C10A5C"/>
    <w:rsid w:val="00C10DB2"/>
    <w:rsid w:val="00C113C5"/>
    <w:rsid w:val="00C1179C"/>
    <w:rsid w:val="00C12BAA"/>
    <w:rsid w:val="00C12EA9"/>
    <w:rsid w:val="00C132EA"/>
    <w:rsid w:val="00C13420"/>
    <w:rsid w:val="00C13A86"/>
    <w:rsid w:val="00C13C47"/>
    <w:rsid w:val="00C13D44"/>
    <w:rsid w:val="00C13F0A"/>
    <w:rsid w:val="00C13F8B"/>
    <w:rsid w:val="00C146D6"/>
    <w:rsid w:val="00C14D59"/>
    <w:rsid w:val="00C1563E"/>
    <w:rsid w:val="00C15944"/>
    <w:rsid w:val="00C15CCC"/>
    <w:rsid w:val="00C15E08"/>
    <w:rsid w:val="00C16117"/>
    <w:rsid w:val="00C16262"/>
    <w:rsid w:val="00C16612"/>
    <w:rsid w:val="00C1668B"/>
    <w:rsid w:val="00C1717D"/>
    <w:rsid w:val="00C1723A"/>
    <w:rsid w:val="00C174AF"/>
    <w:rsid w:val="00C2009D"/>
    <w:rsid w:val="00C2038F"/>
    <w:rsid w:val="00C205E3"/>
    <w:rsid w:val="00C20951"/>
    <w:rsid w:val="00C20ABA"/>
    <w:rsid w:val="00C21428"/>
    <w:rsid w:val="00C21557"/>
    <w:rsid w:val="00C218A0"/>
    <w:rsid w:val="00C220F5"/>
    <w:rsid w:val="00C227CA"/>
    <w:rsid w:val="00C22FAB"/>
    <w:rsid w:val="00C2420A"/>
    <w:rsid w:val="00C24ABD"/>
    <w:rsid w:val="00C24B02"/>
    <w:rsid w:val="00C24CC7"/>
    <w:rsid w:val="00C2544F"/>
    <w:rsid w:val="00C25804"/>
    <w:rsid w:val="00C25811"/>
    <w:rsid w:val="00C25E98"/>
    <w:rsid w:val="00C26188"/>
    <w:rsid w:val="00C261B9"/>
    <w:rsid w:val="00C27D11"/>
    <w:rsid w:val="00C27E02"/>
    <w:rsid w:val="00C3014E"/>
    <w:rsid w:val="00C308AE"/>
    <w:rsid w:val="00C30B03"/>
    <w:rsid w:val="00C30DDB"/>
    <w:rsid w:val="00C3159E"/>
    <w:rsid w:val="00C31F0D"/>
    <w:rsid w:val="00C32497"/>
    <w:rsid w:val="00C3262A"/>
    <w:rsid w:val="00C3294B"/>
    <w:rsid w:val="00C33766"/>
    <w:rsid w:val="00C337A7"/>
    <w:rsid w:val="00C339DA"/>
    <w:rsid w:val="00C34112"/>
    <w:rsid w:val="00C355DD"/>
    <w:rsid w:val="00C35691"/>
    <w:rsid w:val="00C3578E"/>
    <w:rsid w:val="00C357DF"/>
    <w:rsid w:val="00C35FB1"/>
    <w:rsid w:val="00C36898"/>
    <w:rsid w:val="00C36F84"/>
    <w:rsid w:val="00C37529"/>
    <w:rsid w:val="00C41117"/>
    <w:rsid w:val="00C41871"/>
    <w:rsid w:val="00C42ED2"/>
    <w:rsid w:val="00C43F68"/>
    <w:rsid w:val="00C44540"/>
    <w:rsid w:val="00C452D0"/>
    <w:rsid w:val="00C45DEB"/>
    <w:rsid w:val="00C45F54"/>
    <w:rsid w:val="00C4723D"/>
    <w:rsid w:val="00C47621"/>
    <w:rsid w:val="00C47744"/>
    <w:rsid w:val="00C47E43"/>
    <w:rsid w:val="00C502F6"/>
    <w:rsid w:val="00C50821"/>
    <w:rsid w:val="00C508A6"/>
    <w:rsid w:val="00C51910"/>
    <w:rsid w:val="00C51ADD"/>
    <w:rsid w:val="00C51EAA"/>
    <w:rsid w:val="00C5214A"/>
    <w:rsid w:val="00C5218C"/>
    <w:rsid w:val="00C52244"/>
    <w:rsid w:val="00C524C1"/>
    <w:rsid w:val="00C52E2F"/>
    <w:rsid w:val="00C5343F"/>
    <w:rsid w:val="00C53AA5"/>
    <w:rsid w:val="00C53FF4"/>
    <w:rsid w:val="00C544F0"/>
    <w:rsid w:val="00C553BE"/>
    <w:rsid w:val="00C553CF"/>
    <w:rsid w:val="00C55DCF"/>
    <w:rsid w:val="00C55E1E"/>
    <w:rsid w:val="00C56BF6"/>
    <w:rsid w:val="00C56D74"/>
    <w:rsid w:val="00C57319"/>
    <w:rsid w:val="00C57871"/>
    <w:rsid w:val="00C60563"/>
    <w:rsid w:val="00C60BA9"/>
    <w:rsid w:val="00C60C45"/>
    <w:rsid w:val="00C60EF7"/>
    <w:rsid w:val="00C617E0"/>
    <w:rsid w:val="00C617E4"/>
    <w:rsid w:val="00C61ACA"/>
    <w:rsid w:val="00C61BA7"/>
    <w:rsid w:val="00C61E35"/>
    <w:rsid w:val="00C62B9E"/>
    <w:rsid w:val="00C6333D"/>
    <w:rsid w:val="00C638F8"/>
    <w:rsid w:val="00C64504"/>
    <w:rsid w:val="00C647D0"/>
    <w:rsid w:val="00C6482B"/>
    <w:rsid w:val="00C6535D"/>
    <w:rsid w:val="00C663B3"/>
    <w:rsid w:val="00C66A41"/>
    <w:rsid w:val="00C67231"/>
    <w:rsid w:val="00C67564"/>
    <w:rsid w:val="00C67D69"/>
    <w:rsid w:val="00C700FC"/>
    <w:rsid w:val="00C7065F"/>
    <w:rsid w:val="00C708E6"/>
    <w:rsid w:val="00C72683"/>
    <w:rsid w:val="00C72798"/>
    <w:rsid w:val="00C73D66"/>
    <w:rsid w:val="00C74212"/>
    <w:rsid w:val="00C743F2"/>
    <w:rsid w:val="00C74949"/>
    <w:rsid w:val="00C75161"/>
    <w:rsid w:val="00C7537B"/>
    <w:rsid w:val="00C75474"/>
    <w:rsid w:val="00C755ED"/>
    <w:rsid w:val="00C75D20"/>
    <w:rsid w:val="00C7607F"/>
    <w:rsid w:val="00C76315"/>
    <w:rsid w:val="00C7711B"/>
    <w:rsid w:val="00C773F8"/>
    <w:rsid w:val="00C802C8"/>
    <w:rsid w:val="00C80593"/>
    <w:rsid w:val="00C80C1F"/>
    <w:rsid w:val="00C80C68"/>
    <w:rsid w:val="00C810E4"/>
    <w:rsid w:val="00C81357"/>
    <w:rsid w:val="00C81562"/>
    <w:rsid w:val="00C81707"/>
    <w:rsid w:val="00C82A88"/>
    <w:rsid w:val="00C82C6C"/>
    <w:rsid w:val="00C82CB5"/>
    <w:rsid w:val="00C833C4"/>
    <w:rsid w:val="00C838FE"/>
    <w:rsid w:val="00C83BA7"/>
    <w:rsid w:val="00C83C46"/>
    <w:rsid w:val="00C83D60"/>
    <w:rsid w:val="00C84075"/>
    <w:rsid w:val="00C84291"/>
    <w:rsid w:val="00C84492"/>
    <w:rsid w:val="00C8532C"/>
    <w:rsid w:val="00C85809"/>
    <w:rsid w:val="00C85CCF"/>
    <w:rsid w:val="00C8648E"/>
    <w:rsid w:val="00C86C9F"/>
    <w:rsid w:val="00C87653"/>
    <w:rsid w:val="00C87762"/>
    <w:rsid w:val="00C877D9"/>
    <w:rsid w:val="00C877ED"/>
    <w:rsid w:val="00C87B38"/>
    <w:rsid w:val="00C90552"/>
    <w:rsid w:val="00C90A1E"/>
    <w:rsid w:val="00C90D14"/>
    <w:rsid w:val="00C90E83"/>
    <w:rsid w:val="00C91ED8"/>
    <w:rsid w:val="00C924C4"/>
    <w:rsid w:val="00C92751"/>
    <w:rsid w:val="00C9355A"/>
    <w:rsid w:val="00C93897"/>
    <w:rsid w:val="00C938E1"/>
    <w:rsid w:val="00C93E98"/>
    <w:rsid w:val="00C93EB3"/>
    <w:rsid w:val="00C940E6"/>
    <w:rsid w:val="00C94C31"/>
    <w:rsid w:val="00C95929"/>
    <w:rsid w:val="00C960D5"/>
    <w:rsid w:val="00C960D8"/>
    <w:rsid w:val="00C9660B"/>
    <w:rsid w:val="00C96835"/>
    <w:rsid w:val="00C9684A"/>
    <w:rsid w:val="00C97999"/>
    <w:rsid w:val="00C97E93"/>
    <w:rsid w:val="00CA080A"/>
    <w:rsid w:val="00CA0820"/>
    <w:rsid w:val="00CA0F1D"/>
    <w:rsid w:val="00CA1545"/>
    <w:rsid w:val="00CA1726"/>
    <w:rsid w:val="00CA1A2A"/>
    <w:rsid w:val="00CA227A"/>
    <w:rsid w:val="00CA244A"/>
    <w:rsid w:val="00CA2A73"/>
    <w:rsid w:val="00CA2F15"/>
    <w:rsid w:val="00CA2F5D"/>
    <w:rsid w:val="00CA348E"/>
    <w:rsid w:val="00CA3EF8"/>
    <w:rsid w:val="00CA4002"/>
    <w:rsid w:val="00CA4568"/>
    <w:rsid w:val="00CA5260"/>
    <w:rsid w:val="00CA564E"/>
    <w:rsid w:val="00CA5D2F"/>
    <w:rsid w:val="00CA70E5"/>
    <w:rsid w:val="00CA7C43"/>
    <w:rsid w:val="00CA7E2F"/>
    <w:rsid w:val="00CB003C"/>
    <w:rsid w:val="00CB03CC"/>
    <w:rsid w:val="00CB08B1"/>
    <w:rsid w:val="00CB093B"/>
    <w:rsid w:val="00CB0C12"/>
    <w:rsid w:val="00CB0DD5"/>
    <w:rsid w:val="00CB1229"/>
    <w:rsid w:val="00CB136C"/>
    <w:rsid w:val="00CB1577"/>
    <w:rsid w:val="00CB18E6"/>
    <w:rsid w:val="00CB193D"/>
    <w:rsid w:val="00CB2146"/>
    <w:rsid w:val="00CB2A61"/>
    <w:rsid w:val="00CB2FBE"/>
    <w:rsid w:val="00CB314E"/>
    <w:rsid w:val="00CB37EA"/>
    <w:rsid w:val="00CB559F"/>
    <w:rsid w:val="00CB6438"/>
    <w:rsid w:val="00CB6485"/>
    <w:rsid w:val="00CB66CF"/>
    <w:rsid w:val="00CB6A97"/>
    <w:rsid w:val="00CB6F8F"/>
    <w:rsid w:val="00CB7107"/>
    <w:rsid w:val="00CB7832"/>
    <w:rsid w:val="00CC0035"/>
    <w:rsid w:val="00CC0647"/>
    <w:rsid w:val="00CC0944"/>
    <w:rsid w:val="00CC0EB4"/>
    <w:rsid w:val="00CC13D4"/>
    <w:rsid w:val="00CC14E4"/>
    <w:rsid w:val="00CC239B"/>
    <w:rsid w:val="00CC2406"/>
    <w:rsid w:val="00CC2621"/>
    <w:rsid w:val="00CC29B7"/>
    <w:rsid w:val="00CC2AFF"/>
    <w:rsid w:val="00CC2CCC"/>
    <w:rsid w:val="00CC36AB"/>
    <w:rsid w:val="00CC4362"/>
    <w:rsid w:val="00CC45EB"/>
    <w:rsid w:val="00CC475D"/>
    <w:rsid w:val="00CC4FD7"/>
    <w:rsid w:val="00CC53FA"/>
    <w:rsid w:val="00CC5521"/>
    <w:rsid w:val="00CC5B79"/>
    <w:rsid w:val="00CC7158"/>
    <w:rsid w:val="00CC73FD"/>
    <w:rsid w:val="00CC7604"/>
    <w:rsid w:val="00CC76A9"/>
    <w:rsid w:val="00CD0759"/>
    <w:rsid w:val="00CD0BD4"/>
    <w:rsid w:val="00CD0F60"/>
    <w:rsid w:val="00CD1159"/>
    <w:rsid w:val="00CD156A"/>
    <w:rsid w:val="00CD1835"/>
    <w:rsid w:val="00CD1AAC"/>
    <w:rsid w:val="00CD1F48"/>
    <w:rsid w:val="00CD21B2"/>
    <w:rsid w:val="00CD23E4"/>
    <w:rsid w:val="00CD2D01"/>
    <w:rsid w:val="00CD2D24"/>
    <w:rsid w:val="00CD2D5C"/>
    <w:rsid w:val="00CD3A39"/>
    <w:rsid w:val="00CD45FF"/>
    <w:rsid w:val="00CD477C"/>
    <w:rsid w:val="00CD4843"/>
    <w:rsid w:val="00CD496C"/>
    <w:rsid w:val="00CD4DB0"/>
    <w:rsid w:val="00CD5BCC"/>
    <w:rsid w:val="00CD5DB3"/>
    <w:rsid w:val="00CD62C1"/>
    <w:rsid w:val="00CD646A"/>
    <w:rsid w:val="00CD6851"/>
    <w:rsid w:val="00CD6AA2"/>
    <w:rsid w:val="00CD7693"/>
    <w:rsid w:val="00CD78A3"/>
    <w:rsid w:val="00CD7CD7"/>
    <w:rsid w:val="00CE0224"/>
    <w:rsid w:val="00CE06E1"/>
    <w:rsid w:val="00CE0727"/>
    <w:rsid w:val="00CE081E"/>
    <w:rsid w:val="00CE08C5"/>
    <w:rsid w:val="00CE0CC8"/>
    <w:rsid w:val="00CE2FC8"/>
    <w:rsid w:val="00CE3A87"/>
    <w:rsid w:val="00CE3ECE"/>
    <w:rsid w:val="00CE4100"/>
    <w:rsid w:val="00CE43E4"/>
    <w:rsid w:val="00CE4789"/>
    <w:rsid w:val="00CE4B27"/>
    <w:rsid w:val="00CE4E13"/>
    <w:rsid w:val="00CE517E"/>
    <w:rsid w:val="00CE58E0"/>
    <w:rsid w:val="00CE5C87"/>
    <w:rsid w:val="00CE6DE5"/>
    <w:rsid w:val="00CE6E9C"/>
    <w:rsid w:val="00CE718D"/>
    <w:rsid w:val="00CE725C"/>
    <w:rsid w:val="00CE72D3"/>
    <w:rsid w:val="00CE7625"/>
    <w:rsid w:val="00CE7CD0"/>
    <w:rsid w:val="00CF051E"/>
    <w:rsid w:val="00CF0A93"/>
    <w:rsid w:val="00CF0B3C"/>
    <w:rsid w:val="00CF2A3B"/>
    <w:rsid w:val="00CF2B02"/>
    <w:rsid w:val="00CF2CF0"/>
    <w:rsid w:val="00CF3019"/>
    <w:rsid w:val="00CF361E"/>
    <w:rsid w:val="00CF37B8"/>
    <w:rsid w:val="00CF39F1"/>
    <w:rsid w:val="00CF3AAE"/>
    <w:rsid w:val="00CF3C92"/>
    <w:rsid w:val="00CF497C"/>
    <w:rsid w:val="00CF4A58"/>
    <w:rsid w:val="00CF4A6E"/>
    <w:rsid w:val="00CF4F29"/>
    <w:rsid w:val="00CF57C6"/>
    <w:rsid w:val="00CF59CB"/>
    <w:rsid w:val="00CF6558"/>
    <w:rsid w:val="00CF6B17"/>
    <w:rsid w:val="00CF6C70"/>
    <w:rsid w:val="00CF6F4E"/>
    <w:rsid w:val="00CF7EC6"/>
    <w:rsid w:val="00D00470"/>
    <w:rsid w:val="00D0067C"/>
    <w:rsid w:val="00D0069C"/>
    <w:rsid w:val="00D007C6"/>
    <w:rsid w:val="00D00BE6"/>
    <w:rsid w:val="00D01494"/>
    <w:rsid w:val="00D01590"/>
    <w:rsid w:val="00D01C79"/>
    <w:rsid w:val="00D01FFB"/>
    <w:rsid w:val="00D03082"/>
    <w:rsid w:val="00D03103"/>
    <w:rsid w:val="00D03280"/>
    <w:rsid w:val="00D03DEC"/>
    <w:rsid w:val="00D04025"/>
    <w:rsid w:val="00D04492"/>
    <w:rsid w:val="00D04832"/>
    <w:rsid w:val="00D04B77"/>
    <w:rsid w:val="00D057AA"/>
    <w:rsid w:val="00D05AD0"/>
    <w:rsid w:val="00D06F6B"/>
    <w:rsid w:val="00D06FD9"/>
    <w:rsid w:val="00D074F7"/>
    <w:rsid w:val="00D07527"/>
    <w:rsid w:val="00D1027A"/>
    <w:rsid w:val="00D106D3"/>
    <w:rsid w:val="00D1186A"/>
    <w:rsid w:val="00D11C5D"/>
    <w:rsid w:val="00D11D66"/>
    <w:rsid w:val="00D12175"/>
    <w:rsid w:val="00D123F9"/>
    <w:rsid w:val="00D124BD"/>
    <w:rsid w:val="00D13FF6"/>
    <w:rsid w:val="00D1487D"/>
    <w:rsid w:val="00D14E72"/>
    <w:rsid w:val="00D15280"/>
    <w:rsid w:val="00D156F5"/>
    <w:rsid w:val="00D15920"/>
    <w:rsid w:val="00D16692"/>
    <w:rsid w:val="00D16DB5"/>
    <w:rsid w:val="00D1728A"/>
    <w:rsid w:val="00D17AC2"/>
    <w:rsid w:val="00D2072F"/>
    <w:rsid w:val="00D20D75"/>
    <w:rsid w:val="00D20E9B"/>
    <w:rsid w:val="00D213D1"/>
    <w:rsid w:val="00D21BA7"/>
    <w:rsid w:val="00D21F92"/>
    <w:rsid w:val="00D22844"/>
    <w:rsid w:val="00D229FC"/>
    <w:rsid w:val="00D22E84"/>
    <w:rsid w:val="00D23BAA"/>
    <w:rsid w:val="00D240E5"/>
    <w:rsid w:val="00D24C20"/>
    <w:rsid w:val="00D24C48"/>
    <w:rsid w:val="00D24F51"/>
    <w:rsid w:val="00D24FE1"/>
    <w:rsid w:val="00D2558C"/>
    <w:rsid w:val="00D255F4"/>
    <w:rsid w:val="00D2588C"/>
    <w:rsid w:val="00D25C32"/>
    <w:rsid w:val="00D26128"/>
    <w:rsid w:val="00D2698B"/>
    <w:rsid w:val="00D26A0B"/>
    <w:rsid w:val="00D26DC1"/>
    <w:rsid w:val="00D27B93"/>
    <w:rsid w:val="00D27D39"/>
    <w:rsid w:val="00D30323"/>
    <w:rsid w:val="00D306FE"/>
    <w:rsid w:val="00D317B4"/>
    <w:rsid w:val="00D31C92"/>
    <w:rsid w:val="00D32183"/>
    <w:rsid w:val="00D321A3"/>
    <w:rsid w:val="00D326C8"/>
    <w:rsid w:val="00D326F8"/>
    <w:rsid w:val="00D32CB5"/>
    <w:rsid w:val="00D3341A"/>
    <w:rsid w:val="00D33549"/>
    <w:rsid w:val="00D33804"/>
    <w:rsid w:val="00D33DDC"/>
    <w:rsid w:val="00D345AA"/>
    <w:rsid w:val="00D34774"/>
    <w:rsid w:val="00D35F70"/>
    <w:rsid w:val="00D362D5"/>
    <w:rsid w:val="00D363F3"/>
    <w:rsid w:val="00D36843"/>
    <w:rsid w:val="00D36DFA"/>
    <w:rsid w:val="00D3714F"/>
    <w:rsid w:val="00D37218"/>
    <w:rsid w:val="00D37645"/>
    <w:rsid w:val="00D37A53"/>
    <w:rsid w:val="00D40045"/>
    <w:rsid w:val="00D40AFE"/>
    <w:rsid w:val="00D40B2C"/>
    <w:rsid w:val="00D40BA9"/>
    <w:rsid w:val="00D41EE9"/>
    <w:rsid w:val="00D4383D"/>
    <w:rsid w:val="00D4397C"/>
    <w:rsid w:val="00D44DDB"/>
    <w:rsid w:val="00D4504B"/>
    <w:rsid w:val="00D451D4"/>
    <w:rsid w:val="00D45C00"/>
    <w:rsid w:val="00D45E02"/>
    <w:rsid w:val="00D461FA"/>
    <w:rsid w:val="00D469DE"/>
    <w:rsid w:val="00D46EFE"/>
    <w:rsid w:val="00D47D91"/>
    <w:rsid w:val="00D50200"/>
    <w:rsid w:val="00D50FE1"/>
    <w:rsid w:val="00D514C1"/>
    <w:rsid w:val="00D51A6C"/>
    <w:rsid w:val="00D52415"/>
    <w:rsid w:val="00D52702"/>
    <w:rsid w:val="00D52A41"/>
    <w:rsid w:val="00D53DCA"/>
    <w:rsid w:val="00D5450A"/>
    <w:rsid w:val="00D54829"/>
    <w:rsid w:val="00D54D1B"/>
    <w:rsid w:val="00D54D59"/>
    <w:rsid w:val="00D550F7"/>
    <w:rsid w:val="00D5516B"/>
    <w:rsid w:val="00D55210"/>
    <w:rsid w:val="00D55AFF"/>
    <w:rsid w:val="00D569CF"/>
    <w:rsid w:val="00D57B11"/>
    <w:rsid w:val="00D60C5E"/>
    <w:rsid w:val="00D6101B"/>
    <w:rsid w:val="00D61028"/>
    <w:rsid w:val="00D619FA"/>
    <w:rsid w:val="00D61ED1"/>
    <w:rsid w:val="00D621ED"/>
    <w:rsid w:val="00D6220A"/>
    <w:rsid w:val="00D63509"/>
    <w:rsid w:val="00D63A43"/>
    <w:rsid w:val="00D644A9"/>
    <w:rsid w:val="00D6526C"/>
    <w:rsid w:val="00D664C1"/>
    <w:rsid w:val="00D66639"/>
    <w:rsid w:val="00D66ECF"/>
    <w:rsid w:val="00D6751C"/>
    <w:rsid w:val="00D7010B"/>
    <w:rsid w:val="00D709C6"/>
    <w:rsid w:val="00D717D7"/>
    <w:rsid w:val="00D71EBB"/>
    <w:rsid w:val="00D7246D"/>
    <w:rsid w:val="00D72A80"/>
    <w:rsid w:val="00D73ABD"/>
    <w:rsid w:val="00D73B69"/>
    <w:rsid w:val="00D73D2E"/>
    <w:rsid w:val="00D7442A"/>
    <w:rsid w:val="00D7446A"/>
    <w:rsid w:val="00D7461D"/>
    <w:rsid w:val="00D74731"/>
    <w:rsid w:val="00D7578A"/>
    <w:rsid w:val="00D76439"/>
    <w:rsid w:val="00D768CE"/>
    <w:rsid w:val="00D769E0"/>
    <w:rsid w:val="00D76EC3"/>
    <w:rsid w:val="00D7714A"/>
    <w:rsid w:val="00D773F9"/>
    <w:rsid w:val="00D779AA"/>
    <w:rsid w:val="00D77FB5"/>
    <w:rsid w:val="00D8031D"/>
    <w:rsid w:val="00D80351"/>
    <w:rsid w:val="00D805A3"/>
    <w:rsid w:val="00D80B61"/>
    <w:rsid w:val="00D80DF4"/>
    <w:rsid w:val="00D818A4"/>
    <w:rsid w:val="00D81D8A"/>
    <w:rsid w:val="00D8223C"/>
    <w:rsid w:val="00D823C2"/>
    <w:rsid w:val="00D82547"/>
    <w:rsid w:val="00D828A0"/>
    <w:rsid w:val="00D83560"/>
    <w:rsid w:val="00D837A5"/>
    <w:rsid w:val="00D83853"/>
    <w:rsid w:val="00D83EF4"/>
    <w:rsid w:val="00D84014"/>
    <w:rsid w:val="00D84805"/>
    <w:rsid w:val="00D8556E"/>
    <w:rsid w:val="00D8594B"/>
    <w:rsid w:val="00D86575"/>
    <w:rsid w:val="00D86787"/>
    <w:rsid w:val="00D86C15"/>
    <w:rsid w:val="00D87516"/>
    <w:rsid w:val="00D878BA"/>
    <w:rsid w:val="00D87BBF"/>
    <w:rsid w:val="00D9000C"/>
    <w:rsid w:val="00D9055C"/>
    <w:rsid w:val="00D90B0E"/>
    <w:rsid w:val="00D910A4"/>
    <w:rsid w:val="00D9125C"/>
    <w:rsid w:val="00D9139C"/>
    <w:rsid w:val="00D914E9"/>
    <w:rsid w:val="00D9178D"/>
    <w:rsid w:val="00D91B68"/>
    <w:rsid w:val="00D92200"/>
    <w:rsid w:val="00D925B7"/>
    <w:rsid w:val="00D92C6D"/>
    <w:rsid w:val="00D92C75"/>
    <w:rsid w:val="00D92CCD"/>
    <w:rsid w:val="00D93DFC"/>
    <w:rsid w:val="00D9456B"/>
    <w:rsid w:val="00D94637"/>
    <w:rsid w:val="00D95328"/>
    <w:rsid w:val="00D9682A"/>
    <w:rsid w:val="00D96F82"/>
    <w:rsid w:val="00D974CF"/>
    <w:rsid w:val="00D97E98"/>
    <w:rsid w:val="00DA0864"/>
    <w:rsid w:val="00DA0922"/>
    <w:rsid w:val="00DA0B96"/>
    <w:rsid w:val="00DA16C5"/>
    <w:rsid w:val="00DA1759"/>
    <w:rsid w:val="00DA1AD5"/>
    <w:rsid w:val="00DA1D81"/>
    <w:rsid w:val="00DA1DF9"/>
    <w:rsid w:val="00DA1E11"/>
    <w:rsid w:val="00DA204C"/>
    <w:rsid w:val="00DA21C5"/>
    <w:rsid w:val="00DA2503"/>
    <w:rsid w:val="00DA2823"/>
    <w:rsid w:val="00DA3A16"/>
    <w:rsid w:val="00DA4569"/>
    <w:rsid w:val="00DA4ADD"/>
    <w:rsid w:val="00DA502F"/>
    <w:rsid w:val="00DA5CE3"/>
    <w:rsid w:val="00DA5D4A"/>
    <w:rsid w:val="00DA6496"/>
    <w:rsid w:val="00DA6852"/>
    <w:rsid w:val="00DA6C75"/>
    <w:rsid w:val="00DA7640"/>
    <w:rsid w:val="00DA7E8C"/>
    <w:rsid w:val="00DB00A0"/>
    <w:rsid w:val="00DB0161"/>
    <w:rsid w:val="00DB0F1D"/>
    <w:rsid w:val="00DB147F"/>
    <w:rsid w:val="00DB2674"/>
    <w:rsid w:val="00DB29FB"/>
    <w:rsid w:val="00DB2A4B"/>
    <w:rsid w:val="00DB2EAA"/>
    <w:rsid w:val="00DB31EC"/>
    <w:rsid w:val="00DB3315"/>
    <w:rsid w:val="00DB348A"/>
    <w:rsid w:val="00DB36BB"/>
    <w:rsid w:val="00DB3C29"/>
    <w:rsid w:val="00DB4329"/>
    <w:rsid w:val="00DB47C2"/>
    <w:rsid w:val="00DB4DC2"/>
    <w:rsid w:val="00DB5538"/>
    <w:rsid w:val="00DB6239"/>
    <w:rsid w:val="00DB6B5A"/>
    <w:rsid w:val="00DB7336"/>
    <w:rsid w:val="00DB7946"/>
    <w:rsid w:val="00DB7BBC"/>
    <w:rsid w:val="00DC0403"/>
    <w:rsid w:val="00DC1479"/>
    <w:rsid w:val="00DC1593"/>
    <w:rsid w:val="00DC170B"/>
    <w:rsid w:val="00DC1CE3"/>
    <w:rsid w:val="00DC20E5"/>
    <w:rsid w:val="00DC2B84"/>
    <w:rsid w:val="00DC2E77"/>
    <w:rsid w:val="00DC303E"/>
    <w:rsid w:val="00DC34EF"/>
    <w:rsid w:val="00DC3660"/>
    <w:rsid w:val="00DC37C2"/>
    <w:rsid w:val="00DC39C0"/>
    <w:rsid w:val="00DC3BBC"/>
    <w:rsid w:val="00DC44F0"/>
    <w:rsid w:val="00DC45A9"/>
    <w:rsid w:val="00DC4E42"/>
    <w:rsid w:val="00DC7474"/>
    <w:rsid w:val="00DC783B"/>
    <w:rsid w:val="00DD03CA"/>
    <w:rsid w:val="00DD0911"/>
    <w:rsid w:val="00DD0A95"/>
    <w:rsid w:val="00DD0BD8"/>
    <w:rsid w:val="00DD106D"/>
    <w:rsid w:val="00DD1179"/>
    <w:rsid w:val="00DD140B"/>
    <w:rsid w:val="00DD18B1"/>
    <w:rsid w:val="00DD1E24"/>
    <w:rsid w:val="00DD1E49"/>
    <w:rsid w:val="00DD1FBA"/>
    <w:rsid w:val="00DD2163"/>
    <w:rsid w:val="00DD264E"/>
    <w:rsid w:val="00DD2E48"/>
    <w:rsid w:val="00DD2F86"/>
    <w:rsid w:val="00DD3C77"/>
    <w:rsid w:val="00DD3CCA"/>
    <w:rsid w:val="00DD4275"/>
    <w:rsid w:val="00DD45D3"/>
    <w:rsid w:val="00DD4611"/>
    <w:rsid w:val="00DD4964"/>
    <w:rsid w:val="00DD4E26"/>
    <w:rsid w:val="00DD5788"/>
    <w:rsid w:val="00DD5A50"/>
    <w:rsid w:val="00DD6046"/>
    <w:rsid w:val="00DD6104"/>
    <w:rsid w:val="00DD6F96"/>
    <w:rsid w:val="00DD7AA1"/>
    <w:rsid w:val="00DD7AEF"/>
    <w:rsid w:val="00DE0230"/>
    <w:rsid w:val="00DE0A62"/>
    <w:rsid w:val="00DE113A"/>
    <w:rsid w:val="00DE11ED"/>
    <w:rsid w:val="00DE1BEC"/>
    <w:rsid w:val="00DE23D6"/>
    <w:rsid w:val="00DE2437"/>
    <w:rsid w:val="00DE2849"/>
    <w:rsid w:val="00DE2A3F"/>
    <w:rsid w:val="00DE2A93"/>
    <w:rsid w:val="00DE2C74"/>
    <w:rsid w:val="00DE2CD9"/>
    <w:rsid w:val="00DE2EB5"/>
    <w:rsid w:val="00DE46E5"/>
    <w:rsid w:val="00DE4DB6"/>
    <w:rsid w:val="00DE54B8"/>
    <w:rsid w:val="00DE58AA"/>
    <w:rsid w:val="00DE599F"/>
    <w:rsid w:val="00DE6210"/>
    <w:rsid w:val="00DE6AF5"/>
    <w:rsid w:val="00DE75EE"/>
    <w:rsid w:val="00DE7C02"/>
    <w:rsid w:val="00DF0588"/>
    <w:rsid w:val="00DF0C1A"/>
    <w:rsid w:val="00DF0C5D"/>
    <w:rsid w:val="00DF14D5"/>
    <w:rsid w:val="00DF151B"/>
    <w:rsid w:val="00DF24E3"/>
    <w:rsid w:val="00DF2DC9"/>
    <w:rsid w:val="00DF338E"/>
    <w:rsid w:val="00DF3802"/>
    <w:rsid w:val="00DF46E8"/>
    <w:rsid w:val="00DF483E"/>
    <w:rsid w:val="00DF4946"/>
    <w:rsid w:val="00DF4EFD"/>
    <w:rsid w:val="00DF521F"/>
    <w:rsid w:val="00DF54EF"/>
    <w:rsid w:val="00DF571B"/>
    <w:rsid w:val="00DF5B68"/>
    <w:rsid w:val="00DF5F40"/>
    <w:rsid w:val="00DF6212"/>
    <w:rsid w:val="00E00094"/>
    <w:rsid w:val="00E003BF"/>
    <w:rsid w:val="00E006FC"/>
    <w:rsid w:val="00E00920"/>
    <w:rsid w:val="00E00FFA"/>
    <w:rsid w:val="00E01A76"/>
    <w:rsid w:val="00E02947"/>
    <w:rsid w:val="00E0299E"/>
    <w:rsid w:val="00E02B9D"/>
    <w:rsid w:val="00E031BA"/>
    <w:rsid w:val="00E0345F"/>
    <w:rsid w:val="00E03A09"/>
    <w:rsid w:val="00E03E84"/>
    <w:rsid w:val="00E03F5E"/>
    <w:rsid w:val="00E0536E"/>
    <w:rsid w:val="00E05D0B"/>
    <w:rsid w:val="00E073BB"/>
    <w:rsid w:val="00E07853"/>
    <w:rsid w:val="00E10AFD"/>
    <w:rsid w:val="00E10C6C"/>
    <w:rsid w:val="00E114B3"/>
    <w:rsid w:val="00E11F56"/>
    <w:rsid w:val="00E12810"/>
    <w:rsid w:val="00E12C35"/>
    <w:rsid w:val="00E12FD9"/>
    <w:rsid w:val="00E1387A"/>
    <w:rsid w:val="00E13B17"/>
    <w:rsid w:val="00E14049"/>
    <w:rsid w:val="00E14B71"/>
    <w:rsid w:val="00E155C0"/>
    <w:rsid w:val="00E15767"/>
    <w:rsid w:val="00E15F33"/>
    <w:rsid w:val="00E15F6A"/>
    <w:rsid w:val="00E15F7B"/>
    <w:rsid w:val="00E16666"/>
    <w:rsid w:val="00E16881"/>
    <w:rsid w:val="00E16A10"/>
    <w:rsid w:val="00E16C59"/>
    <w:rsid w:val="00E16C70"/>
    <w:rsid w:val="00E16E0D"/>
    <w:rsid w:val="00E177CC"/>
    <w:rsid w:val="00E17CB0"/>
    <w:rsid w:val="00E17E07"/>
    <w:rsid w:val="00E17E82"/>
    <w:rsid w:val="00E201D8"/>
    <w:rsid w:val="00E203B4"/>
    <w:rsid w:val="00E2094C"/>
    <w:rsid w:val="00E20972"/>
    <w:rsid w:val="00E209D5"/>
    <w:rsid w:val="00E2109A"/>
    <w:rsid w:val="00E21140"/>
    <w:rsid w:val="00E21744"/>
    <w:rsid w:val="00E21B6E"/>
    <w:rsid w:val="00E220D5"/>
    <w:rsid w:val="00E22231"/>
    <w:rsid w:val="00E22B74"/>
    <w:rsid w:val="00E23023"/>
    <w:rsid w:val="00E23028"/>
    <w:rsid w:val="00E230B7"/>
    <w:rsid w:val="00E23531"/>
    <w:rsid w:val="00E24F71"/>
    <w:rsid w:val="00E250AE"/>
    <w:rsid w:val="00E26629"/>
    <w:rsid w:val="00E266E7"/>
    <w:rsid w:val="00E26722"/>
    <w:rsid w:val="00E2696C"/>
    <w:rsid w:val="00E269DE"/>
    <w:rsid w:val="00E27222"/>
    <w:rsid w:val="00E27AAF"/>
    <w:rsid w:val="00E27B4C"/>
    <w:rsid w:val="00E27DEF"/>
    <w:rsid w:val="00E27E24"/>
    <w:rsid w:val="00E3164D"/>
    <w:rsid w:val="00E32950"/>
    <w:rsid w:val="00E33251"/>
    <w:rsid w:val="00E34123"/>
    <w:rsid w:val="00E34530"/>
    <w:rsid w:val="00E34D39"/>
    <w:rsid w:val="00E35A67"/>
    <w:rsid w:val="00E35CA2"/>
    <w:rsid w:val="00E36018"/>
    <w:rsid w:val="00E363A4"/>
    <w:rsid w:val="00E36416"/>
    <w:rsid w:val="00E36475"/>
    <w:rsid w:val="00E36707"/>
    <w:rsid w:val="00E36C08"/>
    <w:rsid w:val="00E36D2C"/>
    <w:rsid w:val="00E375CC"/>
    <w:rsid w:val="00E37E65"/>
    <w:rsid w:val="00E37F08"/>
    <w:rsid w:val="00E40046"/>
    <w:rsid w:val="00E40308"/>
    <w:rsid w:val="00E407A8"/>
    <w:rsid w:val="00E4097F"/>
    <w:rsid w:val="00E409BF"/>
    <w:rsid w:val="00E40F0A"/>
    <w:rsid w:val="00E41342"/>
    <w:rsid w:val="00E41DB9"/>
    <w:rsid w:val="00E41F4A"/>
    <w:rsid w:val="00E42432"/>
    <w:rsid w:val="00E424FA"/>
    <w:rsid w:val="00E4259A"/>
    <w:rsid w:val="00E4325E"/>
    <w:rsid w:val="00E434F0"/>
    <w:rsid w:val="00E43BAA"/>
    <w:rsid w:val="00E44AB8"/>
    <w:rsid w:val="00E44B99"/>
    <w:rsid w:val="00E45379"/>
    <w:rsid w:val="00E4565F"/>
    <w:rsid w:val="00E45A4A"/>
    <w:rsid w:val="00E45A9F"/>
    <w:rsid w:val="00E45B5C"/>
    <w:rsid w:val="00E46428"/>
    <w:rsid w:val="00E47521"/>
    <w:rsid w:val="00E50A6D"/>
    <w:rsid w:val="00E513A0"/>
    <w:rsid w:val="00E51ED9"/>
    <w:rsid w:val="00E52CD6"/>
    <w:rsid w:val="00E53363"/>
    <w:rsid w:val="00E533F5"/>
    <w:rsid w:val="00E53B20"/>
    <w:rsid w:val="00E53B91"/>
    <w:rsid w:val="00E53CB1"/>
    <w:rsid w:val="00E5420D"/>
    <w:rsid w:val="00E54A3A"/>
    <w:rsid w:val="00E554F6"/>
    <w:rsid w:val="00E55638"/>
    <w:rsid w:val="00E5566A"/>
    <w:rsid w:val="00E5569A"/>
    <w:rsid w:val="00E55C73"/>
    <w:rsid w:val="00E55CA4"/>
    <w:rsid w:val="00E55CB9"/>
    <w:rsid w:val="00E568E8"/>
    <w:rsid w:val="00E5698B"/>
    <w:rsid w:val="00E569F5"/>
    <w:rsid w:val="00E56CE3"/>
    <w:rsid w:val="00E56DF6"/>
    <w:rsid w:val="00E573DA"/>
    <w:rsid w:val="00E57D27"/>
    <w:rsid w:val="00E60144"/>
    <w:rsid w:val="00E6051F"/>
    <w:rsid w:val="00E60C35"/>
    <w:rsid w:val="00E60D11"/>
    <w:rsid w:val="00E61199"/>
    <w:rsid w:val="00E61769"/>
    <w:rsid w:val="00E61C6C"/>
    <w:rsid w:val="00E6274A"/>
    <w:rsid w:val="00E628F7"/>
    <w:rsid w:val="00E63788"/>
    <w:rsid w:val="00E637AF"/>
    <w:rsid w:val="00E63C9D"/>
    <w:rsid w:val="00E640D7"/>
    <w:rsid w:val="00E644B7"/>
    <w:rsid w:val="00E65129"/>
    <w:rsid w:val="00E65348"/>
    <w:rsid w:val="00E656BB"/>
    <w:rsid w:val="00E65D95"/>
    <w:rsid w:val="00E65DA5"/>
    <w:rsid w:val="00E666B1"/>
    <w:rsid w:val="00E66ACD"/>
    <w:rsid w:val="00E67B25"/>
    <w:rsid w:val="00E67C92"/>
    <w:rsid w:val="00E706C5"/>
    <w:rsid w:val="00E70C75"/>
    <w:rsid w:val="00E70EDE"/>
    <w:rsid w:val="00E719B5"/>
    <w:rsid w:val="00E71C1C"/>
    <w:rsid w:val="00E72190"/>
    <w:rsid w:val="00E72404"/>
    <w:rsid w:val="00E7254E"/>
    <w:rsid w:val="00E725F0"/>
    <w:rsid w:val="00E7269E"/>
    <w:rsid w:val="00E72A53"/>
    <w:rsid w:val="00E736A9"/>
    <w:rsid w:val="00E745BA"/>
    <w:rsid w:val="00E7491B"/>
    <w:rsid w:val="00E74EBC"/>
    <w:rsid w:val="00E75617"/>
    <w:rsid w:val="00E757DF"/>
    <w:rsid w:val="00E761AD"/>
    <w:rsid w:val="00E76794"/>
    <w:rsid w:val="00E76F6E"/>
    <w:rsid w:val="00E774C9"/>
    <w:rsid w:val="00E8002D"/>
    <w:rsid w:val="00E80E5C"/>
    <w:rsid w:val="00E80EFE"/>
    <w:rsid w:val="00E81045"/>
    <w:rsid w:val="00E818BF"/>
    <w:rsid w:val="00E81D6A"/>
    <w:rsid w:val="00E82A38"/>
    <w:rsid w:val="00E82BFA"/>
    <w:rsid w:val="00E82CEA"/>
    <w:rsid w:val="00E8370F"/>
    <w:rsid w:val="00E839F5"/>
    <w:rsid w:val="00E8488C"/>
    <w:rsid w:val="00E84BEB"/>
    <w:rsid w:val="00E84BF1"/>
    <w:rsid w:val="00E855AD"/>
    <w:rsid w:val="00E86BA5"/>
    <w:rsid w:val="00E87C5B"/>
    <w:rsid w:val="00E905A6"/>
    <w:rsid w:val="00E9080B"/>
    <w:rsid w:val="00E908ED"/>
    <w:rsid w:val="00E9097F"/>
    <w:rsid w:val="00E90BDF"/>
    <w:rsid w:val="00E90D42"/>
    <w:rsid w:val="00E910DC"/>
    <w:rsid w:val="00E9147E"/>
    <w:rsid w:val="00E92867"/>
    <w:rsid w:val="00E93065"/>
    <w:rsid w:val="00E934AB"/>
    <w:rsid w:val="00E934BD"/>
    <w:rsid w:val="00E93678"/>
    <w:rsid w:val="00E9399F"/>
    <w:rsid w:val="00E93B97"/>
    <w:rsid w:val="00E93CE4"/>
    <w:rsid w:val="00E944D7"/>
    <w:rsid w:val="00E945D0"/>
    <w:rsid w:val="00E94ADD"/>
    <w:rsid w:val="00E94B8F"/>
    <w:rsid w:val="00E95577"/>
    <w:rsid w:val="00E957D5"/>
    <w:rsid w:val="00E95A80"/>
    <w:rsid w:val="00E95A99"/>
    <w:rsid w:val="00E95D7E"/>
    <w:rsid w:val="00E95E4E"/>
    <w:rsid w:val="00E96530"/>
    <w:rsid w:val="00E96D69"/>
    <w:rsid w:val="00E96E09"/>
    <w:rsid w:val="00E970CC"/>
    <w:rsid w:val="00E970D7"/>
    <w:rsid w:val="00E97F7B"/>
    <w:rsid w:val="00EA0333"/>
    <w:rsid w:val="00EA0424"/>
    <w:rsid w:val="00EA042D"/>
    <w:rsid w:val="00EA09A6"/>
    <w:rsid w:val="00EA09CD"/>
    <w:rsid w:val="00EA0ADA"/>
    <w:rsid w:val="00EA0B79"/>
    <w:rsid w:val="00EA0BCA"/>
    <w:rsid w:val="00EA0DE6"/>
    <w:rsid w:val="00EA0EC9"/>
    <w:rsid w:val="00EA124E"/>
    <w:rsid w:val="00EA1267"/>
    <w:rsid w:val="00EA1755"/>
    <w:rsid w:val="00EA17B8"/>
    <w:rsid w:val="00EA1E17"/>
    <w:rsid w:val="00EA253E"/>
    <w:rsid w:val="00EA2D1A"/>
    <w:rsid w:val="00EA2D7F"/>
    <w:rsid w:val="00EA3191"/>
    <w:rsid w:val="00EA326A"/>
    <w:rsid w:val="00EA3344"/>
    <w:rsid w:val="00EA349B"/>
    <w:rsid w:val="00EA37DE"/>
    <w:rsid w:val="00EA38B2"/>
    <w:rsid w:val="00EA44A5"/>
    <w:rsid w:val="00EA463C"/>
    <w:rsid w:val="00EA490C"/>
    <w:rsid w:val="00EA4B5C"/>
    <w:rsid w:val="00EA4D00"/>
    <w:rsid w:val="00EA54F9"/>
    <w:rsid w:val="00EA5F56"/>
    <w:rsid w:val="00EA6398"/>
    <w:rsid w:val="00EA6BC8"/>
    <w:rsid w:val="00EA770B"/>
    <w:rsid w:val="00EA7AA3"/>
    <w:rsid w:val="00EB0385"/>
    <w:rsid w:val="00EB063E"/>
    <w:rsid w:val="00EB099E"/>
    <w:rsid w:val="00EB1553"/>
    <w:rsid w:val="00EB2DF0"/>
    <w:rsid w:val="00EB3B44"/>
    <w:rsid w:val="00EB4316"/>
    <w:rsid w:val="00EB4954"/>
    <w:rsid w:val="00EB4ED8"/>
    <w:rsid w:val="00EB56CF"/>
    <w:rsid w:val="00EB58EF"/>
    <w:rsid w:val="00EB5C7A"/>
    <w:rsid w:val="00EB604E"/>
    <w:rsid w:val="00EB6BA0"/>
    <w:rsid w:val="00EB7251"/>
    <w:rsid w:val="00EC011B"/>
    <w:rsid w:val="00EC1753"/>
    <w:rsid w:val="00EC1F7E"/>
    <w:rsid w:val="00EC2443"/>
    <w:rsid w:val="00EC24DA"/>
    <w:rsid w:val="00EC3009"/>
    <w:rsid w:val="00EC33C4"/>
    <w:rsid w:val="00EC3441"/>
    <w:rsid w:val="00EC36B5"/>
    <w:rsid w:val="00EC37F5"/>
    <w:rsid w:val="00EC52E1"/>
    <w:rsid w:val="00EC5CFE"/>
    <w:rsid w:val="00EC5D10"/>
    <w:rsid w:val="00EC6C5F"/>
    <w:rsid w:val="00EC6E54"/>
    <w:rsid w:val="00EC7044"/>
    <w:rsid w:val="00EC7048"/>
    <w:rsid w:val="00ED0228"/>
    <w:rsid w:val="00ED0709"/>
    <w:rsid w:val="00ED0B7F"/>
    <w:rsid w:val="00ED10E8"/>
    <w:rsid w:val="00ED1752"/>
    <w:rsid w:val="00ED1A08"/>
    <w:rsid w:val="00ED1BE3"/>
    <w:rsid w:val="00ED1C48"/>
    <w:rsid w:val="00ED239C"/>
    <w:rsid w:val="00ED25BB"/>
    <w:rsid w:val="00ED3254"/>
    <w:rsid w:val="00ED3E69"/>
    <w:rsid w:val="00ED40FC"/>
    <w:rsid w:val="00ED4407"/>
    <w:rsid w:val="00ED44A2"/>
    <w:rsid w:val="00ED5BAF"/>
    <w:rsid w:val="00ED5FB2"/>
    <w:rsid w:val="00ED6181"/>
    <w:rsid w:val="00ED6BE8"/>
    <w:rsid w:val="00ED6C63"/>
    <w:rsid w:val="00ED7151"/>
    <w:rsid w:val="00ED75B6"/>
    <w:rsid w:val="00ED7A5F"/>
    <w:rsid w:val="00ED7DFF"/>
    <w:rsid w:val="00ED7EE3"/>
    <w:rsid w:val="00EE028A"/>
    <w:rsid w:val="00EE03CD"/>
    <w:rsid w:val="00EE0583"/>
    <w:rsid w:val="00EE1B72"/>
    <w:rsid w:val="00EE34F9"/>
    <w:rsid w:val="00EE3768"/>
    <w:rsid w:val="00EE38F8"/>
    <w:rsid w:val="00EE3F17"/>
    <w:rsid w:val="00EE4AEF"/>
    <w:rsid w:val="00EE4AF1"/>
    <w:rsid w:val="00EE4DEE"/>
    <w:rsid w:val="00EE585A"/>
    <w:rsid w:val="00EE5980"/>
    <w:rsid w:val="00EE5B20"/>
    <w:rsid w:val="00EE5EDC"/>
    <w:rsid w:val="00EE5EFF"/>
    <w:rsid w:val="00EE6020"/>
    <w:rsid w:val="00EE67D4"/>
    <w:rsid w:val="00EE743C"/>
    <w:rsid w:val="00EE7CB4"/>
    <w:rsid w:val="00EF02E6"/>
    <w:rsid w:val="00EF04CD"/>
    <w:rsid w:val="00EF077D"/>
    <w:rsid w:val="00EF07A6"/>
    <w:rsid w:val="00EF0F05"/>
    <w:rsid w:val="00EF10FA"/>
    <w:rsid w:val="00EF15CE"/>
    <w:rsid w:val="00EF18A3"/>
    <w:rsid w:val="00EF1B01"/>
    <w:rsid w:val="00EF1BB5"/>
    <w:rsid w:val="00EF1ED2"/>
    <w:rsid w:val="00EF210C"/>
    <w:rsid w:val="00EF26F4"/>
    <w:rsid w:val="00EF30B0"/>
    <w:rsid w:val="00EF3E63"/>
    <w:rsid w:val="00EF45C8"/>
    <w:rsid w:val="00EF482D"/>
    <w:rsid w:val="00EF494D"/>
    <w:rsid w:val="00EF4B9F"/>
    <w:rsid w:val="00EF5026"/>
    <w:rsid w:val="00EF5551"/>
    <w:rsid w:val="00EF680E"/>
    <w:rsid w:val="00EF6DA9"/>
    <w:rsid w:val="00F00D49"/>
    <w:rsid w:val="00F01667"/>
    <w:rsid w:val="00F01B53"/>
    <w:rsid w:val="00F01BC9"/>
    <w:rsid w:val="00F02BD9"/>
    <w:rsid w:val="00F030EF"/>
    <w:rsid w:val="00F0361F"/>
    <w:rsid w:val="00F03CE3"/>
    <w:rsid w:val="00F03E2D"/>
    <w:rsid w:val="00F04BFB"/>
    <w:rsid w:val="00F04EDA"/>
    <w:rsid w:val="00F05343"/>
    <w:rsid w:val="00F05D99"/>
    <w:rsid w:val="00F060F0"/>
    <w:rsid w:val="00F0630F"/>
    <w:rsid w:val="00F074A1"/>
    <w:rsid w:val="00F101E3"/>
    <w:rsid w:val="00F1023A"/>
    <w:rsid w:val="00F1052E"/>
    <w:rsid w:val="00F1078E"/>
    <w:rsid w:val="00F10B1F"/>
    <w:rsid w:val="00F10F53"/>
    <w:rsid w:val="00F11294"/>
    <w:rsid w:val="00F11B05"/>
    <w:rsid w:val="00F126D1"/>
    <w:rsid w:val="00F1326C"/>
    <w:rsid w:val="00F1353C"/>
    <w:rsid w:val="00F136EA"/>
    <w:rsid w:val="00F138FA"/>
    <w:rsid w:val="00F13952"/>
    <w:rsid w:val="00F1447D"/>
    <w:rsid w:val="00F15045"/>
    <w:rsid w:val="00F1504C"/>
    <w:rsid w:val="00F15153"/>
    <w:rsid w:val="00F156D5"/>
    <w:rsid w:val="00F1590A"/>
    <w:rsid w:val="00F15C15"/>
    <w:rsid w:val="00F15D14"/>
    <w:rsid w:val="00F16165"/>
    <w:rsid w:val="00F16422"/>
    <w:rsid w:val="00F165C1"/>
    <w:rsid w:val="00F16B39"/>
    <w:rsid w:val="00F16FA0"/>
    <w:rsid w:val="00F20955"/>
    <w:rsid w:val="00F20B13"/>
    <w:rsid w:val="00F20CA7"/>
    <w:rsid w:val="00F2165E"/>
    <w:rsid w:val="00F21D3A"/>
    <w:rsid w:val="00F22B73"/>
    <w:rsid w:val="00F22E1B"/>
    <w:rsid w:val="00F23201"/>
    <w:rsid w:val="00F2358D"/>
    <w:rsid w:val="00F239D7"/>
    <w:rsid w:val="00F23C17"/>
    <w:rsid w:val="00F2410B"/>
    <w:rsid w:val="00F24224"/>
    <w:rsid w:val="00F24580"/>
    <w:rsid w:val="00F2462D"/>
    <w:rsid w:val="00F247DB"/>
    <w:rsid w:val="00F24831"/>
    <w:rsid w:val="00F260A2"/>
    <w:rsid w:val="00F266F5"/>
    <w:rsid w:val="00F26C4D"/>
    <w:rsid w:val="00F26D69"/>
    <w:rsid w:val="00F27033"/>
    <w:rsid w:val="00F2736E"/>
    <w:rsid w:val="00F273F2"/>
    <w:rsid w:val="00F27AD5"/>
    <w:rsid w:val="00F306DB"/>
    <w:rsid w:val="00F3115F"/>
    <w:rsid w:val="00F31681"/>
    <w:rsid w:val="00F31B25"/>
    <w:rsid w:val="00F31CCE"/>
    <w:rsid w:val="00F31E26"/>
    <w:rsid w:val="00F32964"/>
    <w:rsid w:val="00F33490"/>
    <w:rsid w:val="00F33651"/>
    <w:rsid w:val="00F33D3C"/>
    <w:rsid w:val="00F33FCA"/>
    <w:rsid w:val="00F34513"/>
    <w:rsid w:val="00F34575"/>
    <w:rsid w:val="00F3464B"/>
    <w:rsid w:val="00F349EF"/>
    <w:rsid w:val="00F34AF5"/>
    <w:rsid w:val="00F3524E"/>
    <w:rsid w:val="00F35279"/>
    <w:rsid w:val="00F354D0"/>
    <w:rsid w:val="00F3632A"/>
    <w:rsid w:val="00F36A02"/>
    <w:rsid w:val="00F3702A"/>
    <w:rsid w:val="00F371E7"/>
    <w:rsid w:val="00F375B4"/>
    <w:rsid w:val="00F37994"/>
    <w:rsid w:val="00F379EF"/>
    <w:rsid w:val="00F400CB"/>
    <w:rsid w:val="00F40E64"/>
    <w:rsid w:val="00F40F53"/>
    <w:rsid w:val="00F414BB"/>
    <w:rsid w:val="00F43035"/>
    <w:rsid w:val="00F4378B"/>
    <w:rsid w:val="00F4405A"/>
    <w:rsid w:val="00F44220"/>
    <w:rsid w:val="00F442B5"/>
    <w:rsid w:val="00F442F2"/>
    <w:rsid w:val="00F44B5A"/>
    <w:rsid w:val="00F44B90"/>
    <w:rsid w:val="00F44E23"/>
    <w:rsid w:val="00F45167"/>
    <w:rsid w:val="00F4622B"/>
    <w:rsid w:val="00F462B0"/>
    <w:rsid w:val="00F46A07"/>
    <w:rsid w:val="00F46ACD"/>
    <w:rsid w:val="00F4742D"/>
    <w:rsid w:val="00F475AF"/>
    <w:rsid w:val="00F47847"/>
    <w:rsid w:val="00F47D16"/>
    <w:rsid w:val="00F50150"/>
    <w:rsid w:val="00F5087A"/>
    <w:rsid w:val="00F5087C"/>
    <w:rsid w:val="00F51030"/>
    <w:rsid w:val="00F519F0"/>
    <w:rsid w:val="00F51BAD"/>
    <w:rsid w:val="00F520CE"/>
    <w:rsid w:val="00F521DF"/>
    <w:rsid w:val="00F52904"/>
    <w:rsid w:val="00F5294C"/>
    <w:rsid w:val="00F539D0"/>
    <w:rsid w:val="00F53A4A"/>
    <w:rsid w:val="00F53B43"/>
    <w:rsid w:val="00F54140"/>
    <w:rsid w:val="00F54AF6"/>
    <w:rsid w:val="00F54B67"/>
    <w:rsid w:val="00F552A1"/>
    <w:rsid w:val="00F5531F"/>
    <w:rsid w:val="00F55931"/>
    <w:rsid w:val="00F55A37"/>
    <w:rsid w:val="00F55FC6"/>
    <w:rsid w:val="00F56177"/>
    <w:rsid w:val="00F56192"/>
    <w:rsid w:val="00F56211"/>
    <w:rsid w:val="00F565BB"/>
    <w:rsid w:val="00F56C4A"/>
    <w:rsid w:val="00F5719A"/>
    <w:rsid w:val="00F60082"/>
    <w:rsid w:val="00F60749"/>
    <w:rsid w:val="00F60791"/>
    <w:rsid w:val="00F60E0A"/>
    <w:rsid w:val="00F60FE1"/>
    <w:rsid w:val="00F61907"/>
    <w:rsid w:val="00F61A2E"/>
    <w:rsid w:val="00F61BF7"/>
    <w:rsid w:val="00F62272"/>
    <w:rsid w:val="00F6267A"/>
    <w:rsid w:val="00F62772"/>
    <w:rsid w:val="00F62C64"/>
    <w:rsid w:val="00F6301D"/>
    <w:rsid w:val="00F6324A"/>
    <w:rsid w:val="00F632AC"/>
    <w:rsid w:val="00F6478A"/>
    <w:rsid w:val="00F64BE2"/>
    <w:rsid w:val="00F64D90"/>
    <w:rsid w:val="00F65168"/>
    <w:rsid w:val="00F655D4"/>
    <w:rsid w:val="00F65E1C"/>
    <w:rsid w:val="00F67179"/>
    <w:rsid w:val="00F67BAD"/>
    <w:rsid w:val="00F70988"/>
    <w:rsid w:val="00F70FF4"/>
    <w:rsid w:val="00F7126C"/>
    <w:rsid w:val="00F71CF2"/>
    <w:rsid w:val="00F72D49"/>
    <w:rsid w:val="00F72EB5"/>
    <w:rsid w:val="00F73883"/>
    <w:rsid w:val="00F73A3F"/>
    <w:rsid w:val="00F73F33"/>
    <w:rsid w:val="00F74549"/>
    <w:rsid w:val="00F75386"/>
    <w:rsid w:val="00F755EC"/>
    <w:rsid w:val="00F75A79"/>
    <w:rsid w:val="00F760F5"/>
    <w:rsid w:val="00F7667D"/>
    <w:rsid w:val="00F76E43"/>
    <w:rsid w:val="00F7714D"/>
    <w:rsid w:val="00F77763"/>
    <w:rsid w:val="00F803FD"/>
    <w:rsid w:val="00F82773"/>
    <w:rsid w:val="00F82BCF"/>
    <w:rsid w:val="00F836AC"/>
    <w:rsid w:val="00F839E4"/>
    <w:rsid w:val="00F84183"/>
    <w:rsid w:val="00F848FC"/>
    <w:rsid w:val="00F853D0"/>
    <w:rsid w:val="00F85BB0"/>
    <w:rsid w:val="00F85C63"/>
    <w:rsid w:val="00F8601D"/>
    <w:rsid w:val="00F862B5"/>
    <w:rsid w:val="00F862C8"/>
    <w:rsid w:val="00F8638C"/>
    <w:rsid w:val="00F86640"/>
    <w:rsid w:val="00F868AA"/>
    <w:rsid w:val="00F86E4C"/>
    <w:rsid w:val="00F86F96"/>
    <w:rsid w:val="00F872E7"/>
    <w:rsid w:val="00F87AA0"/>
    <w:rsid w:val="00F90036"/>
    <w:rsid w:val="00F9019B"/>
    <w:rsid w:val="00F90764"/>
    <w:rsid w:val="00F90B9F"/>
    <w:rsid w:val="00F91010"/>
    <w:rsid w:val="00F910AE"/>
    <w:rsid w:val="00F91B36"/>
    <w:rsid w:val="00F91ED8"/>
    <w:rsid w:val="00F929B3"/>
    <w:rsid w:val="00F92AEC"/>
    <w:rsid w:val="00F92D94"/>
    <w:rsid w:val="00F92F4D"/>
    <w:rsid w:val="00F9378D"/>
    <w:rsid w:val="00F939B9"/>
    <w:rsid w:val="00F93F3D"/>
    <w:rsid w:val="00F94563"/>
    <w:rsid w:val="00F9459B"/>
    <w:rsid w:val="00F95E39"/>
    <w:rsid w:val="00F96331"/>
    <w:rsid w:val="00F96902"/>
    <w:rsid w:val="00F96F7B"/>
    <w:rsid w:val="00F973E7"/>
    <w:rsid w:val="00FA099A"/>
    <w:rsid w:val="00FA2963"/>
    <w:rsid w:val="00FA2B37"/>
    <w:rsid w:val="00FA2CE5"/>
    <w:rsid w:val="00FA3A31"/>
    <w:rsid w:val="00FA3D2C"/>
    <w:rsid w:val="00FA4396"/>
    <w:rsid w:val="00FA4AAA"/>
    <w:rsid w:val="00FA4D7A"/>
    <w:rsid w:val="00FA4EFF"/>
    <w:rsid w:val="00FA5275"/>
    <w:rsid w:val="00FA5582"/>
    <w:rsid w:val="00FA59DC"/>
    <w:rsid w:val="00FA65B8"/>
    <w:rsid w:val="00FA6B1B"/>
    <w:rsid w:val="00FA6CD2"/>
    <w:rsid w:val="00FA6E32"/>
    <w:rsid w:val="00FA6E7C"/>
    <w:rsid w:val="00FA6FAF"/>
    <w:rsid w:val="00FA765C"/>
    <w:rsid w:val="00FA7748"/>
    <w:rsid w:val="00FB09FA"/>
    <w:rsid w:val="00FB17C3"/>
    <w:rsid w:val="00FB1B91"/>
    <w:rsid w:val="00FB2358"/>
    <w:rsid w:val="00FB278B"/>
    <w:rsid w:val="00FB2F36"/>
    <w:rsid w:val="00FB4670"/>
    <w:rsid w:val="00FB4CAC"/>
    <w:rsid w:val="00FB52E9"/>
    <w:rsid w:val="00FB56B0"/>
    <w:rsid w:val="00FB59CD"/>
    <w:rsid w:val="00FB5D33"/>
    <w:rsid w:val="00FB61BF"/>
    <w:rsid w:val="00FB64DB"/>
    <w:rsid w:val="00FB6598"/>
    <w:rsid w:val="00FB665C"/>
    <w:rsid w:val="00FB6A0F"/>
    <w:rsid w:val="00FB6BDB"/>
    <w:rsid w:val="00FB6FA6"/>
    <w:rsid w:val="00FC0966"/>
    <w:rsid w:val="00FC0CE4"/>
    <w:rsid w:val="00FC0F10"/>
    <w:rsid w:val="00FC13E8"/>
    <w:rsid w:val="00FC18EE"/>
    <w:rsid w:val="00FC2F29"/>
    <w:rsid w:val="00FC4583"/>
    <w:rsid w:val="00FC4785"/>
    <w:rsid w:val="00FC48C1"/>
    <w:rsid w:val="00FC4E1A"/>
    <w:rsid w:val="00FC54D2"/>
    <w:rsid w:val="00FC599A"/>
    <w:rsid w:val="00FC5CA8"/>
    <w:rsid w:val="00FC5FD9"/>
    <w:rsid w:val="00FC60F9"/>
    <w:rsid w:val="00FC67E5"/>
    <w:rsid w:val="00FC69B0"/>
    <w:rsid w:val="00FC6BCF"/>
    <w:rsid w:val="00FC7155"/>
    <w:rsid w:val="00FD0751"/>
    <w:rsid w:val="00FD12D8"/>
    <w:rsid w:val="00FD132D"/>
    <w:rsid w:val="00FD14E4"/>
    <w:rsid w:val="00FD1679"/>
    <w:rsid w:val="00FD1F76"/>
    <w:rsid w:val="00FD21CB"/>
    <w:rsid w:val="00FD3260"/>
    <w:rsid w:val="00FD3560"/>
    <w:rsid w:val="00FD37AB"/>
    <w:rsid w:val="00FD3939"/>
    <w:rsid w:val="00FD3ADA"/>
    <w:rsid w:val="00FD3C30"/>
    <w:rsid w:val="00FD3F62"/>
    <w:rsid w:val="00FD412C"/>
    <w:rsid w:val="00FD44AC"/>
    <w:rsid w:val="00FD4BFA"/>
    <w:rsid w:val="00FD4D7A"/>
    <w:rsid w:val="00FD526C"/>
    <w:rsid w:val="00FD55F0"/>
    <w:rsid w:val="00FD63B5"/>
    <w:rsid w:val="00FD6A35"/>
    <w:rsid w:val="00FD6B3B"/>
    <w:rsid w:val="00FD6DF4"/>
    <w:rsid w:val="00FD6E90"/>
    <w:rsid w:val="00FD7597"/>
    <w:rsid w:val="00FD7D53"/>
    <w:rsid w:val="00FE0AA7"/>
    <w:rsid w:val="00FE0DF3"/>
    <w:rsid w:val="00FE17CF"/>
    <w:rsid w:val="00FE23E5"/>
    <w:rsid w:val="00FE2526"/>
    <w:rsid w:val="00FE28FC"/>
    <w:rsid w:val="00FE31FF"/>
    <w:rsid w:val="00FE328E"/>
    <w:rsid w:val="00FE34DF"/>
    <w:rsid w:val="00FE3AB9"/>
    <w:rsid w:val="00FE40BD"/>
    <w:rsid w:val="00FE4580"/>
    <w:rsid w:val="00FE48EF"/>
    <w:rsid w:val="00FE4FED"/>
    <w:rsid w:val="00FE5034"/>
    <w:rsid w:val="00FE5851"/>
    <w:rsid w:val="00FE5F07"/>
    <w:rsid w:val="00FE6422"/>
    <w:rsid w:val="00FE666E"/>
    <w:rsid w:val="00FE69D8"/>
    <w:rsid w:val="00FE7985"/>
    <w:rsid w:val="00FF0718"/>
    <w:rsid w:val="00FF10C2"/>
    <w:rsid w:val="00FF12A1"/>
    <w:rsid w:val="00FF183C"/>
    <w:rsid w:val="00FF2229"/>
    <w:rsid w:val="00FF239B"/>
    <w:rsid w:val="00FF2829"/>
    <w:rsid w:val="00FF2F54"/>
    <w:rsid w:val="00FF3773"/>
    <w:rsid w:val="00FF42E6"/>
    <w:rsid w:val="00FF4416"/>
    <w:rsid w:val="00FF4747"/>
    <w:rsid w:val="00FF4DE6"/>
    <w:rsid w:val="00FF5029"/>
    <w:rsid w:val="00FF5054"/>
    <w:rsid w:val="00FF55AB"/>
    <w:rsid w:val="00FF56C0"/>
    <w:rsid w:val="00FF583D"/>
    <w:rsid w:val="00FF6377"/>
    <w:rsid w:val="00FF6398"/>
    <w:rsid w:val="00FF6526"/>
    <w:rsid w:val="00FF6F95"/>
    <w:rsid w:val="00FF7129"/>
    <w:rsid w:val="00FF74C9"/>
    <w:rsid w:val="00FF7B22"/>
    <w:rsid w:val="039A00AC"/>
    <w:rsid w:val="04955321"/>
    <w:rsid w:val="09E80CB5"/>
    <w:rsid w:val="1003397A"/>
    <w:rsid w:val="10B4162C"/>
    <w:rsid w:val="184CE227"/>
    <w:rsid w:val="1EC67B68"/>
    <w:rsid w:val="2657E2E3"/>
    <w:rsid w:val="29096120"/>
    <w:rsid w:val="2971E334"/>
    <w:rsid w:val="2EBE24F4"/>
    <w:rsid w:val="40037A69"/>
    <w:rsid w:val="44EC4D4C"/>
    <w:rsid w:val="48428480"/>
    <w:rsid w:val="522190E3"/>
    <w:rsid w:val="53A050EB"/>
    <w:rsid w:val="5792AF83"/>
    <w:rsid w:val="57C73A0F"/>
    <w:rsid w:val="6DFA47AA"/>
    <w:rsid w:val="7271B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9CCDB9"/>
  <w15:docId w15:val="{55E88FE1-431E-4C0F-ABA4-8A133DAC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2DD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6EB4"/>
    <w:pPr>
      <w:keepNext/>
      <w:keepLines/>
      <w:numPr>
        <w:numId w:val="12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5D95"/>
    <w:pPr>
      <w:keepNext/>
      <w:keepLines/>
      <w:numPr>
        <w:ilvl w:val="1"/>
        <w:numId w:val="12"/>
      </w:numPr>
      <w:spacing w:before="240" w:after="0"/>
      <w:ind w:left="7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0ED2"/>
    <w:pPr>
      <w:keepNext/>
      <w:keepLines/>
      <w:numPr>
        <w:ilvl w:val="2"/>
        <w:numId w:val="2"/>
      </w:numPr>
      <w:adjustRightInd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3A6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2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2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2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2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2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35"/>
  </w:style>
  <w:style w:type="paragraph" w:styleId="Footer">
    <w:name w:val="footer"/>
    <w:basedOn w:val="Normal"/>
    <w:link w:val="FooterChar"/>
    <w:uiPriority w:val="99"/>
    <w:unhideWhenUsed/>
    <w:rsid w:val="005C5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35"/>
  </w:style>
  <w:style w:type="paragraph" w:styleId="BalloonText">
    <w:name w:val="Balloon Text"/>
    <w:basedOn w:val="Normal"/>
    <w:link w:val="BalloonTextChar"/>
    <w:uiPriority w:val="99"/>
    <w:semiHidden/>
    <w:unhideWhenUsed/>
    <w:rsid w:val="005C5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E35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5C5E35"/>
    <w:rPr>
      <w:rFonts w:ascii="Calibri" w:eastAsia="Calibri" w:hAnsi="Calibri" w:cs="Calibri"/>
      <w:color w:val="00000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F73883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5E2"/>
    <w:pPr>
      <w:spacing w:after="160" w:line="240" w:lineRule="auto"/>
    </w:pPr>
    <w:rPr>
      <w:rFonts w:ascii="Calibri" w:eastAsiaTheme="minorEastAsia" w:hAnsi="Calibri" w:cs="Calibri"/>
      <w:sz w:val="20"/>
      <w:szCs w:val="20"/>
      <w:lang w:val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5E2"/>
    <w:rPr>
      <w:rFonts w:ascii="Calibri" w:eastAsiaTheme="minorEastAsia" w:hAnsi="Calibri" w:cs="Calibri"/>
      <w:sz w:val="20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14150E"/>
    <w:pPr>
      <w:spacing w:after="0" w:line="240" w:lineRule="auto"/>
      <w:ind w:left="720"/>
    </w:pPr>
    <w:rPr>
      <w:rFonts w:eastAsiaTheme="minorEastAsia" w:cs="Times New Roman"/>
      <w:szCs w:val="24"/>
      <w:lang w:val="x-none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B6E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65D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F0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F0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F0A3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A38C4"/>
    <w:pPr>
      <w:numPr>
        <w:numId w:val="0"/>
      </w:num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38C4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38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38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0E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A38C4"/>
    <w:pPr>
      <w:spacing w:after="100"/>
      <w:ind w:left="440"/>
    </w:pPr>
  </w:style>
  <w:style w:type="character" w:styleId="IntenseReference">
    <w:name w:val="Intense Reference"/>
    <w:basedOn w:val="DefaultParagraphFont"/>
    <w:uiPriority w:val="32"/>
    <w:qFormat/>
    <w:rsid w:val="00E61C6C"/>
    <w:rPr>
      <w:b/>
      <w:bCs/>
      <w:smallCaps/>
      <w:color w:val="4F81BD" w:themeColor="accent1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E61C6C"/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2C02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9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auGrille1Clair-Accentuation11">
    <w:name w:val="Tableau Grille 1 Clair - Accentuation 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333A6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333A6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333A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0F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0F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0FE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612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html-tag">
    <w:name w:val="html-tag"/>
    <w:basedOn w:val="DefaultParagraphFont"/>
    <w:rsid w:val="00983877"/>
  </w:style>
  <w:style w:type="character" w:customStyle="1" w:styleId="html-attribute">
    <w:name w:val="html-attribute"/>
    <w:basedOn w:val="DefaultParagraphFont"/>
    <w:rsid w:val="00983877"/>
  </w:style>
  <w:style w:type="character" w:customStyle="1" w:styleId="html-attribute-name">
    <w:name w:val="html-attribute-name"/>
    <w:basedOn w:val="DefaultParagraphFont"/>
    <w:rsid w:val="00983877"/>
  </w:style>
  <w:style w:type="character" w:customStyle="1" w:styleId="html-attribute-value">
    <w:name w:val="html-attribute-value"/>
    <w:basedOn w:val="DefaultParagraphFont"/>
    <w:rsid w:val="00983877"/>
  </w:style>
  <w:style w:type="character" w:customStyle="1" w:styleId="text">
    <w:name w:val="text"/>
    <w:basedOn w:val="DefaultParagraphFont"/>
    <w:rsid w:val="00983877"/>
  </w:style>
  <w:style w:type="table" w:customStyle="1" w:styleId="TableauGrille1Clair1">
    <w:name w:val="Tableau Grille 1 Clair1"/>
    <w:basedOn w:val="TableNormal"/>
    <w:uiPriority w:val="46"/>
    <w:rsid w:val="005210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istenabsatz-a">
    <w:name w:val="Listenabsatz - a"/>
    <w:aliases w:val="b,c"/>
    <w:basedOn w:val="ListParagraph"/>
    <w:qFormat/>
    <w:rsid w:val="00A40931"/>
    <w:pPr>
      <w:numPr>
        <w:ilvl w:val="1"/>
        <w:numId w:val="1"/>
      </w:numPr>
      <w:spacing w:before="80" w:after="160" w:line="259" w:lineRule="auto"/>
      <w:ind w:left="851" w:hanging="425"/>
      <w:contextualSpacing/>
      <w:jc w:val="left"/>
    </w:pPr>
    <w:rPr>
      <w:rFonts w:eastAsia="SimSun" w:cstheme="minorBidi"/>
      <w:b/>
      <w:szCs w:val="22"/>
      <w:lang w:val="en-GB" w:eastAsia="en-US"/>
    </w:rPr>
  </w:style>
  <w:style w:type="table" w:customStyle="1" w:styleId="GridTable1Light-Accent11">
    <w:name w:val="Grid Table 1 Light - Accent 11"/>
    <w:basedOn w:val="TableNormal"/>
    <w:uiPriority w:val="46"/>
    <w:rsid w:val="00853D0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6C2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27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2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2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2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2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B7B8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B87"/>
    <w:pPr>
      <w:spacing w:after="200"/>
    </w:pPr>
    <w:rPr>
      <w:rFonts w:asciiTheme="minorHAnsi" w:eastAsia="SimSun" w:hAnsiTheme="minorHAnsi" w:cstheme="minorBidi"/>
      <w:b/>
      <w:bCs/>
      <w:lang w:val="nl-N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B87"/>
    <w:rPr>
      <w:rFonts w:ascii="Calibri" w:eastAsiaTheme="minorEastAsia" w:hAnsi="Calibri" w:cs="Calibri"/>
      <w:b/>
      <w:bCs/>
      <w:sz w:val="20"/>
      <w:szCs w:val="20"/>
      <w:lang w:val="x-none"/>
    </w:rPr>
  </w:style>
  <w:style w:type="table" w:customStyle="1" w:styleId="Grilledetableauclaire1">
    <w:name w:val="Grille de tableau claire1"/>
    <w:basedOn w:val="TableNormal"/>
    <w:uiPriority w:val="40"/>
    <w:rsid w:val="00225A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elf-ref">
    <w:name w:val="self-ref"/>
    <w:basedOn w:val="DefaultParagraphFont"/>
    <w:rsid w:val="00225AD8"/>
  </w:style>
  <w:style w:type="paragraph" w:customStyle="1" w:styleId="Tabelle">
    <w:name w:val="Tabelle"/>
    <w:basedOn w:val="Normal"/>
    <w:next w:val="Heading9"/>
    <w:uiPriority w:val="99"/>
    <w:qFormat/>
    <w:rsid w:val="00D0069C"/>
    <w:pPr>
      <w:spacing w:before="80" w:after="40" w:line="240" w:lineRule="auto"/>
      <w:ind w:left="57"/>
      <w:jc w:val="left"/>
    </w:pPr>
    <w:rPr>
      <w:rFonts w:ascii="Arial" w:eastAsia="Times New Roman" w:hAnsi="Arial" w:cs="Times New Roman"/>
      <w:sz w:val="18"/>
      <w:szCs w:val="18"/>
      <w:lang w:val="en-GB" w:eastAsia="en-GB"/>
    </w:rPr>
  </w:style>
  <w:style w:type="character" w:styleId="Strong">
    <w:name w:val="Strong"/>
    <w:basedOn w:val="DefaultParagraphFont"/>
    <w:uiPriority w:val="22"/>
    <w:qFormat/>
    <w:rsid w:val="00B766E6"/>
    <w:rPr>
      <w:b/>
      <w:bCs/>
    </w:rPr>
  </w:style>
  <w:style w:type="paragraph" w:customStyle="1" w:styleId="Standard1">
    <w:name w:val="Standard1"/>
    <w:rsid w:val="00B766E6"/>
    <w:rPr>
      <w:rFonts w:ascii="Calibri" w:eastAsia="Calibri" w:hAnsi="Calibri" w:cs="Calibri"/>
      <w:color w:val="000000"/>
      <w:lang w:eastAsia="nl-NL"/>
    </w:rPr>
  </w:style>
  <w:style w:type="paragraph" w:styleId="Subtitle">
    <w:name w:val="Subtitle"/>
    <w:basedOn w:val="Standard1"/>
    <w:next w:val="Normal"/>
    <w:link w:val="SubtitleChar"/>
    <w:qFormat/>
    <w:rsid w:val="00B766E6"/>
    <w:pPr>
      <w:spacing w:before="120" w:after="120" w:line="240" w:lineRule="auto"/>
    </w:pPr>
    <w:rPr>
      <w:rFonts w:asciiTheme="minorHAnsi" w:hAnsiTheme="minorHAnsi"/>
      <w:b/>
      <w:color w:val="auto"/>
      <w:sz w:val="20"/>
      <w:lang w:val="en-GB"/>
    </w:rPr>
  </w:style>
  <w:style w:type="character" w:customStyle="1" w:styleId="SubtitleChar">
    <w:name w:val="Subtitle Char"/>
    <w:basedOn w:val="DefaultParagraphFont"/>
    <w:link w:val="Subtitle"/>
    <w:rsid w:val="00B766E6"/>
    <w:rPr>
      <w:rFonts w:eastAsia="Calibri" w:cs="Calibri"/>
      <w:b/>
      <w:sz w:val="20"/>
      <w:lang w:val="en-GB" w:eastAsia="nl-NL"/>
    </w:rPr>
  </w:style>
  <w:style w:type="table" w:customStyle="1" w:styleId="TableGridLight1">
    <w:name w:val="Table Grid Light1"/>
    <w:basedOn w:val="TableNormal"/>
    <w:next w:val="TableGridLight"/>
    <w:uiPriority w:val="40"/>
    <w:rsid w:val="00B766E6"/>
    <w:pPr>
      <w:spacing w:after="0" w:line="240" w:lineRule="auto"/>
    </w:pPr>
    <w:rPr>
      <w:rFonts w:ascii="Verdana" w:eastAsia="Verdana" w:hAnsi="Verdana" w:cs="Times New Roman"/>
      <w:sz w:val="18"/>
      <w:szCs w:val="18"/>
      <w:lang w:val="en-GB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ListBullet">
    <w:name w:val="List Bullet"/>
    <w:aliases w:val="M_bullet 1"/>
    <w:basedOn w:val="Normal"/>
    <w:link w:val="ListBulletChar"/>
    <w:uiPriority w:val="2"/>
    <w:qFormat/>
    <w:rsid w:val="00B766E6"/>
    <w:pPr>
      <w:numPr>
        <w:numId w:val="10"/>
      </w:numPr>
      <w:spacing w:before="60" w:after="60"/>
      <w:ind w:left="1276"/>
      <w:contextualSpacing/>
      <w:jc w:val="left"/>
    </w:pPr>
    <w:rPr>
      <w:rFonts w:ascii="Calibri" w:eastAsiaTheme="minorHAnsi" w:hAnsi="Calibri"/>
      <w:sz w:val="18"/>
      <w:szCs w:val="18"/>
      <w:lang w:val="en-US"/>
    </w:rPr>
  </w:style>
  <w:style w:type="paragraph" w:customStyle="1" w:styleId="Mnormal">
    <w:name w:val="M_normal"/>
    <w:link w:val="MnormalChar"/>
    <w:qFormat/>
    <w:rsid w:val="00B766E6"/>
    <w:pPr>
      <w:spacing w:before="120" w:after="120"/>
      <w:ind w:left="992"/>
    </w:pPr>
    <w:rPr>
      <w:rFonts w:ascii="Calibri" w:eastAsiaTheme="minorHAnsi" w:hAnsi="Calibri"/>
      <w:sz w:val="18"/>
      <w:szCs w:val="18"/>
      <w:lang w:val="en-US"/>
    </w:rPr>
  </w:style>
  <w:style w:type="character" w:customStyle="1" w:styleId="MnormalChar">
    <w:name w:val="M_normal Char"/>
    <w:basedOn w:val="DefaultParagraphFont"/>
    <w:link w:val="Mnormal"/>
    <w:rsid w:val="00B766E6"/>
    <w:rPr>
      <w:rFonts w:ascii="Calibri" w:eastAsiaTheme="minorHAnsi" w:hAnsi="Calibri"/>
      <w:sz w:val="18"/>
      <w:szCs w:val="18"/>
      <w:lang w:val="en-US"/>
    </w:rPr>
  </w:style>
  <w:style w:type="character" w:customStyle="1" w:styleId="ListBulletChar">
    <w:name w:val="List Bullet Char"/>
    <w:aliases w:val="M_bullet 1 Char"/>
    <w:basedOn w:val="DefaultParagraphFont"/>
    <w:link w:val="ListBullet"/>
    <w:uiPriority w:val="2"/>
    <w:rsid w:val="00B766E6"/>
    <w:rPr>
      <w:rFonts w:ascii="Calibri" w:eastAsiaTheme="minorHAnsi" w:hAnsi="Calibri"/>
      <w:sz w:val="18"/>
      <w:szCs w:val="18"/>
      <w:lang w:val="en-US"/>
    </w:rPr>
  </w:style>
  <w:style w:type="character" w:styleId="Emphasis">
    <w:name w:val="Emphasis"/>
    <w:basedOn w:val="DefaultParagraphFont"/>
    <w:qFormat/>
    <w:rsid w:val="00B766E6"/>
    <w:rPr>
      <w:i/>
      <w:iCs/>
    </w:rPr>
  </w:style>
  <w:style w:type="table" w:styleId="TableGridLight">
    <w:name w:val="Grid Table Light"/>
    <w:basedOn w:val="TableNormal"/>
    <w:uiPriority w:val="40"/>
    <w:rsid w:val="00B766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294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02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28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17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0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9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43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4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9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9206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9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40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7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2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5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9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4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1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4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dong\Downloads\IR_TEMPLATE_NOTE_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198A6-E3A1-4348-A023-A807293B98B7}"/>
      </w:docPartPr>
      <w:docPartBody>
        <w:p w:rsidR="002524F6" w:rsidRDefault="00471296">
          <w:r w:rsidRPr="00887C34">
            <w:rPr>
              <w:rStyle w:val="PlaceholderText"/>
            </w:rPr>
            <w:t>Click here to enter text.</w:t>
          </w:r>
        </w:p>
      </w:docPartBody>
    </w:docPart>
    <w:docPart>
      <w:docPartPr>
        <w:name w:val="E8F596AFDFF84168A45F1C16B252F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D3C43-EA9F-473A-B96A-5303ADB54195}"/>
      </w:docPartPr>
      <w:docPartBody>
        <w:p w:rsidR="005F6616" w:rsidRDefault="00967AC9" w:rsidP="00967AC9">
          <w:pPr>
            <w:pStyle w:val="E8F596AFDFF84168A45F1C16B252F2F3"/>
          </w:pPr>
          <w:r w:rsidRPr="00E02252">
            <w:rPr>
              <w:rStyle w:val="PlaceholderText"/>
            </w:rPr>
            <w:t>Click or tap to enter a date.</w:t>
          </w:r>
        </w:p>
      </w:docPartBody>
    </w:docPart>
    <w:docPart>
      <w:docPartPr>
        <w:name w:val="E5BDE0562A95406BBE07487D5CE73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3CAF4-0460-4F43-9E73-E064014E969F}"/>
      </w:docPartPr>
      <w:docPartBody>
        <w:p w:rsidR="005F6616" w:rsidRDefault="00967AC9" w:rsidP="00967AC9">
          <w:pPr>
            <w:pStyle w:val="E5BDE0562A95406BBE07487D5CE734D3"/>
          </w:pPr>
          <w:r w:rsidRPr="00786136">
            <w:rPr>
              <w:rStyle w:val="PlaceholderText"/>
            </w:rPr>
            <w:t>Choose an item.</w:t>
          </w:r>
        </w:p>
      </w:docPartBody>
    </w:docPart>
    <w:docPart>
      <w:docPartPr>
        <w:name w:val="95CBF703FB1B4BF694D94A6BB1B8A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5F3DE-7146-4A95-90B0-4B59E7CCD82F}"/>
      </w:docPartPr>
      <w:docPartBody>
        <w:p w:rsidR="005F6616" w:rsidRDefault="00967AC9" w:rsidP="00967AC9">
          <w:pPr>
            <w:pStyle w:val="95CBF703FB1B4BF694D94A6BB1B8AD95"/>
          </w:pPr>
          <w:r w:rsidRPr="0078613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C8"/>
    <w:rsid w:val="0002309D"/>
    <w:rsid w:val="00055890"/>
    <w:rsid w:val="000910FE"/>
    <w:rsid w:val="000D10B8"/>
    <w:rsid w:val="00155793"/>
    <w:rsid w:val="001D7215"/>
    <w:rsid w:val="001E7F85"/>
    <w:rsid w:val="001F6BC8"/>
    <w:rsid w:val="002115F0"/>
    <w:rsid w:val="00227812"/>
    <w:rsid w:val="002524F6"/>
    <w:rsid w:val="00255DCC"/>
    <w:rsid w:val="002634E9"/>
    <w:rsid w:val="00312E1F"/>
    <w:rsid w:val="003231EB"/>
    <w:rsid w:val="00471296"/>
    <w:rsid w:val="00494968"/>
    <w:rsid w:val="004C098C"/>
    <w:rsid w:val="004D4B87"/>
    <w:rsid w:val="004E2287"/>
    <w:rsid w:val="005065F3"/>
    <w:rsid w:val="005641E1"/>
    <w:rsid w:val="00585FC9"/>
    <w:rsid w:val="005F6616"/>
    <w:rsid w:val="00662ED1"/>
    <w:rsid w:val="00681520"/>
    <w:rsid w:val="006D5F0F"/>
    <w:rsid w:val="00740ACE"/>
    <w:rsid w:val="00746AF4"/>
    <w:rsid w:val="007A0F24"/>
    <w:rsid w:val="007A4320"/>
    <w:rsid w:val="007B1C75"/>
    <w:rsid w:val="007C63CB"/>
    <w:rsid w:val="00891BC3"/>
    <w:rsid w:val="00893331"/>
    <w:rsid w:val="00967AC9"/>
    <w:rsid w:val="00974740"/>
    <w:rsid w:val="009E0DDA"/>
    <w:rsid w:val="00A0578D"/>
    <w:rsid w:val="00A11238"/>
    <w:rsid w:val="00A23F90"/>
    <w:rsid w:val="00A90748"/>
    <w:rsid w:val="00B452DA"/>
    <w:rsid w:val="00BE6F24"/>
    <w:rsid w:val="00C078A9"/>
    <w:rsid w:val="00C139E8"/>
    <w:rsid w:val="00C24C45"/>
    <w:rsid w:val="00C34ABB"/>
    <w:rsid w:val="00D067F6"/>
    <w:rsid w:val="00D255CD"/>
    <w:rsid w:val="00D34572"/>
    <w:rsid w:val="00D543A7"/>
    <w:rsid w:val="00D625AC"/>
    <w:rsid w:val="00D62ACA"/>
    <w:rsid w:val="00D8085B"/>
    <w:rsid w:val="00DA6C1A"/>
    <w:rsid w:val="00DA74FB"/>
    <w:rsid w:val="00E1511B"/>
    <w:rsid w:val="00E74B0D"/>
    <w:rsid w:val="00EC12FF"/>
    <w:rsid w:val="00F265BD"/>
    <w:rsid w:val="00F37343"/>
    <w:rsid w:val="00F8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7AC9"/>
    <w:rPr>
      <w:color w:val="auto"/>
      <w:lang w:val="en-GB"/>
    </w:rPr>
  </w:style>
  <w:style w:type="paragraph" w:customStyle="1" w:styleId="7553C495100A4E278005FB4F0EC235D8">
    <w:name w:val="7553C495100A4E278005FB4F0EC235D8"/>
  </w:style>
  <w:style w:type="paragraph" w:customStyle="1" w:styleId="7E205BAD2FA94B8B98F67A1E1FB0A28C">
    <w:name w:val="7E205BAD2FA94B8B98F67A1E1FB0A28C"/>
  </w:style>
  <w:style w:type="paragraph" w:customStyle="1" w:styleId="E8F596AFDFF84168A45F1C16B252F2F3">
    <w:name w:val="E8F596AFDFF84168A45F1C16B252F2F3"/>
    <w:rsid w:val="00967AC9"/>
  </w:style>
  <w:style w:type="paragraph" w:customStyle="1" w:styleId="E5BDE0562A95406BBE07487D5CE734D3">
    <w:name w:val="E5BDE0562A95406BBE07487D5CE734D3"/>
    <w:rsid w:val="00967AC9"/>
  </w:style>
  <w:style w:type="paragraph" w:customStyle="1" w:styleId="95CBF703FB1B4BF694D94A6BB1B8AD95">
    <w:name w:val="95CBF703FB1B4BF694D94A6BB1B8AD95"/>
    <w:rsid w:val="00967AC9"/>
  </w:style>
  <w:style w:type="paragraph" w:customStyle="1" w:styleId="DD108C00D9E140288FCD582AB3E75B85">
    <w:name w:val="DD108C00D9E140288FCD582AB3E75B85"/>
    <w:rsid w:val="00967AC9"/>
  </w:style>
  <w:style w:type="paragraph" w:customStyle="1" w:styleId="445D1030845D49E2B0AAC42573CD90E7">
    <w:name w:val="445D1030845D49E2B0AAC42573CD90E7"/>
    <w:rsid w:val="00967AC9"/>
  </w:style>
  <w:style w:type="paragraph" w:customStyle="1" w:styleId="0D108ABD5D064980B58CEAFE8B3A1D6C">
    <w:name w:val="0D108ABD5D064980B58CEAFE8B3A1D6C"/>
    <w:rsid w:val="00967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1934D3F1A6944AFC058FB0A56A031" ma:contentTypeVersion="12" ma:contentTypeDescription="Create a new document." ma:contentTypeScope="" ma:versionID="b213f67b703f8a06a305a5e8272f59b8">
  <xsd:schema xmlns:xsd="http://www.w3.org/2001/XMLSchema" xmlns:xs="http://www.w3.org/2001/XMLSchema" xmlns:p="http://schemas.microsoft.com/office/2006/metadata/properties" xmlns:ns2="7ec9c9ab-0e75-4a8b-bc10-91943c4cf0f9" xmlns:ns3="af23cabd-e2f1-4114-a6b6-567874251829" targetNamespace="http://schemas.microsoft.com/office/2006/metadata/properties" ma:root="true" ma:fieldsID="1db43406300eb5e03b25a8a236f97821" ns2:_="" ns3:_="">
    <xsd:import namespace="7ec9c9ab-0e75-4a8b-bc10-91943c4cf0f9"/>
    <xsd:import namespace="af23cabd-e2f1-4114-a6b6-567874251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9c9ab-0e75-4a8b-bc10-91943c4cf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3cabd-e2f1-4114-a6b6-5678742518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Bor17</b:Tag>
    <b:SourceType>Report</b:SourceType>
    <b:Guid>{5B4CDA43-A66E-497D-A8D4-E30595D99A32}</b:Guid>
    <b:Title>IFC Infra Overall Architecture Project Documentation and Guidelines</b:Title>
    <b:Year>2017</b:Year>
    <b:Publisher>buildingSMART Infra Room</b:Publisher>
    <b:Author>
      <b:Author>
        <b:NameList>
          <b:Person>
            <b:Last>Borrmann</b:Last>
            <b:First>André</b:First>
          </b:Person>
          <b:Person>
            <b:Last>Amann</b:Last>
            <b:First>Julian</b:First>
          </b:Person>
          <b:Person>
            <b:Last>Chipman</b:Last>
            <b:First>Tim</b:First>
          </b:Person>
          <b:Person>
            <b:Last>Hyvärinen</b:Last>
            <b:First>Juha</b:First>
          </b:Person>
          <b:Person>
            <b:Last>Liebich</b:Last>
            <b:First>Thomas</b:First>
          </b:Person>
          <b:Person>
            <b:Last>Muhič</b:Last>
            <b:First>Sergej</b:First>
          </b:Person>
          <b:Person>
            <b:Last>Mol</b:Last>
            <b:First>Laura</b:First>
          </b:Person>
          <b:Person>
            <b:Last>Plume</b:Last>
            <b:First>Jim</b:First>
          </b:Person>
          <b:Person>
            <b:Last>Scarponcini</b:Last>
            <b:First>Paul</b:First>
          </b:Person>
        </b:NameList>
      </b:Author>
    </b:Author>
    <b:URL>https://www.buildingsmart.org/wp-content/uploads/2017/07/08_bSI_OverallArchitecure_Guidelines_final.pdf</b:URL>
    <b:RefOrder>4</b:RefOrder>
  </b:Source>
  <b:Source>
    <b:Tag>Chi16</b:Tag>
    <b:SourceType>Report</b:SourceType>
    <b:Guid>{45396C39-1C78-4B93-9232-CD0AC55BAE01}</b:Guid>
    <b:Title>mvdXML: Specification of a standardized format to define and exchange Model View Definitions with Exchange Requirements and Validation Rules</b:Title>
    <b:Year>2016</b:Year>
    <b:Publisher>Model Support Group (MSG) of buildingSMART International Ltd.</b:Publisher>
    <b:Author>
      <b:Author>
        <b:NameList>
          <b:Person>
            <b:Last>Chipman</b:Last>
            <b:First>Tim</b:First>
          </b:Person>
          <b:Person>
            <b:Last>Liebich</b:Last>
            <b:First>Thomas</b:First>
          </b:Person>
          <b:Person>
            <b:Last>Matthias</b:Last>
            <b:First>Weise</b:First>
          </b:Person>
        </b:NameList>
      </b:Author>
    </b:Author>
    <b:URL>http://www.buildingsmart-tech.org/downloads/mvdxml/mvdxml-1.1/final/mvdxml-1-1-documentation</b:URL>
    <b:RefOrder>5</b:RefOrder>
  </b:Source>
  <b:Source>
    <b:Tag>ISO04</b:Tag>
    <b:SourceType>Report</b:SourceType>
    <b:Guid>{A8D6C143-53D4-4CB0-9A43-8FB1FD61B774}</b:Guid>
    <b:Author>
      <b:Author>
        <b:NameList>
          <b:Person>
            <b:Last>ISO</b:Last>
          </b:Person>
        </b:NameList>
      </b:Author>
    </b:Author>
    <b:Title>ISO 10303-11:2004 Industrial automation systems and integration -- Product data representation and exchange -- Part 11: Description methods: The EXPRESS language reference manual</b:Title>
    <b:Year>2004</b:Year>
    <b:Publisher>ISO</b:Publisher>
    <b:RefOrder>2</b:RefOrder>
  </b:Source>
  <b:Source>
    <b:Tag>bui18</b:Tag>
    <b:SourceType>Report</b:SourceType>
    <b:Guid>{659C62E1-13BC-4C3A-9DD8-E0AC90E4B5F1}</b:Guid>
    <b:Author>
      <b:Author>
        <b:NameList>
          <b:Person>
            <b:Last>buildingSMART</b:Last>
          </b:Person>
        </b:NameList>
      </b:Author>
    </b:Author>
    <b:Title>Industry Foundation Classes Version 4.1 Final Release</b:Title>
    <b:Year>2018</b:Year>
    <b:RefOrder>1</b:RefOrder>
  </b:Source>
  <b:Source>
    <b:Tag>Lie18</b:Tag>
    <b:SourceType>Report</b:SourceType>
    <b:Guid>{551980F1-F4D9-4291-92EB-88810C16978E}</b:Guid>
    <b:Title>IFC Structure classifications</b:Title>
    <b:Year>2018</b:Year>
    <b:Author>
      <b:Author>
        <b:NameList>
          <b:Person>
            <b:Last>Liebich</b:Last>
            <b:First>Thomas</b:First>
          </b:Person>
        </b:NameList>
      </b:Author>
    </b:Author>
    <b:RefOrder>3</b:RefOrder>
  </b:Source>
  <b:Source>
    <b:Tag>bui</b:Tag>
    <b:SourceType>Report</b:SourceType>
    <b:Guid>{1416CD23-C37A-4C98-9175-F2071595022C}</b:Guid>
    <b:Author>
      <b:Author>
        <b:NameList>
          <b:Person>
            <b:Last>buildingSMART</b:Last>
          </b:Person>
        </b:NameList>
      </b:Author>
    </b:Author>
    <b:Title>Summary of Property Set Releases</b:Title>
    <b:URL>http://www.buildingsmart-tech.org/specifications/pset-releases</b:URL>
    <b:RefOrder>6</b:RefOrder>
  </b:Source>
</b:Sources>
</file>

<file path=customXml/itemProps1.xml><?xml version="1.0" encoding="utf-8"?>
<ds:datastoreItem xmlns:ds="http://schemas.openxmlformats.org/officeDocument/2006/customXml" ds:itemID="{FBBCED7D-F5A7-46F6-835A-3545CB3AA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9c9ab-0e75-4a8b-bc10-91943c4cf0f9"/>
    <ds:schemaRef ds:uri="af23cabd-e2f1-4114-a6b6-5678742518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E97F62-4F8A-4F91-97D4-C13C7B945743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7ec9c9ab-0e75-4a8b-bc10-91943c4cf0f9"/>
    <ds:schemaRef ds:uri="http://schemas.openxmlformats.org/package/2006/metadata/core-properties"/>
    <ds:schemaRef ds:uri="af23cabd-e2f1-4114-a6b6-567874251829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8DA63D3-EA2D-4F5D-A8A5-224EFAE6CB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1D2C01-004F-444F-866A-E5FDC9586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IR_TEMPLATE_NOTE_2017.dotx</Template>
  <TotalTime>4352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1774</CharactersWithSpaces>
  <SharedDoc>false</SharedDoc>
  <HLinks>
    <vt:vector size="72" baseType="variant">
      <vt:variant>
        <vt:i4>3014730</vt:i4>
      </vt:variant>
      <vt:variant>
        <vt:i4>72</vt:i4>
      </vt:variant>
      <vt:variant>
        <vt:i4>0</vt:i4>
      </vt:variant>
      <vt:variant>
        <vt:i4>5</vt:i4>
      </vt:variant>
      <vt:variant>
        <vt:lpwstr>https://www.buildingsmart.org/wp-content/uploads/2019/10/RWR-IFC_Rail-Requirement_Analysis_Report_-_.pdf</vt:lpwstr>
      </vt:variant>
      <vt:variant>
        <vt:lpwstr/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_Toc31724363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_Toc31724362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_Toc31724361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_Toc31724360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_Toc31724359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_Toc31724358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_Toc31724357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_Toc31724356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_Toc31724355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_Toc31724354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_Toc31724353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Chi Zhang</cp:lastModifiedBy>
  <cp:revision>934</cp:revision>
  <cp:lastPrinted>2020-06-11T05:08:00Z</cp:lastPrinted>
  <dcterms:created xsi:type="dcterms:W3CDTF">2020-03-19T17:39:00Z</dcterms:created>
  <dcterms:modified xsi:type="dcterms:W3CDTF">2020-06-11T05:09:00Z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0x0101002561934D3F1A6944AFC058FB0A56A031</vt:lpwstr>
  </property>
  <property fmtid="{D5CDD505-2E9C-101B-9397-08002B2CF9AE}" pid="23" name="AuthorIds_UIVersion_4096">
    <vt:lpwstr>15</vt:lpwstr>
  </property>
</Properties>
</file>